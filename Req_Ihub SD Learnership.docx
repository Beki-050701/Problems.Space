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5741D" w14:textId="652C7944" w:rsidR="00D4174B" w:rsidRPr="00AF2948" w:rsidRDefault="00D4174B" w:rsidP="00D4174B">
      <w:pPr>
        <w:pStyle w:val="TitleCover"/>
        <w:spacing w:after="240"/>
        <w:jc w:val="right"/>
        <w:rPr>
          <w:rFonts w:ascii="Arial" w:hAnsi="Arial"/>
          <w:sz w:val="52"/>
        </w:rPr>
      </w:pPr>
    </w:p>
    <w:p w14:paraId="165438B5" w14:textId="77777777" w:rsidR="00D4174B" w:rsidRPr="00AF2948" w:rsidRDefault="00D4174B" w:rsidP="00D4174B">
      <w:pPr>
        <w:pStyle w:val="TitleCover"/>
        <w:spacing w:after="240"/>
        <w:jc w:val="right"/>
        <w:rPr>
          <w:rFonts w:ascii="Arial" w:hAnsi="Arial"/>
          <w:sz w:val="52"/>
        </w:rPr>
      </w:pPr>
    </w:p>
    <w:p w14:paraId="5E85718B" w14:textId="16FC3BF9" w:rsidR="00D4174B" w:rsidRPr="00C63FAA" w:rsidRDefault="0068079F" w:rsidP="00C63FAA">
      <w:pPr>
        <w:pStyle w:val="TitleCover"/>
        <w:spacing w:after="240"/>
        <w:jc w:val="right"/>
        <w:rPr>
          <w:rFonts w:ascii="Arial" w:hAnsi="Arial"/>
          <w:sz w:val="52"/>
        </w:rPr>
      </w:pPr>
      <w:r>
        <w:rPr>
          <w:rFonts w:ascii="Arial" w:hAnsi="Arial"/>
          <w:noProof/>
          <w:sz w:val="52"/>
          <w:lang w:val="en-ZA" w:eastAsia="en-ZA"/>
        </w:rPr>
        <w:drawing>
          <wp:anchor distT="0" distB="0" distL="114300" distR="114300" simplePos="0" relativeHeight="251658240" behindDoc="0" locked="0" layoutInCell="1" allowOverlap="1" wp14:anchorId="5B4ABA64" wp14:editId="35BB423E">
            <wp:simplePos x="0" y="0"/>
            <wp:positionH relativeFrom="column">
              <wp:posOffset>4132053</wp:posOffset>
            </wp:positionH>
            <wp:positionV relativeFrom="paragraph">
              <wp:posOffset>-1311455</wp:posOffset>
            </wp:positionV>
            <wp:extent cx="1594800" cy="163080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e.jpg"/>
                    <pic:cNvPicPr/>
                  </pic:nvPicPr>
                  <pic:blipFill>
                    <a:blip r:embed="rId8">
                      <a:extLst>
                        <a:ext uri="{28A0092B-C50C-407E-A947-70E740481C1C}">
                          <a14:useLocalDpi xmlns:a14="http://schemas.microsoft.com/office/drawing/2010/main" val="0"/>
                        </a:ext>
                      </a:extLst>
                    </a:blip>
                    <a:stretch>
                      <a:fillRect/>
                    </a:stretch>
                  </pic:blipFill>
                  <pic:spPr>
                    <a:xfrm>
                      <a:off x="0" y="0"/>
                      <a:ext cx="1594800" cy="1630800"/>
                    </a:xfrm>
                    <a:prstGeom prst="rect">
                      <a:avLst/>
                    </a:prstGeom>
                  </pic:spPr>
                </pic:pic>
              </a:graphicData>
            </a:graphic>
            <wp14:sizeRelH relativeFrom="margin">
              <wp14:pctWidth>0</wp14:pctWidth>
            </wp14:sizeRelH>
            <wp14:sizeRelV relativeFrom="margin">
              <wp14:pctHeight>0</wp14:pctHeight>
            </wp14:sizeRelV>
          </wp:anchor>
        </w:drawing>
      </w:r>
    </w:p>
    <w:p w14:paraId="4061DB2E" w14:textId="4DE870C4" w:rsidR="00D4174B" w:rsidRPr="0068079F" w:rsidRDefault="00B85288" w:rsidP="00D4174B">
      <w:pPr>
        <w:pStyle w:val="Title"/>
        <w:pBdr>
          <w:bottom w:val="single" w:sz="4" w:space="1" w:color="auto"/>
        </w:pBdr>
        <w:jc w:val="right"/>
        <w:rPr>
          <w:color w:val="4BACC6" w:themeColor="accent5"/>
          <w:sz w:val="40"/>
          <w:szCs w:val="40"/>
        </w:rPr>
      </w:pPr>
      <w:r>
        <w:rPr>
          <w:color w:val="4BACC6" w:themeColor="accent5"/>
          <w:sz w:val="40"/>
          <w:szCs w:val="40"/>
        </w:rPr>
        <w:t>IHub SD Learnership</w:t>
      </w:r>
    </w:p>
    <w:p w14:paraId="05224CF4" w14:textId="77777777" w:rsidR="00D4174B" w:rsidRDefault="00AF54C9" w:rsidP="00D4174B">
      <w:pPr>
        <w:pStyle w:val="Title"/>
        <w:pBdr>
          <w:bottom w:val="single" w:sz="4" w:space="1" w:color="auto"/>
        </w:pBdr>
        <w:jc w:val="right"/>
        <w:rPr>
          <w:sz w:val="40"/>
          <w:szCs w:val="40"/>
        </w:rPr>
      </w:pPr>
      <w:r w:rsidRPr="00AF2948">
        <w:rPr>
          <w:sz w:val="40"/>
          <w:szCs w:val="40"/>
        </w:rPr>
        <w:fldChar w:fldCharType="begin"/>
      </w:r>
      <w:r w:rsidR="00D4174B" w:rsidRPr="00AF2948">
        <w:rPr>
          <w:sz w:val="40"/>
          <w:szCs w:val="40"/>
        </w:rPr>
        <w:instrText xml:space="preserve"> DOCPROPERTY  Title  \* MERGEFORMAT </w:instrText>
      </w:r>
      <w:r w:rsidRPr="00AF2948">
        <w:rPr>
          <w:sz w:val="40"/>
          <w:szCs w:val="40"/>
        </w:rPr>
        <w:fldChar w:fldCharType="separate"/>
      </w:r>
      <w:r w:rsidR="00D4174B">
        <w:rPr>
          <w:sz w:val="40"/>
          <w:szCs w:val="40"/>
        </w:rPr>
        <w:t>Requirements D</w:t>
      </w:r>
      <w:r w:rsidRPr="00AF2948">
        <w:rPr>
          <w:sz w:val="40"/>
          <w:szCs w:val="40"/>
        </w:rPr>
        <w:fldChar w:fldCharType="end"/>
      </w:r>
      <w:r w:rsidR="00D4174B">
        <w:rPr>
          <w:sz w:val="40"/>
          <w:szCs w:val="40"/>
        </w:rPr>
        <w:t>ocument</w:t>
      </w:r>
    </w:p>
    <w:p w14:paraId="0FEEECEF" w14:textId="77777777" w:rsidR="00FA3DE7" w:rsidRDefault="00FA3DE7" w:rsidP="00D4174B">
      <w:pPr>
        <w:pStyle w:val="Title"/>
        <w:pBdr>
          <w:bottom w:val="single" w:sz="4" w:space="1" w:color="auto"/>
        </w:pBdr>
        <w:jc w:val="right"/>
        <w:rPr>
          <w:sz w:val="40"/>
          <w:szCs w:val="40"/>
        </w:rPr>
      </w:pPr>
    </w:p>
    <w:p w14:paraId="5C043A74" w14:textId="241D2FA5" w:rsidR="00FA3DE7" w:rsidRPr="0068079F" w:rsidRDefault="00B85288" w:rsidP="00D4174B">
      <w:pPr>
        <w:pStyle w:val="Title"/>
        <w:pBdr>
          <w:bottom w:val="single" w:sz="4" w:space="1" w:color="auto"/>
        </w:pBdr>
        <w:jc w:val="right"/>
        <w:rPr>
          <w:b w:val="0"/>
          <w:i/>
          <w:color w:val="4BACC6" w:themeColor="accent5"/>
          <w:sz w:val="40"/>
          <w:szCs w:val="40"/>
        </w:rPr>
      </w:pPr>
      <w:proofErr w:type="spellStart"/>
      <w:r>
        <w:rPr>
          <w:b w:val="0"/>
          <w:i/>
          <w:color w:val="4BACC6" w:themeColor="accent5"/>
          <w:sz w:val="32"/>
          <w:szCs w:val="40"/>
        </w:rPr>
        <w:t>Problems.Space</w:t>
      </w:r>
      <w:proofErr w:type="spellEnd"/>
    </w:p>
    <w:p w14:paraId="294365BC" w14:textId="77777777" w:rsidR="00D4174B" w:rsidRPr="00AF2948" w:rsidRDefault="00D4174B" w:rsidP="00D4174B">
      <w:pPr>
        <w:pStyle w:val="StyleSubtitleCover2TopNoborder"/>
        <w:rPr>
          <w:rFonts w:ascii="Arial" w:hAnsi="Arial"/>
          <w:i/>
          <w:color w:val="0000FF"/>
        </w:rPr>
      </w:pPr>
    </w:p>
    <w:p w14:paraId="19A29EDD" w14:textId="77777777" w:rsidR="00D4174B" w:rsidRPr="00D4174B" w:rsidRDefault="00D4174B" w:rsidP="00D4174B">
      <w:pPr>
        <w:pStyle w:val="StyleSubtitleCover2TopNoborder"/>
        <w:rPr>
          <w:rFonts w:ascii="Arial" w:hAnsi="Arial"/>
          <w:color w:val="000000" w:themeColor="text1"/>
        </w:rPr>
      </w:pPr>
      <w:r>
        <w:rPr>
          <w:rFonts w:ascii="Arial" w:hAnsi="Arial"/>
          <w:color w:val="000000" w:themeColor="text1"/>
        </w:rPr>
        <w:t>Team Members:</w:t>
      </w:r>
    </w:p>
    <w:p w14:paraId="0344BD9C" w14:textId="6832E8F6" w:rsidR="00230265" w:rsidRDefault="00230265" w:rsidP="0068079F">
      <w:pPr>
        <w:pStyle w:val="StyleSubtitleCover2TopNoborder"/>
        <w:pBdr>
          <w:bottom w:val="single" w:sz="48" w:space="1" w:color="auto"/>
        </w:pBdr>
        <w:jc w:val="left"/>
        <w:rPr>
          <w:rFonts w:ascii="Arial" w:hAnsi="Arial"/>
          <w:color w:val="1F497D" w:themeColor="text2"/>
          <w:sz w:val="28"/>
        </w:rPr>
      </w:pPr>
    </w:p>
    <w:p w14:paraId="04202187" w14:textId="3F87897E" w:rsidR="0068079F" w:rsidRDefault="0068079F" w:rsidP="0068079F">
      <w:pPr>
        <w:pStyle w:val="StyleSubtitleCover2TopNoborder"/>
        <w:pBdr>
          <w:bottom w:val="single" w:sz="48" w:space="1" w:color="auto"/>
        </w:pBdr>
        <w:jc w:val="left"/>
        <w:rPr>
          <w:rFonts w:ascii="Arial" w:hAnsi="Arial"/>
          <w:color w:val="1F497D" w:themeColor="text2"/>
          <w:sz w:val="28"/>
        </w:rPr>
      </w:pPr>
    </w:p>
    <w:p w14:paraId="4DB26CE8" w14:textId="5108DAB8" w:rsidR="0068079F" w:rsidRDefault="0068079F" w:rsidP="0068079F">
      <w:pPr>
        <w:pStyle w:val="StyleSubtitleCover2TopNoborder"/>
        <w:pBdr>
          <w:bottom w:val="single" w:sz="48" w:space="1" w:color="auto"/>
        </w:pBdr>
        <w:jc w:val="left"/>
        <w:rPr>
          <w:rFonts w:ascii="Arial" w:hAnsi="Arial"/>
          <w:color w:val="1F497D" w:themeColor="text2"/>
          <w:sz w:val="28"/>
        </w:rPr>
      </w:pPr>
    </w:p>
    <w:p w14:paraId="5BBBA7E6" w14:textId="49250157" w:rsidR="0068079F" w:rsidRDefault="0068079F" w:rsidP="0068079F">
      <w:pPr>
        <w:pStyle w:val="StyleSubtitleCover2TopNoborder"/>
        <w:pBdr>
          <w:bottom w:val="single" w:sz="48" w:space="1" w:color="auto"/>
        </w:pBdr>
        <w:jc w:val="left"/>
        <w:rPr>
          <w:rFonts w:ascii="Arial" w:hAnsi="Arial"/>
          <w:color w:val="1F497D" w:themeColor="text2"/>
          <w:sz w:val="28"/>
        </w:rPr>
      </w:pPr>
    </w:p>
    <w:p w14:paraId="2BB137D4" w14:textId="48B795F5" w:rsidR="0068079F" w:rsidRDefault="0068079F" w:rsidP="0068079F">
      <w:pPr>
        <w:pStyle w:val="StyleSubtitleCover2TopNoborder"/>
        <w:pBdr>
          <w:bottom w:val="single" w:sz="48" w:space="1" w:color="auto"/>
        </w:pBdr>
        <w:jc w:val="left"/>
        <w:rPr>
          <w:rFonts w:ascii="Arial" w:hAnsi="Arial"/>
          <w:color w:val="1F497D" w:themeColor="text2"/>
          <w:sz w:val="28"/>
        </w:rPr>
      </w:pPr>
    </w:p>
    <w:p w14:paraId="4600BEF5" w14:textId="25AA8683" w:rsidR="0068079F" w:rsidRDefault="0068079F" w:rsidP="0068079F">
      <w:pPr>
        <w:pStyle w:val="StyleSubtitleCover2TopNoborder"/>
        <w:pBdr>
          <w:bottom w:val="single" w:sz="48" w:space="1" w:color="auto"/>
        </w:pBdr>
        <w:jc w:val="left"/>
        <w:rPr>
          <w:rFonts w:ascii="Arial" w:hAnsi="Arial"/>
          <w:color w:val="1F497D" w:themeColor="text2"/>
          <w:sz w:val="28"/>
        </w:rPr>
      </w:pPr>
    </w:p>
    <w:p w14:paraId="19F70A56" w14:textId="227A8F32" w:rsidR="0068079F" w:rsidRDefault="0068079F" w:rsidP="0068079F">
      <w:pPr>
        <w:pStyle w:val="StyleSubtitleCover2TopNoborder"/>
        <w:pBdr>
          <w:bottom w:val="single" w:sz="48" w:space="1" w:color="auto"/>
        </w:pBdr>
        <w:jc w:val="left"/>
        <w:rPr>
          <w:rFonts w:ascii="Arial" w:hAnsi="Arial"/>
          <w:color w:val="1F497D" w:themeColor="text2"/>
          <w:sz w:val="28"/>
        </w:rPr>
      </w:pPr>
    </w:p>
    <w:p w14:paraId="52D434D3" w14:textId="5602EFC2" w:rsidR="0068079F" w:rsidRDefault="0068079F" w:rsidP="0068079F">
      <w:pPr>
        <w:pStyle w:val="StyleSubtitleCover2TopNoborder"/>
        <w:pBdr>
          <w:bottom w:val="single" w:sz="48" w:space="1" w:color="auto"/>
        </w:pBdr>
        <w:jc w:val="left"/>
        <w:rPr>
          <w:rFonts w:ascii="Arial" w:hAnsi="Arial"/>
          <w:color w:val="1F497D" w:themeColor="text2"/>
          <w:sz w:val="28"/>
        </w:rPr>
      </w:pPr>
    </w:p>
    <w:p w14:paraId="49B4B6A0" w14:textId="3E1AEE3B" w:rsidR="0068079F" w:rsidRDefault="0068079F" w:rsidP="0068079F">
      <w:pPr>
        <w:pStyle w:val="StyleSubtitleCover2TopNoborder"/>
        <w:pBdr>
          <w:bottom w:val="single" w:sz="48" w:space="1" w:color="auto"/>
        </w:pBdr>
        <w:jc w:val="left"/>
        <w:rPr>
          <w:rFonts w:ascii="Arial" w:hAnsi="Arial"/>
          <w:color w:val="1F497D" w:themeColor="text2"/>
          <w:sz w:val="28"/>
        </w:rPr>
      </w:pPr>
    </w:p>
    <w:p w14:paraId="2A322866" w14:textId="34A553CF" w:rsidR="0068079F" w:rsidRDefault="0009153A" w:rsidP="009F29B5">
      <w:pPr>
        <w:pStyle w:val="StyleSubtitleCover2TopNoborder"/>
        <w:pBdr>
          <w:bottom w:val="single" w:sz="48" w:space="1" w:color="auto"/>
        </w:pBdr>
        <w:rPr>
          <w:rFonts w:ascii="Arial" w:hAnsi="Arial"/>
          <w:color w:val="1F497D" w:themeColor="text2"/>
          <w:sz w:val="28"/>
        </w:rPr>
      </w:pPr>
      <w:r>
        <w:rPr>
          <w:rFonts w:ascii="Arial" w:hAnsi="Arial"/>
          <w:color w:val="1F497D" w:themeColor="text2"/>
          <w:sz w:val="28"/>
        </w:rPr>
        <w:t xml:space="preserve">Date Submitted: </w:t>
      </w:r>
      <w:r w:rsidR="00B85288">
        <w:rPr>
          <w:rFonts w:ascii="Arial" w:hAnsi="Arial"/>
          <w:color w:val="1F497D" w:themeColor="text2"/>
          <w:sz w:val="28"/>
        </w:rPr>
        <w:t>To be confirmed</w:t>
      </w:r>
    </w:p>
    <w:p w14:paraId="2819D04A" w14:textId="77777777" w:rsidR="00D4174B" w:rsidRPr="009C7BE5" w:rsidRDefault="00D4174B" w:rsidP="00D4174B"/>
    <w:p w14:paraId="015860F5" w14:textId="77777777" w:rsidR="00D4174B" w:rsidRPr="009C7BE5" w:rsidRDefault="00D4174B" w:rsidP="00D4174B">
      <w:pPr>
        <w:sectPr w:rsidR="00D4174B" w:rsidRPr="009C7BE5" w:rsidSect="006856D3">
          <w:footerReference w:type="even" r:id="rId9"/>
          <w:pgSz w:w="11907" w:h="16839" w:code="9"/>
          <w:pgMar w:top="720" w:right="1440" w:bottom="720" w:left="1440" w:header="432" w:footer="432" w:gutter="0"/>
          <w:cols w:space="720"/>
          <w:titlePg/>
          <w:docGrid w:linePitch="360"/>
        </w:sectPr>
      </w:pPr>
    </w:p>
    <w:p w14:paraId="368C41B7" w14:textId="77777777" w:rsidR="004C4A05" w:rsidRPr="007F119A" w:rsidRDefault="004C4A05" w:rsidP="006856D3">
      <w:pPr>
        <w:pBdr>
          <w:bottom w:val="single" w:sz="4" w:space="1" w:color="auto"/>
        </w:pBdr>
        <w:spacing w:before="360" w:after="120"/>
        <w:rPr>
          <w:b/>
          <w:sz w:val="24"/>
          <w:szCs w:val="26"/>
        </w:rPr>
      </w:pPr>
      <w:r w:rsidRPr="007F119A">
        <w:rPr>
          <w:b/>
          <w:sz w:val="24"/>
          <w:szCs w:val="26"/>
        </w:rPr>
        <w:lastRenderedPageBreak/>
        <w:t>TABLE OF CONTENTS</w:t>
      </w:r>
    </w:p>
    <w:p w14:paraId="1D5CD0D2" w14:textId="011ACDA7" w:rsidR="009C7B5B" w:rsidRDefault="00AF54C9">
      <w:pPr>
        <w:pStyle w:val="TOC1"/>
        <w:rPr>
          <w:rFonts w:asciiTheme="minorHAnsi" w:eastAsiaTheme="minorEastAsia" w:hAnsiTheme="minorHAnsi" w:cstheme="minorBidi"/>
          <w:b w:val="0"/>
          <w:bCs w:val="0"/>
          <w:caps w:val="0"/>
          <w:sz w:val="22"/>
          <w:szCs w:val="22"/>
          <w:lang w:val="en-ZA" w:eastAsia="en-ZA"/>
        </w:rPr>
      </w:pPr>
      <w:r>
        <w:rPr>
          <w:b w:val="0"/>
          <w:bCs w:val="0"/>
          <w:caps w:val="0"/>
        </w:rPr>
        <w:fldChar w:fldCharType="begin"/>
      </w:r>
      <w:r w:rsidR="00711285">
        <w:rPr>
          <w:b w:val="0"/>
          <w:bCs w:val="0"/>
          <w:caps w:val="0"/>
        </w:rPr>
        <w:instrText xml:space="preserve"> TOC \o "1-2" \h \z \t "Heading 3,3,Heading 4,4" </w:instrText>
      </w:r>
      <w:r>
        <w:rPr>
          <w:b w:val="0"/>
          <w:bCs w:val="0"/>
          <w:caps w:val="0"/>
        </w:rPr>
        <w:fldChar w:fldCharType="separate"/>
      </w:r>
      <w:hyperlink w:anchor="_Toc99700793" w:history="1">
        <w:r w:rsidR="009C7B5B" w:rsidRPr="00184091">
          <w:rPr>
            <w:rStyle w:val="Hyperlink"/>
          </w:rPr>
          <w:t>1</w:t>
        </w:r>
        <w:r w:rsidR="009C7B5B">
          <w:rPr>
            <w:rFonts w:asciiTheme="minorHAnsi" w:eastAsiaTheme="minorEastAsia" w:hAnsiTheme="minorHAnsi" w:cstheme="minorBidi"/>
            <w:b w:val="0"/>
            <w:bCs w:val="0"/>
            <w:caps w:val="0"/>
            <w:sz w:val="22"/>
            <w:szCs w:val="22"/>
            <w:lang w:val="en-ZA" w:eastAsia="en-ZA"/>
          </w:rPr>
          <w:tab/>
        </w:r>
        <w:r w:rsidR="009C7B5B" w:rsidRPr="00184091">
          <w:rPr>
            <w:rStyle w:val="Hyperlink"/>
          </w:rPr>
          <w:t>SYSTEM OVERVIEW</w:t>
        </w:r>
        <w:r w:rsidR="009C7B5B">
          <w:rPr>
            <w:webHidden/>
          </w:rPr>
          <w:tab/>
        </w:r>
        <w:r w:rsidR="009C7B5B">
          <w:rPr>
            <w:webHidden/>
          </w:rPr>
          <w:fldChar w:fldCharType="begin"/>
        </w:r>
        <w:r w:rsidR="009C7B5B">
          <w:rPr>
            <w:webHidden/>
          </w:rPr>
          <w:instrText xml:space="preserve"> PAGEREF _Toc99700793 \h </w:instrText>
        </w:r>
        <w:r w:rsidR="009C7B5B">
          <w:rPr>
            <w:webHidden/>
          </w:rPr>
        </w:r>
        <w:r w:rsidR="009C7B5B">
          <w:rPr>
            <w:webHidden/>
          </w:rPr>
          <w:fldChar w:fldCharType="separate"/>
        </w:r>
        <w:r w:rsidR="009C7B5B">
          <w:rPr>
            <w:webHidden/>
          </w:rPr>
          <w:t>1</w:t>
        </w:r>
        <w:r w:rsidR="009C7B5B">
          <w:rPr>
            <w:webHidden/>
          </w:rPr>
          <w:fldChar w:fldCharType="end"/>
        </w:r>
      </w:hyperlink>
    </w:p>
    <w:p w14:paraId="0CC3D53E" w14:textId="5A7C7DA3" w:rsidR="009C7B5B" w:rsidRDefault="00000000">
      <w:pPr>
        <w:pStyle w:val="TOC2"/>
        <w:rPr>
          <w:rFonts w:asciiTheme="minorHAnsi" w:eastAsiaTheme="minorEastAsia" w:hAnsiTheme="minorHAnsi" w:cstheme="minorBidi"/>
          <w:bCs w:val="0"/>
          <w:sz w:val="22"/>
          <w:szCs w:val="22"/>
          <w:lang w:val="en-ZA" w:eastAsia="en-ZA"/>
        </w:rPr>
      </w:pPr>
      <w:hyperlink w:anchor="_Toc99700794" w:history="1">
        <w:r w:rsidR="009C7B5B" w:rsidRPr="00184091">
          <w:rPr>
            <w:rStyle w:val="Hyperlink"/>
          </w:rPr>
          <w:t>1.1</w:t>
        </w:r>
        <w:r w:rsidR="009C7B5B">
          <w:rPr>
            <w:rFonts w:asciiTheme="minorHAnsi" w:eastAsiaTheme="minorEastAsia" w:hAnsiTheme="minorHAnsi" w:cstheme="minorBidi"/>
            <w:bCs w:val="0"/>
            <w:sz w:val="22"/>
            <w:szCs w:val="22"/>
            <w:lang w:val="en-ZA" w:eastAsia="en-ZA"/>
          </w:rPr>
          <w:tab/>
        </w:r>
        <w:r w:rsidR="009C7B5B" w:rsidRPr="00184091">
          <w:rPr>
            <w:rStyle w:val="Hyperlink"/>
          </w:rPr>
          <w:t>Problem Description</w:t>
        </w:r>
        <w:r w:rsidR="009C7B5B">
          <w:rPr>
            <w:webHidden/>
          </w:rPr>
          <w:tab/>
        </w:r>
        <w:r w:rsidR="009C7B5B">
          <w:rPr>
            <w:webHidden/>
          </w:rPr>
          <w:fldChar w:fldCharType="begin"/>
        </w:r>
        <w:r w:rsidR="009C7B5B">
          <w:rPr>
            <w:webHidden/>
          </w:rPr>
          <w:instrText xml:space="preserve"> PAGEREF _Toc99700794 \h </w:instrText>
        </w:r>
        <w:r w:rsidR="009C7B5B">
          <w:rPr>
            <w:webHidden/>
          </w:rPr>
        </w:r>
        <w:r w:rsidR="009C7B5B">
          <w:rPr>
            <w:webHidden/>
          </w:rPr>
          <w:fldChar w:fldCharType="separate"/>
        </w:r>
        <w:r w:rsidR="009C7B5B">
          <w:rPr>
            <w:webHidden/>
          </w:rPr>
          <w:t>1</w:t>
        </w:r>
        <w:r w:rsidR="009C7B5B">
          <w:rPr>
            <w:webHidden/>
          </w:rPr>
          <w:fldChar w:fldCharType="end"/>
        </w:r>
      </w:hyperlink>
    </w:p>
    <w:p w14:paraId="4FD873E7" w14:textId="69063295" w:rsidR="009C7B5B" w:rsidRDefault="00000000">
      <w:pPr>
        <w:pStyle w:val="TOC2"/>
        <w:rPr>
          <w:rFonts w:asciiTheme="minorHAnsi" w:eastAsiaTheme="minorEastAsia" w:hAnsiTheme="minorHAnsi" w:cstheme="minorBidi"/>
          <w:bCs w:val="0"/>
          <w:sz w:val="22"/>
          <w:szCs w:val="22"/>
          <w:lang w:val="en-ZA" w:eastAsia="en-ZA"/>
        </w:rPr>
      </w:pPr>
      <w:hyperlink w:anchor="_Toc99700795" w:history="1">
        <w:r w:rsidR="009C7B5B" w:rsidRPr="00184091">
          <w:rPr>
            <w:rStyle w:val="Hyperlink"/>
          </w:rPr>
          <w:t>1.2</w:t>
        </w:r>
        <w:r w:rsidR="009C7B5B">
          <w:rPr>
            <w:rFonts w:asciiTheme="minorHAnsi" w:eastAsiaTheme="minorEastAsia" w:hAnsiTheme="minorHAnsi" w:cstheme="minorBidi"/>
            <w:bCs w:val="0"/>
            <w:sz w:val="22"/>
            <w:szCs w:val="22"/>
            <w:lang w:val="en-ZA" w:eastAsia="en-ZA"/>
          </w:rPr>
          <w:tab/>
        </w:r>
        <w:r w:rsidR="009C7B5B" w:rsidRPr="00184091">
          <w:rPr>
            <w:rStyle w:val="Hyperlink"/>
          </w:rPr>
          <w:t>Project Assumptions</w:t>
        </w:r>
        <w:r w:rsidR="009C7B5B">
          <w:rPr>
            <w:webHidden/>
          </w:rPr>
          <w:tab/>
        </w:r>
        <w:r w:rsidR="009C7B5B">
          <w:rPr>
            <w:webHidden/>
          </w:rPr>
          <w:fldChar w:fldCharType="begin"/>
        </w:r>
        <w:r w:rsidR="009C7B5B">
          <w:rPr>
            <w:webHidden/>
          </w:rPr>
          <w:instrText xml:space="preserve"> PAGEREF _Toc99700795 \h </w:instrText>
        </w:r>
        <w:r w:rsidR="009C7B5B">
          <w:rPr>
            <w:webHidden/>
          </w:rPr>
        </w:r>
        <w:r w:rsidR="009C7B5B">
          <w:rPr>
            <w:webHidden/>
          </w:rPr>
          <w:fldChar w:fldCharType="separate"/>
        </w:r>
        <w:r w:rsidR="009C7B5B">
          <w:rPr>
            <w:webHidden/>
          </w:rPr>
          <w:t>1</w:t>
        </w:r>
        <w:r w:rsidR="009C7B5B">
          <w:rPr>
            <w:webHidden/>
          </w:rPr>
          <w:fldChar w:fldCharType="end"/>
        </w:r>
      </w:hyperlink>
    </w:p>
    <w:p w14:paraId="3DE35097" w14:textId="682C36EC" w:rsidR="009C7B5B" w:rsidRDefault="00000000">
      <w:pPr>
        <w:pStyle w:val="TOC1"/>
        <w:rPr>
          <w:rFonts w:asciiTheme="minorHAnsi" w:eastAsiaTheme="minorEastAsia" w:hAnsiTheme="minorHAnsi" w:cstheme="minorBidi"/>
          <w:b w:val="0"/>
          <w:bCs w:val="0"/>
          <w:caps w:val="0"/>
          <w:sz w:val="22"/>
          <w:szCs w:val="22"/>
          <w:lang w:val="en-ZA" w:eastAsia="en-ZA"/>
        </w:rPr>
      </w:pPr>
      <w:hyperlink w:anchor="_Toc99700796" w:history="1">
        <w:r w:rsidR="009C7B5B" w:rsidRPr="00184091">
          <w:rPr>
            <w:rStyle w:val="Hyperlink"/>
          </w:rPr>
          <w:t>2</w:t>
        </w:r>
        <w:r w:rsidR="009C7B5B">
          <w:rPr>
            <w:rFonts w:asciiTheme="minorHAnsi" w:eastAsiaTheme="minorEastAsia" w:hAnsiTheme="minorHAnsi" w:cstheme="minorBidi"/>
            <w:b w:val="0"/>
            <w:bCs w:val="0"/>
            <w:caps w:val="0"/>
            <w:sz w:val="22"/>
            <w:szCs w:val="22"/>
            <w:lang w:val="en-ZA" w:eastAsia="en-ZA"/>
          </w:rPr>
          <w:tab/>
        </w:r>
        <w:r w:rsidR="009C7B5B" w:rsidRPr="00184091">
          <w:rPr>
            <w:rStyle w:val="Hyperlink"/>
          </w:rPr>
          <w:t>FUNCTIONAL REQUIREMENTS</w:t>
        </w:r>
        <w:r w:rsidR="009C7B5B">
          <w:rPr>
            <w:webHidden/>
          </w:rPr>
          <w:tab/>
        </w:r>
        <w:r w:rsidR="009C7B5B">
          <w:rPr>
            <w:webHidden/>
          </w:rPr>
          <w:fldChar w:fldCharType="begin"/>
        </w:r>
        <w:r w:rsidR="009C7B5B">
          <w:rPr>
            <w:webHidden/>
          </w:rPr>
          <w:instrText xml:space="preserve"> PAGEREF _Toc99700796 \h </w:instrText>
        </w:r>
        <w:r w:rsidR="009C7B5B">
          <w:rPr>
            <w:webHidden/>
          </w:rPr>
        </w:r>
        <w:r w:rsidR="009C7B5B">
          <w:rPr>
            <w:webHidden/>
          </w:rPr>
          <w:fldChar w:fldCharType="separate"/>
        </w:r>
        <w:r w:rsidR="009C7B5B">
          <w:rPr>
            <w:webHidden/>
          </w:rPr>
          <w:t>2</w:t>
        </w:r>
        <w:r w:rsidR="009C7B5B">
          <w:rPr>
            <w:webHidden/>
          </w:rPr>
          <w:fldChar w:fldCharType="end"/>
        </w:r>
      </w:hyperlink>
    </w:p>
    <w:p w14:paraId="54978B5E" w14:textId="73599E80" w:rsidR="009C7B5B" w:rsidRDefault="00000000">
      <w:pPr>
        <w:pStyle w:val="TOC2"/>
        <w:rPr>
          <w:rFonts w:asciiTheme="minorHAnsi" w:eastAsiaTheme="minorEastAsia" w:hAnsiTheme="minorHAnsi" w:cstheme="minorBidi"/>
          <w:bCs w:val="0"/>
          <w:sz w:val="22"/>
          <w:szCs w:val="22"/>
          <w:lang w:val="en-ZA" w:eastAsia="en-ZA"/>
        </w:rPr>
      </w:pPr>
      <w:hyperlink w:anchor="_Toc99700797" w:history="1">
        <w:r w:rsidR="009C7B5B" w:rsidRPr="00184091">
          <w:rPr>
            <w:rStyle w:val="Hyperlink"/>
          </w:rPr>
          <w:t>2.1</w:t>
        </w:r>
        <w:r w:rsidR="009C7B5B">
          <w:rPr>
            <w:rFonts w:asciiTheme="minorHAnsi" w:eastAsiaTheme="minorEastAsia" w:hAnsiTheme="minorHAnsi" w:cstheme="minorBidi"/>
            <w:bCs w:val="0"/>
            <w:sz w:val="22"/>
            <w:szCs w:val="22"/>
            <w:lang w:val="en-ZA" w:eastAsia="en-ZA"/>
          </w:rPr>
          <w:tab/>
        </w:r>
        <w:r w:rsidR="009C7B5B" w:rsidRPr="00184091">
          <w:rPr>
            <w:rStyle w:val="Hyperlink"/>
          </w:rPr>
          <w:t>Business Use Case Model</w:t>
        </w:r>
        <w:r w:rsidR="009C7B5B">
          <w:rPr>
            <w:webHidden/>
          </w:rPr>
          <w:tab/>
        </w:r>
        <w:r w:rsidR="009C7B5B">
          <w:rPr>
            <w:webHidden/>
          </w:rPr>
          <w:fldChar w:fldCharType="begin"/>
        </w:r>
        <w:r w:rsidR="009C7B5B">
          <w:rPr>
            <w:webHidden/>
          </w:rPr>
          <w:instrText xml:space="preserve"> PAGEREF _Toc99700797 \h </w:instrText>
        </w:r>
        <w:r w:rsidR="009C7B5B">
          <w:rPr>
            <w:webHidden/>
          </w:rPr>
        </w:r>
        <w:r w:rsidR="009C7B5B">
          <w:rPr>
            <w:webHidden/>
          </w:rPr>
          <w:fldChar w:fldCharType="separate"/>
        </w:r>
        <w:r w:rsidR="009C7B5B">
          <w:rPr>
            <w:webHidden/>
          </w:rPr>
          <w:t>2</w:t>
        </w:r>
        <w:r w:rsidR="009C7B5B">
          <w:rPr>
            <w:webHidden/>
          </w:rPr>
          <w:fldChar w:fldCharType="end"/>
        </w:r>
      </w:hyperlink>
    </w:p>
    <w:p w14:paraId="54CA7F2C" w14:textId="22DC310B" w:rsidR="009C7B5B" w:rsidRDefault="00000000">
      <w:pPr>
        <w:pStyle w:val="TOC2"/>
        <w:rPr>
          <w:rFonts w:asciiTheme="minorHAnsi" w:eastAsiaTheme="minorEastAsia" w:hAnsiTheme="minorHAnsi" w:cstheme="minorBidi"/>
          <w:bCs w:val="0"/>
          <w:sz w:val="22"/>
          <w:szCs w:val="22"/>
          <w:lang w:val="en-ZA" w:eastAsia="en-ZA"/>
        </w:rPr>
      </w:pPr>
      <w:hyperlink w:anchor="_Toc99700798" w:history="1">
        <w:r w:rsidR="009C7B5B" w:rsidRPr="00184091">
          <w:rPr>
            <w:rStyle w:val="Hyperlink"/>
          </w:rPr>
          <w:t>2.2</w:t>
        </w:r>
        <w:r w:rsidR="009C7B5B">
          <w:rPr>
            <w:rFonts w:asciiTheme="minorHAnsi" w:eastAsiaTheme="minorEastAsia" w:hAnsiTheme="minorHAnsi" w:cstheme="minorBidi"/>
            <w:bCs w:val="0"/>
            <w:sz w:val="22"/>
            <w:szCs w:val="22"/>
            <w:lang w:val="en-ZA" w:eastAsia="en-ZA"/>
          </w:rPr>
          <w:tab/>
        </w:r>
        <w:r w:rsidR="009C7B5B" w:rsidRPr="00184091">
          <w:rPr>
            <w:rStyle w:val="Hyperlink"/>
          </w:rPr>
          <w:t>Use Case Glossary</w:t>
        </w:r>
        <w:r w:rsidR="009C7B5B">
          <w:rPr>
            <w:webHidden/>
          </w:rPr>
          <w:tab/>
        </w:r>
        <w:r w:rsidR="009C7B5B">
          <w:rPr>
            <w:webHidden/>
          </w:rPr>
          <w:fldChar w:fldCharType="begin"/>
        </w:r>
        <w:r w:rsidR="009C7B5B">
          <w:rPr>
            <w:webHidden/>
          </w:rPr>
          <w:instrText xml:space="preserve"> PAGEREF _Toc99700798 \h </w:instrText>
        </w:r>
        <w:r w:rsidR="009C7B5B">
          <w:rPr>
            <w:webHidden/>
          </w:rPr>
        </w:r>
        <w:r w:rsidR="009C7B5B">
          <w:rPr>
            <w:webHidden/>
          </w:rPr>
          <w:fldChar w:fldCharType="separate"/>
        </w:r>
        <w:r w:rsidR="009C7B5B">
          <w:rPr>
            <w:webHidden/>
          </w:rPr>
          <w:t>3</w:t>
        </w:r>
        <w:r w:rsidR="009C7B5B">
          <w:rPr>
            <w:webHidden/>
          </w:rPr>
          <w:fldChar w:fldCharType="end"/>
        </w:r>
      </w:hyperlink>
    </w:p>
    <w:p w14:paraId="777D95A5" w14:textId="139712DF" w:rsidR="009C7B5B" w:rsidRDefault="00000000">
      <w:pPr>
        <w:pStyle w:val="TOC2"/>
        <w:rPr>
          <w:rFonts w:asciiTheme="minorHAnsi" w:eastAsiaTheme="minorEastAsia" w:hAnsiTheme="minorHAnsi" w:cstheme="minorBidi"/>
          <w:bCs w:val="0"/>
          <w:sz w:val="22"/>
          <w:szCs w:val="22"/>
          <w:lang w:val="en-ZA" w:eastAsia="en-ZA"/>
        </w:rPr>
      </w:pPr>
      <w:hyperlink w:anchor="_Toc99700799" w:history="1">
        <w:r w:rsidR="009C7B5B" w:rsidRPr="00184091">
          <w:rPr>
            <w:rStyle w:val="Hyperlink"/>
          </w:rPr>
          <w:t>2.3</w:t>
        </w:r>
        <w:r w:rsidR="009C7B5B">
          <w:rPr>
            <w:rFonts w:asciiTheme="minorHAnsi" w:eastAsiaTheme="minorEastAsia" w:hAnsiTheme="minorHAnsi" w:cstheme="minorBidi"/>
            <w:bCs w:val="0"/>
            <w:sz w:val="22"/>
            <w:szCs w:val="22"/>
            <w:lang w:val="en-ZA" w:eastAsia="en-ZA"/>
          </w:rPr>
          <w:tab/>
        </w:r>
        <w:r w:rsidR="009C7B5B" w:rsidRPr="00184091">
          <w:rPr>
            <w:rStyle w:val="Hyperlink"/>
          </w:rPr>
          <w:t>Use Case Narratives (User Stories)</w:t>
        </w:r>
        <w:r w:rsidR="009C7B5B">
          <w:rPr>
            <w:webHidden/>
          </w:rPr>
          <w:tab/>
        </w:r>
        <w:r w:rsidR="009C7B5B">
          <w:rPr>
            <w:webHidden/>
          </w:rPr>
          <w:fldChar w:fldCharType="begin"/>
        </w:r>
        <w:r w:rsidR="009C7B5B">
          <w:rPr>
            <w:webHidden/>
          </w:rPr>
          <w:instrText xml:space="preserve"> PAGEREF _Toc99700799 \h </w:instrText>
        </w:r>
        <w:r w:rsidR="009C7B5B">
          <w:rPr>
            <w:webHidden/>
          </w:rPr>
        </w:r>
        <w:r w:rsidR="009C7B5B">
          <w:rPr>
            <w:webHidden/>
          </w:rPr>
          <w:fldChar w:fldCharType="separate"/>
        </w:r>
        <w:r w:rsidR="009C7B5B">
          <w:rPr>
            <w:webHidden/>
          </w:rPr>
          <w:t>5</w:t>
        </w:r>
        <w:r w:rsidR="009C7B5B">
          <w:rPr>
            <w:webHidden/>
          </w:rPr>
          <w:fldChar w:fldCharType="end"/>
        </w:r>
      </w:hyperlink>
    </w:p>
    <w:p w14:paraId="27E2D2E7" w14:textId="03966D72" w:rsidR="009C7B5B" w:rsidRDefault="00000000">
      <w:pPr>
        <w:pStyle w:val="TOC3"/>
        <w:tabs>
          <w:tab w:val="left" w:pos="1138"/>
          <w:tab w:val="right" w:leader="dot" w:pos="10457"/>
        </w:tabs>
        <w:rPr>
          <w:rFonts w:asciiTheme="minorHAnsi" w:eastAsiaTheme="minorEastAsia" w:hAnsiTheme="minorHAnsi" w:cstheme="minorBidi"/>
          <w:noProof/>
          <w:sz w:val="22"/>
          <w:szCs w:val="22"/>
          <w:lang w:val="en-ZA" w:eastAsia="en-ZA"/>
        </w:rPr>
      </w:pPr>
      <w:hyperlink w:anchor="_Toc99700800" w:history="1">
        <w:r w:rsidR="009C7B5B" w:rsidRPr="00184091">
          <w:rPr>
            <w:rStyle w:val="Hyperlink"/>
            <w:noProof/>
          </w:rPr>
          <w:t>2.3.1</w:t>
        </w:r>
        <w:r w:rsidR="009C7B5B">
          <w:rPr>
            <w:rFonts w:asciiTheme="minorHAnsi" w:eastAsiaTheme="minorEastAsia" w:hAnsiTheme="minorHAnsi" w:cstheme="minorBidi"/>
            <w:noProof/>
            <w:sz w:val="22"/>
            <w:szCs w:val="22"/>
            <w:lang w:val="en-ZA" w:eastAsia="en-ZA"/>
          </w:rPr>
          <w:tab/>
        </w:r>
        <w:r w:rsidR="009C7B5B" w:rsidRPr="00184091">
          <w:rPr>
            <w:rStyle w:val="Hyperlink"/>
            <w:noProof/>
          </w:rPr>
          <w:t>Package A: [Student]</w:t>
        </w:r>
        <w:r w:rsidR="009C7B5B">
          <w:rPr>
            <w:noProof/>
            <w:webHidden/>
          </w:rPr>
          <w:tab/>
        </w:r>
        <w:r w:rsidR="009C7B5B">
          <w:rPr>
            <w:noProof/>
            <w:webHidden/>
          </w:rPr>
          <w:fldChar w:fldCharType="begin"/>
        </w:r>
        <w:r w:rsidR="009C7B5B">
          <w:rPr>
            <w:noProof/>
            <w:webHidden/>
          </w:rPr>
          <w:instrText xml:space="preserve"> PAGEREF _Toc99700800 \h </w:instrText>
        </w:r>
        <w:r w:rsidR="009C7B5B">
          <w:rPr>
            <w:noProof/>
            <w:webHidden/>
          </w:rPr>
        </w:r>
        <w:r w:rsidR="009C7B5B">
          <w:rPr>
            <w:noProof/>
            <w:webHidden/>
          </w:rPr>
          <w:fldChar w:fldCharType="separate"/>
        </w:r>
        <w:r w:rsidR="009C7B5B">
          <w:rPr>
            <w:noProof/>
            <w:webHidden/>
          </w:rPr>
          <w:t>5</w:t>
        </w:r>
        <w:r w:rsidR="009C7B5B">
          <w:rPr>
            <w:noProof/>
            <w:webHidden/>
          </w:rPr>
          <w:fldChar w:fldCharType="end"/>
        </w:r>
      </w:hyperlink>
    </w:p>
    <w:p w14:paraId="43C1BA6A" w14:textId="15A66EFF" w:rsidR="009C7B5B" w:rsidRDefault="00000000">
      <w:pPr>
        <w:pStyle w:val="TOC3"/>
        <w:tabs>
          <w:tab w:val="left" w:pos="1138"/>
          <w:tab w:val="right" w:leader="dot" w:pos="10457"/>
        </w:tabs>
        <w:rPr>
          <w:rFonts w:asciiTheme="minorHAnsi" w:eastAsiaTheme="minorEastAsia" w:hAnsiTheme="minorHAnsi" w:cstheme="minorBidi"/>
          <w:noProof/>
          <w:sz w:val="22"/>
          <w:szCs w:val="22"/>
          <w:lang w:val="en-ZA" w:eastAsia="en-ZA"/>
        </w:rPr>
      </w:pPr>
      <w:hyperlink w:anchor="_Toc99700801" w:history="1">
        <w:r w:rsidR="009C7B5B" w:rsidRPr="00184091">
          <w:rPr>
            <w:rStyle w:val="Hyperlink"/>
            <w:noProof/>
          </w:rPr>
          <w:t>2.3.2</w:t>
        </w:r>
        <w:r w:rsidR="009C7B5B">
          <w:rPr>
            <w:rFonts w:asciiTheme="minorHAnsi" w:eastAsiaTheme="minorEastAsia" w:hAnsiTheme="minorHAnsi" w:cstheme="minorBidi"/>
            <w:noProof/>
            <w:sz w:val="22"/>
            <w:szCs w:val="22"/>
            <w:lang w:val="en-ZA" w:eastAsia="en-ZA"/>
          </w:rPr>
          <w:tab/>
        </w:r>
        <w:r w:rsidR="009C7B5B" w:rsidRPr="00184091">
          <w:rPr>
            <w:rStyle w:val="Hyperlink"/>
            <w:noProof/>
          </w:rPr>
          <w:t>Package B: [Institution]</w:t>
        </w:r>
        <w:r w:rsidR="009C7B5B">
          <w:rPr>
            <w:noProof/>
            <w:webHidden/>
          </w:rPr>
          <w:tab/>
        </w:r>
        <w:r w:rsidR="009C7B5B">
          <w:rPr>
            <w:noProof/>
            <w:webHidden/>
          </w:rPr>
          <w:fldChar w:fldCharType="begin"/>
        </w:r>
        <w:r w:rsidR="009C7B5B">
          <w:rPr>
            <w:noProof/>
            <w:webHidden/>
          </w:rPr>
          <w:instrText xml:space="preserve"> PAGEREF _Toc99700801 \h </w:instrText>
        </w:r>
        <w:r w:rsidR="009C7B5B">
          <w:rPr>
            <w:noProof/>
            <w:webHidden/>
          </w:rPr>
        </w:r>
        <w:r w:rsidR="009C7B5B">
          <w:rPr>
            <w:noProof/>
            <w:webHidden/>
          </w:rPr>
          <w:fldChar w:fldCharType="separate"/>
        </w:r>
        <w:r w:rsidR="009C7B5B">
          <w:rPr>
            <w:noProof/>
            <w:webHidden/>
          </w:rPr>
          <w:t>7</w:t>
        </w:r>
        <w:r w:rsidR="009C7B5B">
          <w:rPr>
            <w:noProof/>
            <w:webHidden/>
          </w:rPr>
          <w:fldChar w:fldCharType="end"/>
        </w:r>
      </w:hyperlink>
    </w:p>
    <w:p w14:paraId="7A194DD2" w14:textId="7B50ACC9" w:rsidR="009C7B5B" w:rsidRDefault="00000000">
      <w:pPr>
        <w:pStyle w:val="TOC3"/>
        <w:tabs>
          <w:tab w:val="left" w:pos="1138"/>
          <w:tab w:val="right" w:leader="dot" w:pos="10457"/>
        </w:tabs>
        <w:rPr>
          <w:rFonts w:asciiTheme="minorHAnsi" w:eastAsiaTheme="minorEastAsia" w:hAnsiTheme="minorHAnsi" w:cstheme="minorBidi"/>
          <w:noProof/>
          <w:sz w:val="22"/>
          <w:szCs w:val="22"/>
          <w:lang w:val="en-ZA" w:eastAsia="en-ZA"/>
        </w:rPr>
      </w:pPr>
      <w:hyperlink w:anchor="_Toc99700802" w:history="1">
        <w:r w:rsidR="009C7B5B" w:rsidRPr="00184091">
          <w:rPr>
            <w:rStyle w:val="Hyperlink"/>
            <w:noProof/>
          </w:rPr>
          <w:t>2.3.3</w:t>
        </w:r>
        <w:r w:rsidR="009C7B5B">
          <w:rPr>
            <w:rFonts w:asciiTheme="minorHAnsi" w:eastAsiaTheme="minorEastAsia" w:hAnsiTheme="minorHAnsi" w:cstheme="minorBidi"/>
            <w:noProof/>
            <w:sz w:val="22"/>
            <w:szCs w:val="22"/>
            <w:lang w:val="en-ZA" w:eastAsia="en-ZA"/>
          </w:rPr>
          <w:tab/>
        </w:r>
        <w:r w:rsidR="009C7B5B" w:rsidRPr="00184091">
          <w:rPr>
            <w:rStyle w:val="Hyperlink"/>
            <w:noProof/>
          </w:rPr>
          <w:t>Package C: [</w:t>
        </w:r>
        <w:r w:rsidR="009C7B5B" w:rsidRPr="00184091">
          <w:rPr>
            <w:rStyle w:val="Hyperlink"/>
            <w:noProof/>
            <w:lang w:eastAsia="en-ZA"/>
          </w:rPr>
          <w:t>Funder</w:t>
        </w:r>
        <w:r w:rsidR="009C7B5B" w:rsidRPr="00184091">
          <w:rPr>
            <w:rStyle w:val="Hyperlink"/>
            <w:noProof/>
          </w:rPr>
          <w:t>]</w:t>
        </w:r>
        <w:r w:rsidR="009C7B5B">
          <w:rPr>
            <w:noProof/>
            <w:webHidden/>
          </w:rPr>
          <w:tab/>
        </w:r>
        <w:r w:rsidR="009C7B5B">
          <w:rPr>
            <w:noProof/>
            <w:webHidden/>
          </w:rPr>
          <w:fldChar w:fldCharType="begin"/>
        </w:r>
        <w:r w:rsidR="009C7B5B">
          <w:rPr>
            <w:noProof/>
            <w:webHidden/>
          </w:rPr>
          <w:instrText xml:space="preserve"> PAGEREF _Toc99700802 \h </w:instrText>
        </w:r>
        <w:r w:rsidR="009C7B5B">
          <w:rPr>
            <w:noProof/>
            <w:webHidden/>
          </w:rPr>
        </w:r>
        <w:r w:rsidR="009C7B5B">
          <w:rPr>
            <w:noProof/>
            <w:webHidden/>
          </w:rPr>
          <w:fldChar w:fldCharType="separate"/>
        </w:r>
        <w:r w:rsidR="009C7B5B">
          <w:rPr>
            <w:noProof/>
            <w:webHidden/>
          </w:rPr>
          <w:t>9</w:t>
        </w:r>
        <w:r w:rsidR="009C7B5B">
          <w:rPr>
            <w:noProof/>
            <w:webHidden/>
          </w:rPr>
          <w:fldChar w:fldCharType="end"/>
        </w:r>
      </w:hyperlink>
    </w:p>
    <w:p w14:paraId="37CB5EE9" w14:textId="567D660B" w:rsidR="009C7B5B" w:rsidRDefault="00000000">
      <w:pPr>
        <w:pStyle w:val="TOC1"/>
        <w:rPr>
          <w:rFonts w:asciiTheme="minorHAnsi" w:eastAsiaTheme="minorEastAsia" w:hAnsiTheme="minorHAnsi" w:cstheme="minorBidi"/>
          <w:b w:val="0"/>
          <w:bCs w:val="0"/>
          <w:caps w:val="0"/>
          <w:sz w:val="22"/>
          <w:szCs w:val="22"/>
          <w:lang w:val="en-ZA" w:eastAsia="en-ZA"/>
        </w:rPr>
      </w:pPr>
      <w:hyperlink w:anchor="_Toc99700803" w:history="1">
        <w:r w:rsidR="009C7B5B" w:rsidRPr="00184091">
          <w:rPr>
            <w:rStyle w:val="Hyperlink"/>
          </w:rPr>
          <w:t>3</w:t>
        </w:r>
        <w:r w:rsidR="009C7B5B">
          <w:rPr>
            <w:rFonts w:asciiTheme="minorHAnsi" w:eastAsiaTheme="minorEastAsia" w:hAnsiTheme="minorHAnsi" w:cstheme="minorBidi"/>
            <w:b w:val="0"/>
            <w:bCs w:val="0"/>
            <w:caps w:val="0"/>
            <w:sz w:val="22"/>
            <w:szCs w:val="22"/>
            <w:lang w:val="en-ZA" w:eastAsia="en-ZA"/>
          </w:rPr>
          <w:tab/>
        </w:r>
        <w:r w:rsidR="009C7B5B" w:rsidRPr="00184091">
          <w:rPr>
            <w:rStyle w:val="Hyperlink"/>
          </w:rPr>
          <w:t>NON-FUNCTIONAL REQUIREMENTS</w:t>
        </w:r>
        <w:r w:rsidR="009C7B5B">
          <w:rPr>
            <w:webHidden/>
          </w:rPr>
          <w:tab/>
        </w:r>
        <w:r w:rsidR="009C7B5B">
          <w:rPr>
            <w:webHidden/>
          </w:rPr>
          <w:fldChar w:fldCharType="begin"/>
        </w:r>
        <w:r w:rsidR="009C7B5B">
          <w:rPr>
            <w:webHidden/>
          </w:rPr>
          <w:instrText xml:space="preserve"> PAGEREF _Toc99700803 \h </w:instrText>
        </w:r>
        <w:r w:rsidR="009C7B5B">
          <w:rPr>
            <w:webHidden/>
          </w:rPr>
        </w:r>
        <w:r w:rsidR="009C7B5B">
          <w:rPr>
            <w:webHidden/>
          </w:rPr>
          <w:fldChar w:fldCharType="separate"/>
        </w:r>
        <w:r w:rsidR="009C7B5B">
          <w:rPr>
            <w:webHidden/>
          </w:rPr>
          <w:t>13</w:t>
        </w:r>
        <w:r w:rsidR="009C7B5B">
          <w:rPr>
            <w:webHidden/>
          </w:rPr>
          <w:fldChar w:fldCharType="end"/>
        </w:r>
      </w:hyperlink>
    </w:p>
    <w:p w14:paraId="1004E099" w14:textId="221CA1D8" w:rsidR="009C7B5B" w:rsidRDefault="00000000">
      <w:pPr>
        <w:pStyle w:val="TOC2"/>
        <w:rPr>
          <w:rFonts w:asciiTheme="minorHAnsi" w:eastAsiaTheme="minorEastAsia" w:hAnsiTheme="minorHAnsi" w:cstheme="minorBidi"/>
          <w:bCs w:val="0"/>
          <w:sz w:val="22"/>
          <w:szCs w:val="22"/>
          <w:lang w:val="en-ZA" w:eastAsia="en-ZA"/>
        </w:rPr>
      </w:pPr>
      <w:hyperlink w:anchor="_Toc99700804" w:history="1">
        <w:r w:rsidR="009C7B5B" w:rsidRPr="00184091">
          <w:rPr>
            <w:rStyle w:val="Hyperlink"/>
          </w:rPr>
          <w:t>3.1</w:t>
        </w:r>
        <w:r w:rsidR="009C7B5B">
          <w:rPr>
            <w:rFonts w:asciiTheme="minorHAnsi" w:eastAsiaTheme="minorEastAsia" w:hAnsiTheme="minorHAnsi" w:cstheme="minorBidi"/>
            <w:bCs w:val="0"/>
            <w:sz w:val="22"/>
            <w:szCs w:val="22"/>
            <w:lang w:val="en-ZA" w:eastAsia="en-ZA"/>
          </w:rPr>
          <w:tab/>
        </w:r>
        <w:r w:rsidR="009C7B5B" w:rsidRPr="00184091">
          <w:rPr>
            <w:rStyle w:val="Hyperlink"/>
          </w:rPr>
          <w:t>Interface Requirements</w:t>
        </w:r>
        <w:r w:rsidR="009C7B5B">
          <w:rPr>
            <w:webHidden/>
          </w:rPr>
          <w:tab/>
        </w:r>
        <w:r w:rsidR="009C7B5B">
          <w:rPr>
            <w:webHidden/>
          </w:rPr>
          <w:fldChar w:fldCharType="begin"/>
        </w:r>
        <w:r w:rsidR="009C7B5B">
          <w:rPr>
            <w:webHidden/>
          </w:rPr>
          <w:instrText xml:space="preserve"> PAGEREF _Toc99700804 \h </w:instrText>
        </w:r>
        <w:r w:rsidR="009C7B5B">
          <w:rPr>
            <w:webHidden/>
          </w:rPr>
        </w:r>
        <w:r w:rsidR="009C7B5B">
          <w:rPr>
            <w:webHidden/>
          </w:rPr>
          <w:fldChar w:fldCharType="separate"/>
        </w:r>
        <w:r w:rsidR="009C7B5B">
          <w:rPr>
            <w:webHidden/>
          </w:rPr>
          <w:t>13</w:t>
        </w:r>
        <w:r w:rsidR="009C7B5B">
          <w:rPr>
            <w:webHidden/>
          </w:rPr>
          <w:fldChar w:fldCharType="end"/>
        </w:r>
      </w:hyperlink>
    </w:p>
    <w:p w14:paraId="2628F9CB" w14:textId="06DBFB50" w:rsidR="009C7B5B" w:rsidRDefault="00000000">
      <w:pPr>
        <w:pStyle w:val="TOC2"/>
        <w:rPr>
          <w:rFonts w:asciiTheme="minorHAnsi" w:eastAsiaTheme="minorEastAsia" w:hAnsiTheme="minorHAnsi" w:cstheme="minorBidi"/>
          <w:bCs w:val="0"/>
          <w:sz w:val="22"/>
          <w:szCs w:val="22"/>
          <w:lang w:val="en-ZA" w:eastAsia="en-ZA"/>
        </w:rPr>
      </w:pPr>
      <w:hyperlink w:anchor="_Toc99700805" w:history="1">
        <w:r w:rsidR="009C7B5B" w:rsidRPr="00184091">
          <w:rPr>
            <w:rStyle w:val="Hyperlink"/>
          </w:rPr>
          <w:t>3.2</w:t>
        </w:r>
        <w:r w:rsidR="009C7B5B">
          <w:rPr>
            <w:rFonts w:asciiTheme="minorHAnsi" w:eastAsiaTheme="minorEastAsia" w:hAnsiTheme="minorHAnsi" w:cstheme="minorBidi"/>
            <w:bCs w:val="0"/>
            <w:sz w:val="22"/>
            <w:szCs w:val="22"/>
            <w:lang w:val="en-ZA" w:eastAsia="en-ZA"/>
          </w:rPr>
          <w:tab/>
        </w:r>
        <w:r w:rsidR="009C7B5B" w:rsidRPr="00184091">
          <w:rPr>
            <w:rStyle w:val="Hyperlink"/>
          </w:rPr>
          <w:t>Performance Requirements</w:t>
        </w:r>
        <w:r w:rsidR="009C7B5B">
          <w:rPr>
            <w:webHidden/>
          </w:rPr>
          <w:tab/>
        </w:r>
        <w:r w:rsidR="009C7B5B">
          <w:rPr>
            <w:webHidden/>
          </w:rPr>
          <w:fldChar w:fldCharType="begin"/>
        </w:r>
        <w:r w:rsidR="009C7B5B">
          <w:rPr>
            <w:webHidden/>
          </w:rPr>
          <w:instrText xml:space="preserve"> PAGEREF _Toc99700805 \h </w:instrText>
        </w:r>
        <w:r w:rsidR="009C7B5B">
          <w:rPr>
            <w:webHidden/>
          </w:rPr>
        </w:r>
        <w:r w:rsidR="009C7B5B">
          <w:rPr>
            <w:webHidden/>
          </w:rPr>
          <w:fldChar w:fldCharType="separate"/>
        </w:r>
        <w:r w:rsidR="009C7B5B">
          <w:rPr>
            <w:webHidden/>
          </w:rPr>
          <w:t>14</w:t>
        </w:r>
        <w:r w:rsidR="009C7B5B">
          <w:rPr>
            <w:webHidden/>
          </w:rPr>
          <w:fldChar w:fldCharType="end"/>
        </w:r>
      </w:hyperlink>
    </w:p>
    <w:p w14:paraId="0D039AAB" w14:textId="7E9E9CE7" w:rsidR="009C7B5B" w:rsidRDefault="00000000">
      <w:pPr>
        <w:pStyle w:val="TOC2"/>
        <w:rPr>
          <w:rFonts w:asciiTheme="minorHAnsi" w:eastAsiaTheme="minorEastAsia" w:hAnsiTheme="minorHAnsi" w:cstheme="minorBidi"/>
          <w:bCs w:val="0"/>
          <w:sz w:val="22"/>
          <w:szCs w:val="22"/>
          <w:lang w:val="en-ZA" w:eastAsia="en-ZA"/>
        </w:rPr>
      </w:pPr>
      <w:hyperlink w:anchor="_Toc99700806" w:history="1">
        <w:r w:rsidR="009C7B5B" w:rsidRPr="00184091">
          <w:rPr>
            <w:rStyle w:val="Hyperlink"/>
          </w:rPr>
          <w:t>3.3</w:t>
        </w:r>
        <w:r w:rsidR="009C7B5B">
          <w:rPr>
            <w:rFonts w:asciiTheme="minorHAnsi" w:eastAsiaTheme="minorEastAsia" w:hAnsiTheme="minorHAnsi" w:cstheme="minorBidi"/>
            <w:bCs w:val="0"/>
            <w:sz w:val="22"/>
            <w:szCs w:val="22"/>
            <w:lang w:val="en-ZA" w:eastAsia="en-ZA"/>
          </w:rPr>
          <w:tab/>
        </w:r>
        <w:r w:rsidR="009C7B5B" w:rsidRPr="00184091">
          <w:rPr>
            <w:rStyle w:val="Hyperlink"/>
          </w:rPr>
          <w:t>Security Requirements</w:t>
        </w:r>
        <w:r w:rsidR="009C7B5B">
          <w:rPr>
            <w:webHidden/>
          </w:rPr>
          <w:tab/>
        </w:r>
        <w:r w:rsidR="009C7B5B">
          <w:rPr>
            <w:webHidden/>
          </w:rPr>
          <w:fldChar w:fldCharType="begin"/>
        </w:r>
        <w:r w:rsidR="009C7B5B">
          <w:rPr>
            <w:webHidden/>
          </w:rPr>
          <w:instrText xml:space="preserve"> PAGEREF _Toc99700806 \h </w:instrText>
        </w:r>
        <w:r w:rsidR="009C7B5B">
          <w:rPr>
            <w:webHidden/>
          </w:rPr>
        </w:r>
        <w:r w:rsidR="009C7B5B">
          <w:rPr>
            <w:webHidden/>
          </w:rPr>
          <w:fldChar w:fldCharType="separate"/>
        </w:r>
        <w:r w:rsidR="009C7B5B">
          <w:rPr>
            <w:webHidden/>
          </w:rPr>
          <w:t>14</w:t>
        </w:r>
        <w:r w:rsidR="009C7B5B">
          <w:rPr>
            <w:webHidden/>
          </w:rPr>
          <w:fldChar w:fldCharType="end"/>
        </w:r>
      </w:hyperlink>
    </w:p>
    <w:p w14:paraId="5E515541" w14:textId="05D68687" w:rsidR="009C7B5B" w:rsidRDefault="00000000">
      <w:pPr>
        <w:pStyle w:val="TOC2"/>
        <w:rPr>
          <w:rFonts w:asciiTheme="minorHAnsi" w:eastAsiaTheme="minorEastAsia" w:hAnsiTheme="minorHAnsi" w:cstheme="minorBidi"/>
          <w:bCs w:val="0"/>
          <w:sz w:val="22"/>
          <w:szCs w:val="22"/>
          <w:lang w:val="en-ZA" w:eastAsia="en-ZA"/>
        </w:rPr>
      </w:pPr>
      <w:hyperlink w:anchor="_Toc99700807" w:history="1">
        <w:r w:rsidR="009C7B5B" w:rsidRPr="00184091">
          <w:rPr>
            <w:rStyle w:val="Hyperlink"/>
          </w:rPr>
          <w:t>3.4</w:t>
        </w:r>
        <w:r w:rsidR="009C7B5B">
          <w:rPr>
            <w:rFonts w:asciiTheme="minorHAnsi" w:eastAsiaTheme="minorEastAsia" w:hAnsiTheme="minorHAnsi" w:cstheme="minorBidi"/>
            <w:bCs w:val="0"/>
            <w:sz w:val="22"/>
            <w:szCs w:val="22"/>
            <w:lang w:val="en-ZA" w:eastAsia="en-ZA"/>
          </w:rPr>
          <w:tab/>
        </w:r>
        <w:r w:rsidR="009C7B5B" w:rsidRPr="00184091">
          <w:rPr>
            <w:rStyle w:val="Hyperlink"/>
          </w:rPr>
          <w:t>Operational Requirements</w:t>
        </w:r>
        <w:r w:rsidR="009C7B5B">
          <w:rPr>
            <w:webHidden/>
          </w:rPr>
          <w:tab/>
        </w:r>
        <w:r w:rsidR="009C7B5B">
          <w:rPr>
            <w:webHidden/>
          </w:rPr>
          <w:fldChar w:fldCharType="begin"/>
        </w:r>
        <w:r w:rsidR="009C7B5B">
          <w:rPr>
            <w:webHidden/>
          </w:rPr>
          <w:instrText xml:space="preserve"> PAGEREF _Toc99700807 \h </w:instrText>
        </w:r>
        <w:r w:rsidR="009C7B5B">
          <w:rPr>
            <w:webHidden/>
          </w:rPr>
        </w:r>
        <w:r w:rsidR="009C7B5B">
          <w:rPr>
            <w:webHidden/>
          </w:rPr>
          <w:fldChar w:fldCharType="separate"/>
        </w:r>
        <w:r w:rsidR="009C7B5B">
          <w:rPr>
            <w:webHidden/>
          </w:rPr>
          <w:t>14</w:t>
        </w:r>
        <w:r w:rsidR="009C7B5B">
          <w:rPr>
            <w:webHidden/>
          </w:rPr>
          <w:fldChar w:fldCharType="end"/>
        </w:r>
      </w:hyperlink>
    </w:p>
    <w:p w14:paraId="71409539" w14:textId="0E9FBEED" w:rsidR="009C7B5B" w:rsidRDefault="00000000">
      <w:pPr>
        <w:pStyle w:val="TOC1"/>
        <w:rPr>
          <w:rFonts w:asciiTheme="minorHAnsi" w:eastAsiaTheme="minorEastAsia" w:hAnsiTheme="minorHAnsi" w:cstheme="minorBidi"/>
          <w:b w:val="0"/>
          <w:bCs w:val="0"/>
          <w:caps w:val="0"/>
          <w:sz w:val="22"/>
          <w:szCs w:val="22"/>
          <w:lang w:val="en-ZA" w:eastAsia="en-ZA"/>
        </w:rPr>
      </w:pPr>
      <w:hyperlink w:anchor="_Toc99700808" w:history="1">
        <w:r w:rsidR="009C7B5B" w:rsidRPr="00184091">
          <w:rPr>
            <w:rStyle w:val="Hyperlink"/>
          </w:rPr>
          <w:t>4</w:t>
        </w:r>
        <w:r w:rsidR="009C7B5B">
          <w:rPr>
            <w:rFonts w:asciiTheme="minorHAnsi" w:eastAsiaTheme="minorEastAsia" w:hAnsiTheme="minorHAnsi" w:cstheme="minorBidi"/>
            <w:b w:val="0"/>
            <w:bCs w:val="0"/>
            <w:caps w:val="0"/>
            <w:sz w:val="22"/>
            <w:szCs w:val="22"/>
            <w:lang w:val="en-ZA" w:eastAsia="en-ZA"/>
          </w:rPr>
          <w:tab/>
        </w:r>
        <w:r w:rsidR="009C7B5B" w:rsidRPr="00184091">
          <w:rPr>
            <w:rStyle w:val="Hyperlink"/>
          </w:rPr>
          <w:t>DATA REQUIREMENTS</w:t>
        </w:r>
        <w:r w:rsidR="009C7B5B">
          <w:rPr>
            <w:webHidden/>
          </w:rPr>
          <w:tab/>
        </w:r>
        <w:r w:rsidR="009C7B5B">
          <w:rPr>
            <w:webHidden/>
          </w:rPr>
          <w:fldChar w:fldCharType="begin"/>
        </w:r>
        <w:r w:rsidR="009C7B5B">
          <w:rPr>
            <w:webHidden/>
          </w:rPr>
          <w:instrText xml:space="preserve"> PAGEREF _Toc99700808 \h </w:instrText>
        </w:r>
        <w:r w:rsidR="009C7B5B">
          <w:rPr>
            <w:webHidden/>
          </w:rPr>
        </w:r>
        <w:r w:rsidR="009C7B5B">
          <w:rPr>
            <w:webHidden/>
          </w:rPr>
          <w:fldChar w:fldCharType="separate"/>
        </w:r>
        <w:r w:rsidR="009C7B5B">
          <w:rPr>
            <w:webHidden/>
          </w:rPr>
          <w:t>15</w:t>
        </w:r>
        <w:r w:rsidR="009C7B5B">
          <w:rPr>
            <w:webHidden/>
          </w:rPr>
          <w:fldChar w:fldCharType="end"/>
        </w:r>
      </w:hyperlink>
    </w:p>
    <w:p w14:paraId="55A99A26" w14:textId="5D8CF18B" w:rsidR="009C7B5B" w:rsidRDefault="00000000">
      <w:pPr>
        <w:pStyle w:val="TOC2"/>
        <w:rPr>
          <w:rFonts w:asciiTheme="minorHAnsi" w:eastAsiaTheme="minorEastAsia" w:hAnsiTheme="minorHAnsi" w:cstheme="minorBidi"/>
          <w:bCs w:val="0"/>
          <w:sz w:val="22"/>
          <w:szCs w:val="22"/>
          <w:lang w:val="en-ZA" w:eastAsia="en-ZA"/>
        </w:rPr>
      </w:pPr>
      <w:hyperlink w:anchor="_Toc99700809" w:history="1">
        <w:r w:rsidR="009C7B5B" w:rsidRPr="00184091">
          <w:rPr>
            <w:rStyle w:val="Hyperlink"/>
          </w:rPr>
          <w:t>4.1</w:t>
        </w:r>
        <w:r w:rsidR="009C7B5B">
          <w:rPr>
            <w:rFonts w:asciiTheme="minorHAnsi" w:eastAsiaTheme="minorEastAsia" w:hAnsiTheme="minorHAnsi" w:cstheme="minorBidi"/>
            <w:bCs w:val="0"/>
            <w:sz w:val="22"/>
            <w:szCs w:val="22"/>
            <w:lang w:val="en-ZA" w:eastAsia="en-ZA"/>
          </w:rPr>
          <w:tab/>
        </w:r>
        <w:r w:rsidR="009C7B5B" w:rsidRPr="00184091">
          <w:rPr>
            <w:rStyle w:val="Hyperlink"/>
          </w:rPr>
          <w:t>Preliminary List of data and attributes</w:t>
        </w:r>
        <w:r w:rsidR="009C7B5B">
          <w:rPr>
            <w:webHidden/>
          </w:rPr>
          <w:tab/>
        </w:r>
        <w:r w:rsidR="009C7B5B">
          <w:rPr>
            <w:webHidden/>
          </w:rPr>
          <w:fldChar w:fldCharType="begin"/>
        </w:r>
        <w:r w:rsidR="009C7B5B">
          <w:rPr>
            <w:webHidden/>
          </w:rPr>
          <w:instrText xml:space="preserve"> PAGEREF _Toc99700809 \h </w:instrText>
        </w:r>
        <w:r w:rsidR="009C7B5B">
          <w:rPr>
            <w:webHidden/>
          </w:rPr>
        </w:r>
        <w:r w:rsidR="009C7B5B">
          <w:rPr>
            <w:webHidden/>
          </w:rPr>
          <w:fldChar w:fldCharType="separate"/>
        </w:r>
        <w:r w:rsidR="009C7B5B">
          <w:rPr>
            <w:webHidden/>
          </w:rPr>
          <w:t>15</w:t>
        </w:r>
        <w:r w:rsidR="009C7B5B">
          <w:rPr>
            <w:webHidden/>
          </w:rPr>
          <w:fldChar w:fldCharType="end"/>
        </w:r>
      </w:hyperlink>
    </w:p>
    <w:p w14:paraId="668B9A1D" w14:textId="6085F718" w:rsidR="009C7B5B" w:rsidRDefault="00000000">
      <w:pPr>
        <w:pStyle w:val="TOC2"/>
        <w:rPr>
          <w:rFonts w:asciiTheme="minorHAnsi" w:eastAsiaTheme="minorEastAsia" w:hAnsiTheme="minorHAnsi" w:cstheme="minorBidi"/>
          <w:bCs w:val="0"/>
          <w:sz w:val="22"/>
          <w:szCs w:val="22"/>
          <w:lang w:val="en-ZA" w:eastAsia="en-ZA"/>
        </w:rPr>
      </w:pPr>
      <w:hyperlink w:anchor="_Toc99700810" w:history="1">
        <w:r w:rsidR="009C7B5B" w:rsidRPr="00184091">
          <w:rPr>
            <w:rStyle w:val="Hyperlink"/>
          </w:rPr>
          <w:t>4.2</w:t>
        </w:r>
        <w:r w:rsidR="009C7B5B">
          <w:rPr>
            <w:rFonts w:asciiTheme="minorHAnsi" w:eastAsiaTheme="minorEastAsia" w:hAnsiTheme="minorHAnsi" w:cstheme="minorBidi"/>
            <w:bCs w:val="0"/>
            <w:sz w:val="22"/>
            <w:szCs w:val="22"/>
            <w:lang w:val="en-ZA" w:eastAsia="en-ZA"/>
          </w:rPr>
          <w:tab/>
        </w:r>
        <w:r w:rsidR="009C7B5B" w:rsidRPr="00184091">
          <w:rPr>
            <w:rStyle w:val="Hyperlink"/>
          </w:rPr>
          <w:t>Domain Class Diagram</w:t>
        </w:r>
        <w:r w:rsidR="009C7B5B">
          <w:rPr>
            <w:webHidden/>
          </w:rPr>
          <w:tab/>
        </w:r>
        <w:r w:rsidR="009C7B5B">
          <w:rPr>
            <w:webHidden/>
          </w:rPr>
          <w:fldChar w:fldCharType="begin"/>
        </w:r>
        <w:r w:rsidR="009C7B5B">
          <w:rPr>
            <w:webHidden/>
          </w:rPr>
          <w:instrText xml:space="preserve"> PAGEREF _Toc99700810 \h </w:instrText>
        </w:r>
        <w:r w:rsidR="009C7B5B">
          <w:rPr>
            <w:webHidden/>
          </w:rPr>
        </w:r>
        <w:r w:rsidR="009C7B5B">
          <w:rPr>
            <w:webHidden/>
          </w:rPr>
          <w:fldChar w:fldCharType="separate"/>
        </w:r>
        <w:r w:rsidR="009C7B5B">
          <w:rPr>
            <w:webHidden/>
          </w:rPr>
          <w:t>17</w:t>
        </w:r>
        <w:r w:rsidR="009C7B5B">
          <w:rPr>
            <w:webHidden/>
          </w:rPr>
          <w:fldChar w:fldCharType="end"/>
        </w:r>
      </w:hyperlink>
    </w:p>
    <w:p w14:paraId="14A44379" w14:textId="03457F99" w:rsidR="009C7B5B" w:rsidRDefault="00000000">
      <w:pPr>
        <w:pStyle w:val="TOC1"/>
        <w:rPr>
          <w:rFonts w:asciiTheme="minorHAnsi" w:eastAsiaTheme="minorEastAsia" w:hAnsiTheme="minorHAnsi" w:cstheme="minorBidi"/>
          <w:b w:val="0"/>
          <w:bCs w:val="0"/>
          <w:caps w:val="0"/>
          <w:sz w:val="22"/>
          <w:szCs w:val="22"/>
          <w:lang w:val="en-ZA" w:eastAsia="en-ZA"/>
        </w:rPr>
      </w:pPr>
      <w:hyperlink w:anchor="_Toc99700811" w:history="1">
        <w:r w:rsidR="009C7B5B" w:rsidRPr="00184091">
          <w:rPr>
            <w:rStyle w:val="Hyperlink"/>
          </w:rPr>
          <w:t>5</w:t>
        </w:r>
        <w:r w:rsidR="009C7B5B">
          <w:rPr>
            <w:rFonts w:asciiTheme="minorHAnsi" w:eastAsiaTheme="minorEastAsia" w:hAnsiTheme="minorHAnsi" w:cstheme="minorBidi"/>
            <w:b w:val="0"/>
            <w:bCs w:val="0"/>
            <w:caps w:val="0"/>
            <w:sz w:val="22"/>
            <w:szCs w:val="22"/>
            <w:lang w:val="en-ZA" w:eastAsia="en-ZA"/>
          </w:rPr>
          <w:tab/>
        </w:r>
        <w:r w:rsidR="009C7B5B" w:rsidRPr="00184091">
          <w:rPr>
            <w:rStyle w:val="Hyperlink"/>
          </w:rPr>
          <w:t>Preliminary Schedule of Responsibilities</w:t>
        </w:r>
        <w:r w:rsidR="009C7B5B">
          <w:rPr>
            <w:webHidden/>
          </w:rPr>
          <w:tab/>
        </w:r>
        <w:r w:rsidR="009C7B5B">
          <w:rPr>
            <w:webHidden/>
          </w:rPr>
          <w:fldChar w:fldCharType="begin"/>
        </w:r>
        <w:r w:rsidR="009C7B5B">
          <w:rPr>
            <w:webHidden/>
          </w:rPr>
          <w:instrText xml:space="preserve"> PAGEREF _Toc99700811 \h </w:instrText>
        </w:r>
        <w:r w:rsidR="009C7B5B">
          <w:rPr>
            <w:webHidden/>
          </w:rPr>
        </w:r>
        <w:r w:rsidR="009C7B5B">
          <w:rPr>
            <w:webHidden/>
          </w:rPr>
          <w:fldChar w:fldCharType="separate"/>
        </w:r>
        <w:r w:rsidR="009C7B5B">
          <w:rPr>
            <w:webHidden/>
          </w:rPr>
          <w:t>18</w:t>
        </w:r>
        <w:r w:rsidR="009C7B5B">
          <w:rPr>
            <w:webHidden/>
          </w:rPr>
          <w:fldChar w:fldCharType="end"/>
        </w:r>
      </w:hyperlink>
    </w:p>
    <w:p w14:paraId="7CBD32E0" w14:textId="1C7E404E" w:rsidR="009C7B5B" w:rsidRDefault="00000000">
      <w:pPr>
        <w:pStyle w:val="TOC1"/>
        <w:rPr>
          <w:rFonts w:asciiTheme="minorHAnsi" w:eastAsiaTheme="minorEastAsia" w:hAnsiTheme="minorHAnsi" w:cstheme="minorBidi"/>
          <w:b w:val="0"/>
          <w:bCs w:val="0"/>
          <w:caps w:val="0"/>
          <w:sz w:val="22"/>
          <w:szCs w:val="22"/>
          <w:lang w:val="en-ZA" w:eastAsia="en-ZA"/>
        </w:rPr>
      </w:pPr>
      <w:hyperlink w:anchor="_Toc99700812" w:history="1">
        <w:r w:rsidR="009C7B5B" w:rsidRPr="00184091">
          <w:rPr>
            <w:rStyle w:val="Hyperlink"/>
          </w:rPr>
          <w:t>6</w:t>
        </w:r>
        <w:r w:rsidR="009C7B5B">
          <w:rPr>
            <w:rFonts w:asciiTheme="minorHAnsi" w:eastAsiaTheme="minorEastAsia" w:hAnsiTheme="minorHAnsi" w:cstheme="minorBidi"/>
            <w:b w:val="0"/>
            <w:bCs w:val="0"/>
            <w:caps w:val="0"/>
            <w:sz w:val="22"/>
            <w:szCs w:val="22"/>
            <w:lang w:val="en-ZA" w:eastAsia="en-ZA"/>
          </w:rPr>
          <w:tab/>
        </w:r>
        <w:r w:rsidR="009C7B5B" w:rsidRPr="00184091">
          <w:rPr>
            <w:rStyle w:val="Hyperlink"/>
          </w:rPr>
          <w:t>Researching the Requirements</w:t>
        </w:r>
        <w:r w:rsidR="009C7B5B">
          <w:rPr>
            <w:webHidden/>
          </w:rPr>
          <w:tab/>
        </w:r>
        <w:r w:rsidR="009C7B5B">
          <w:rPr>
            <w:webHidden/>
          </w:rPr>
          <w:fldChar w:fldCharType="begin"/>
        </w:r>
        <w:r w:rsidR="009C7B5B">
          <w:rPr>
            <w:webHidden/>
          </w:rPr>
          <w:instrText xml:space="preserve"> PAGEREF _Toc99700812 \h </w:instrText>
        </w:r>
        <w:r w:rsidR="009C7B5B">
          <w:rPr>
            <w:webHidden/>
          </w:rPr>
        </w:r>
        <w:r w:rsidR="009C7B5B">
          <w:rPr>
            <w:webHidden/>
          </w:rPr>
          <w:fldChar w:fldCharType="separate"/>
        </w:r>
        <w:r w:rsidR="009C7B5B">
          <w:rPr>
            <w:webHidden/>
          </w:rPr>
          <w:t>19</w:t>
        </w:r>
        <w:r w:rsidR="009C7B5B">
          <w:rPr>
            <w:webHidden/>
          </w:rPr>
          <w:fldChar w:fldCharType="end"/>
        </w:r>
      </w:hyperlink>
    </w:p>
    <w:p w14:paraId="0155A4E1" w14:textId="4804DDA5" w:rsidR="009C7B5B" w:rsidRDefault="00000000">
      <w:pPr>
        <w:pStyle w:val="TOC2"/>
        <w:rPr>
          <w:rFonts w:asciiTheme="minorHAnsi" w:eastAsiaTheme="minorEastAsia" w:hAnsiTheme="minorHAnsi" w:cstheme="minorBidi"/>
          <w:bCs w:val="0"/>
          <w:sz w:val="22"/>
          <w:szCs w:val="22"/>
          <w:lang w:val="en-ZA" w:eastAsia="en-ZA"/>
        </w:rPr>
      </w:pPr>
      <w:hyperlink w:anchor="_Toc99700813" w:history="1">
        <w:r w:rsidR="009C7B5B" w:rsidRPr="00184091">
          <w:rPr>
            <w:rStyle w:val="Hyperlink"/>
          </w:rPr>
          <w:t>10 User Interview Questions</w:t>
        </w:r>
        <w:r w:rsidR="009C7B5B">
          <w:rPr>
            <w:webHidden/>
          </w:rPr>
          <w:tab/>
        </w:r>
        <w:r w:rsidR="009C7B5B">
          <w:rPr>
            <w:webHidden/>
          </w:rPr>
          <w:fldChar w:fldCharType="begin"/>
        </w:r>
        <w:r w:rsidR="009C7B5B">
          <w:rPr>
            <w:webHidden/>
          </w:rPr>
          <w:instrText xml:space="preserve"> PAGEREF _Toc99700813 \h </w:instrText>
        </w:r>
        <w:r w:rsidR="009C7B5B">
          <w:rPr>
            <w:webHidden/>
          </w:rPr>
        </w:r>
        <w:r w:rsidR="009C7B5B">
          <w:rPr>
            <w:webHidden/>
          </w:rPr>
          <w:fldChar w:fldCharType="separate"/>
        </w:r>
        <w:r w:rsidR="009C7B5B">
          <w:rPr>
            <w:webHidden/>
          </w:rPr>
          <w:t>19</w:t>
        </w:r>
        <w:r w:rsidR="009C7B5B">
          <w:rPr>
            <w:webHidden/>
          </w:rPr>
          <w:fldChar w:fldCharType="end"/>
        </w:r>
      </w:hyperlink>
    </w:p>
    <w:p w14:paraId="74F09132" w14:textId="4DA2F59F" w:rsidR="008E60A4" w:rsidRDefault="00AF54C9" w:rsidP="000311A9">
      <w:pPr>
        <w:ind w:left="1138" w:hanging="720"/>
      </w:pPr>
      <w:r>
        <w:rPr>
          <w:rFonts w:cs="Arial"/>
          <w:b/>
          <w:bCs/>
          <w:caps/>
          <w:noProof/>
        </w:rPr>
        <w:fldChar w:fldCharType="end"/>
      </w:r>
    </w:p>
    <w:p w14:paraId="4BFF2299" w14:textId="2F05E181" w:rsidR="004C4A05" w:rsidRPr="0013103C" w:rsidRDefault="004C4A05" w:rsidP="0028684F">
      <w:pPr>
        <w:pStyle w:val="Heading1"/>
        <w:pBdr>
          <w:bottom w:val="single" w:sz="4" w:space="1" w:color="auto"/>
        </w:pBdr>
      </w:pPr>
      <w:r>
        <w:br w:type="page"/>
      </w:r>
      <w:bookmarkStart w:id="0" w:name="_Toc67755726"/>
      <w:bookmarkStart w:id="1" w:name="_Toc99700793"/>
      <w:r w:rsidR="00072673">
        <w:lastRenderedPageBreak/>
        <w:t>SYSTEM</w:t>
      </w:r>
      <w:r w:rsidR="00E37DB8" w:rsidRPr="0013103C">
        <w:t xml:space="preserve"> OVERVIEW</w:t>
      </w:r>
      <w:bookmarkEnd w:id="0"/>
      <w:bookmarkEnd w:id="1"/>
    </w:p>
    <w:p w14:paraId="40418885" w14:textId="5422CBC4" w:rsidR="00016814" w:rsidRDefault="00016814" w:rsidP="00016814">
      <w:pPr>
        <w:pStyle w:val="Heading2"/>
      </w:pPr>
      <w:bookmarkStart w:id="2" w:name="_Toc99700794"/>
      <w:r>
        <w:t>Problem Description</w:t>
      </w:r>
      <w:bookmarkEnd w:id="2"/>
    </w:p>
    <w:p w14:paraId="57C2ADB2" w14:textId="479F3622" w:rsidR="00B85288" w:rsidRPr="00B85288" w:rsidRDefault="00B85288" w:rsidP="00B85288">
      <w:pPr>
        <w:spacing w:before="240"/>
        <w:jc w:val="both"/>
        <w:rPr>
          <w:rFonts w:cs="Arial"/>
          <w:color w:val="000000" w:themeColor="text1"/>
          <w:sz w:val="22"/>
          <w:szCs w:val="22"/>
        </w:rPr>
      </w:pPr>
      <w:proofErr w:type="spellStart"/>
      <w:r w:rsidRPr="00B85288">
        <w:rPr>
          <w:rFonts w:cs="Arial"/>
          <w:color w:val="000000" w:themeColor="text1"/>
          <w:sz w:val="22"/>
          <w:szCs w:val="22"/>
        </w:rPr>
        <w:t>Problems.space</w:t>
      </w:r>
      <w:proofErr w:type="spellEnd"/>
      <w:r w:rsidRPr="00B85288">
        <w:rPr>
          <w:rFonts w:cs="Arial"/>
          <w:color w:val="000000" w:themeColor="text1"/>
          <w:sz w:val="22"/>
          <w:szCs w:val="22"/>
        </w:rPr>
        <w:t xml:space="preserve"> is a groundbreaking online support community, redefining the way individuals navigate life's challenges. With a user-friendly interface that accommodates both anonymous and identified posts, the platform encourages users to share a diverse array of problems, from relationship intricacies to profound </w:t>
      </w:r>
      <w:r>
        <w:rPr>
          <w:rFonts w:cs="Arial"/>
          <w:color w:val="000000" w:themeColor="text1"/>
          <w:sz w:val="22"/>
          <w:szCs w:val="22"/>
        </w:rPr>
        <w:t>addiction</w:t>
      </w:r>
      <w:r w:rsidRPr="00B85288">
        <w:rPr>
          <w:rFonts w:cs="Arial"/>
          <w:color w:val="000000" w:themeColor="text1"/>
          <w:sz w:val="22"/>
          <w:szCs w:val="22"/>
        </w:rPr>
        <w:t xml:space="preserve"> challenges</w:t>
      </w:r>
      <w:r>
        <w:rPr>
          <w:rFonts w:cs="Arial"/>
          <w:color w:val="000000" w:themeColor="text1"/>
          <w:sz w:val="22"/>
          <w:szCs w:val="22"/>
        </w:rPr>
        <w:t xml:space="preserve"> and school related matters</w:t>
      </w:r>
      <w:r w:rsidRPr="00B85288">
        <w:rPr>
          <w:rFonts w:cs="Arial"/>
          <w:color w:val="000000" w:themeColor="text1"/>
          <w:sz w:val="22"/>
          <w:szCs w:val="22"/>
        </w:rPr>
        <w:t>. Its dual-pronged approach combines community-driven support with access to evidence-based solutions curated by experts, providing a comprehensive resource for users seeking resolutions.</w:t>
      </w:r>
    </w:p>
    <w:p w14:paraId="0C6858BA" w14:textId="5EFA4797" w:rsidR="00B85288" w:rsidRPr="00B85288" w:rsidRDefault="00B85288" w:rsidP="00B85288">
      <w:pPr>
        <w:spacing w:before="240"/>
        <w:jc w:val="both"/>
        <w:rPr>
          <w:rFonts w:cs="Arial"/>
          <w:color w:val="000000" w:themeColor="text1"/>
          <w:sz w:val="22"/>
          <w:szCs w:val="22"/>
        </w:rPr>
      </w:pPr>
      <w:r w:rsidRPr="00B85288">
        <w:rPr>
          <w:rFonts w:cs="Arial"/>
          <w:color w:val="000000" w:themeColor="text1"/>
          <w:sz w:val="22"/>
          <w:szCs w:val="22"/>
        </w:rPr>
        <w:t xml:space="preserve">The platform fosters multifaceted user interaction, allowing individuals to engage in dynamic exchanges with solution providers. Users can express gratitude, discuss solution effectiveness, and establish ongoing connections for continued support, emphasizing the importance of building lasting connections within the community. </w:t>
      </w:r>
      <w:proofErr w:type="spellStart"/>
      <w:r w:rsidRPr="00B85288">
        <w:rPr>
          <w:rFonts w:cs="Arial"/>
          <w:color w:val="000000" w:themeColor="text1"/>
          <w:sz w:val="22"/>
          <w:szCs w:val="22"/>
        </w:rPr>
        <w:t>Problems.space</w:t>
      </w:r>
      <w:proofErr w:type="spellEnd"/>
      <w:r w:rsidRPr="00B85288">
        <w:rPr>
          <w:rFonts w:cs="Arial"/>
          <w:color w:val="000000" w:themeColor="text1"/>
          <w:sz w:val="22"/>
          <w:szCs w:val="22"/>
        </w:rPr>
        <w:t xml:space="preserve"> also integrates a meticulous feedback loop, enabling users to rate solutions and provide constructive feedback, ensuring the platform remains a reliable source of valuable and impactful help.</w:t>
      </w:r>
    </w:p>
    <w:p w14:paraId="2435F209" w14:textId="1A208BF3" w:rsidR="00B85288" w:rsidRPr="00B82A9D" w:rsidRDefault="00B85288" w:rsidP="00B85288">
      <w:pPr>
        <w:spacing w:before="240"/>
        <w:jc w:val="both"/>
        <w:rPr>
          <w:rFonts w:cs="Arial"/>
          <w:color w:val="000000" w:themeColor="text1"/>
          <w:sz w:val="22"/>
          <w:szCs w:val="22"/>
        </w:rPr>
      </w:pPr>
      <w:r w:rsidRPr="00B85288">
        <w:rPr>
          <w:rFonts w:cs="Arial"/>
          <w:color w:val="000000" w:themeColor="text1"/>
          <w:sz w:val="22"/>
          <w:szCs w:val="22"/>
        </w:rPr>
        <w:t xml:space="preserve">Beyond serving as a diverse space for connections, </w:t>
      </w:r>
      <w:proofErr w:type="spellStart"/>
      <w:r w:rsidRPr="00B85288">
        <w:rPr>
          <w:rFonts w:cs="Arial"/>
          <w:color w:val="000000" w:themeColor="text1"/>
          <w:sz w:val="22"/>
          <w:szCs w:val="22"/>
        </w:rPr>
        <w:t>Problems.space</w:t>
      </w:r>
      <w:proofErr w:type="spellEnd"/>
      <w:r w:rsidRPr="00B85288">
        <w:rPr>
          <w:rFonts w:cs="Arial"/>
          <w:color w:val="000000" w:themeColor="text1"/>
          <w:sz w:val="22"/>
          <w:szCs w:val="22"/>
        </w:rPr>
        <w:t xml:space="preserve"> stands as a gateway to evidence-based advice, enhancing users' ability to find effective solutions. The platform transforms the act of seeking and providing help into a rewarding experience, creating a positive and uplifting atmosphere. It embodies digital altruism, where users actively contribute to each other's well-being, making </w:t>
      </w:r>
      <w:proofErr w:type="spellStart"/>
      <w:r w:rsidRPr="00B85288">
        <w:rPr>
          <w:rFonts w:cs="Arial"/>
          <w:color w:val="000000" w:themeColor="text1"/>
          <w:sz w:val="22"/>
          <w:szCs w:val="22"/>
        </w:rPr>
        <w:t>Problems.space</w:t>
      </w:r>
      <w:proofErr w:type="spellEnd"/>
      <w:r w:rsidRPr="00B85288">
        <w:rPr>
          <w:rFonts w:cs="Arial"/>
          <w:color w:val="000000" w:themeColor="text1"/>
          <w:sz w:val="22"/>
          <w:szCs w:val="22"/>
        </w:rPr>
        <w:t xml:space="preserve"> a transformative space where challenges find nuanced and comprehensive solutions. Welcome to a platform where the journey of self-discovery and mutual support takes center stage.</w:t>
      </w:r>
    </w:p>
    <w:p w14:paraId="2AE27E8F" w14:textId="549C7CCC" w:rsidR="00016814" w:rsidRDefault="00D47671" w:rsidP="00016814">
      <w:pPr>
        <w:pStyle w:val="Heading2"/>
      </w:pPr>
      <w:bookmarkStart w:id="3" w:name="_Toc99700795"/>
      <w:bookmarkStart w:id="4" w:name="_Toc67755737"/>
      <w:r>
        <w:t>Project</w:t>
      </w:r>
      <w:r w:rsidR="00016814">
        <w:t xml:space="preserve"> Assumptions</w:t>
      </w:r>
      <w:bookmarkEnd w:id="3"/>
    </w:p>
    <w:p w14:paraId="2621181C" w14:textId="77777777" w:rsidR="00234777" w:rsidRPr="00F4441A" w:rsidRDefault="00234777" w:rsidP="00F4441A">
      <w:pPr>
        <w:spacing w:before="240"/>
      </w:pPr>
    </w:p>
    <w:p w14:paraId="4F1564A6" w14:textId="45223455" w:rsidR="00A733E3" w:rsidRDefault="00A733E3">
      <w:pPr>
        <w:rPr>
          <w:rFonts w:cs="Arial"/>
          <w:b/>
          <w:bCs/>
          <w:kern w:val="32"/>
          <w:sz w:val="26"/>
          <w:szCs w:val="26"/>
        </w:rPr>
      </w:pPr>
      <w:r>
        <w:br w:type="page"/>
      </w:r>
    </w:p>
    <w:p w14:paraId="02C3241A" w14:textId="77777777" w:rsidR="008646F6" w:rsidRPr="00AB4613" w:rsidRDefault="00AA794B" w:rsidP="00831918">
      <w:pPr>
        <w:pStyle w:val="Heading1"/>
        <w:pBdr>
          <w:bottom w:val="single" w:sz="4" w:space="1" w:color="auto"/>
        </w:pBdr>
      </w:pPr>
      <w:bookmarkStart w:id="5" w:name="_Toc99700796"/>
      <w:r>
        <w:lastRenderedPageBreak/>
        <w:t xml:space="preserve">FUNCTIONAL </w:t>
      </w:r>
      <w:commentRangeStart w:id="6"/>
      <w:r>
        <w:t>REQUIREMENTS</w:t>
      </w:r>
      <w:commentRangeEnd w:id="6"/>
      <w:r w:rsidR="006718B9">
        <w:rPr>
          <w:rStyle w:val="CommentReference"/>
          <w:rFonts w:cs="Times New Roman"/>
          <w:b w:val="0"/>
          <w:bCs w:val="0"/>
          <w:kern w:val="0"/>
        </w:rPr>
        <w:commentReference w:id="6"/>
      </w:r>
      <w:bookmarkEnd w:id="5"/>
    </w:p>
    <w:p w14:paraId="181D1319" w14:textId="77777777" w:rsidR="008646F6" w:rsidRDefault="00AA794B" w:rsidP="008646F6">
      <w:pPr>
        <w:pStyle w:val="Heading2"/>
      </w:pPr>
      <w:bookmarkStart w:id="7" w:name="_Toc99700797"/>
      <w:r>
        <w:t xml:space="preserve">Business Use Case </w:t>
      </w:r>
      <w:commentRangeStart w:id="8"/>
      <w:r>
        <w:t>Model</w:t>
      </w:r>
      <w:commentRangeEnd w:id="8"/>
      <w:r w:rsidR="00261770">
        <w:rPr>
          <w:rStyle w:val="CommentReference"/>
          <w:rFonts w:cs="Times New Roman"/>
          <w:b w:val="0"/>
          <w:bCs w:val="0"/>
          <w:iCs w:val="0"/>
        </w:rPr>
        <w:commentReference w:id="8"/>
      </w:r>
      <w:bookmarkEnd w:id="7"/>
    </w:p>
    <w:p w14:paraId="7632B9FA" w14:textId="39209BEF" w:rsidR="001C4818" w:rsidRPr="002E1D48" w:rsidRDefault="001C4818" w:rsidP="001C4818">
      <w:pPr>
        <w:jc w:val="both"/>
        <w:rPr>
          <w:rFonts w:cs="Arial"/>
          <w:sz w:val="22"/>
          <w:szCs w:val="22"/>
        </w:rPr>
      </w:pPr>
    </w:p>
    <w:p w14:paraId="1315A6A1" w14:textId="77777777" w:rsidR="00741385" w:rsidRDefault="00741385">
      <w:pPr>
        <w:rPr>
          <w:rFonts w:cs="Arial"/>
          <w:b/>
          <w:bCs/>
          <w:iCs/>
          <w:sz w:val="24"/>
        </w:rPr>
      </w:pPr>
      <w:r>
        <w:br w:type="page"/>
      </w:r>
    </w:p>
    <w:p w14:paraId="40A63D3D" w14:textId="76AE0CCC" w:rsidR="008646F6" w:rsidRDefault="00660516" w:rsidP="008646F6">
      <w:pPr>
        <w:pStyle w:val="Heading2"/>
      </w:pPr>
      <w:bookmarkStart w:id="9" w:name="_Toc99700798"/>
      <w:r>
        <w:lastRenderedPageBreak/>
        <w:t xml:space="preserve">Use Case </w:t>
      </w:r>
      <w:commentRangeStart w:id="10"/>
      <w:r>
        <w:t>Glossary</w:t>
      </w:r>
      <w:commentRangeEnd w:id="10"/>
      <w:r w:rsidR="00741385">
        <w:rPr>
          <w:rStyle w:val="CommentReference"/>
          <w:rFonts w:cs="Times New Roman"/>
          <w:b w:val="0"/>
          <w:bCs w:val="0"/>
          <w:iCs w:val="0"/>
        </w:rPr>
        <w:commentReference w:id="10"/>
      </w:r>
      <w:bookmarkEnd w:id="9"/>
    </w:p>
    <w:p w14:paraId="0E2DD4D7" w14:textId="77777777" w:rsidR="0008310D" w:rsidRPr="0008310D" w:rsidRDefault="0008310D" w:rsidP="0008310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B417F8" w:rsidRPr="003E4BDF" w14:paraId="35C02302" w14:textId="77777777" w:rsidTr="00072673">
        <w:trPr>
          <w:trHeight w:val="340"/>
        </w:trPr>
        <w:tc>
          <w:tcPr>
            <w:tcW w:w="8755" w:type="dxa"/>
            <w:gridSpan w:val="3"/>
            <w:shd w:val="clear" w:color="auto" w:fill="4BACC6" w:themeFill="accent5"/>
          </w:tcPr>
          <w:p w14:paraId="44882354" w14:textId="158674B3" w:rsidR="00B417F8" w:rsidRPr="003E4BDF" w:rsidRDefault="00B417F8" w:rsidP="00B417F8">
            <w:pPr>
              <w:pStyle w:val="BodyText2"/>
              <w:tabs>
                <w:tab w:val="left" w:pos="540"/>
              </w:tabs>
              <w:spacing w:before="60" w:after="60"/>
              <w:rPr>
                <w:rFonts w:cs="Arial"/>
                <w:color w:val="FFFFFF" w:themeColor="background1"/>
              </w:rPr>
            </w:pPr>
            <w:r w:rsidRPr="00B417F8">
              <w:rPr>
                <w:rFonts w:cs="Arial"/>
                <w:b/>
                <w:color w:val="FFFFFF" w:themeColor="background1"/>
              </w:rPr>
              <w:t xml:space="preserve">Package Id: </w:t>
            </w:r>
            <w:r>
              <w:rPr>
                <w:rFonts w:cs="Arial"/>
                <w:b/>
                <w:color w:val="FFFFFF" w:themeColor="background1"/>
              </w:rPr>
              <w:t>A</w:t>
            </w:r>
            <w:r w:rsidRPr="00B417F8">
              <w:rPr>
                <w:rFonts w:cs="Arial"/>
                <w:b/>
                <w:color w:val="FFFFFF" w:themeColor="background1"/>
              </w:rPr>
              <w:tab/>
            </w:r>
            <w:r w:rsidRPr="00B417F8">
              <w:rPr>
                <w:rFonts w:cs="Arial"/>
                <w:b/>
                <w:color w:val="FFFFFF" w:themeColor="background1"/>
              </w:rPr>
              <w:tab/>
            </w:r>
            <w:r w:rsidRPr="00B417F8">
              <w:rPr>
                <w:rFonts w:cs="Arial"/>
                <w:b/>
                <w:color w:val="FFFFFF" w:themeColor="background1"/>
              </w:rPr>
              <w:tab/>
              <w:t xml:space="preserve">Package Name: </w:t>
            </w:r>
            <w:r>
              <w:rPr>
                <w:rFonts w:cs="Arial"/>
                <w:b/>
                <w:color w:val="FFFFFF" w:themeColor="background1"/>
              </w:rPr>
              <w:t>Student</w:t>
            </w:r>
          </w:p>
        </w:tc>
      </w:tr>
      <w:tr w:rsidR="00B417F8" w:rsidRPr="003E4BDF" w14:paraId="72794196" w14:textId="77777777" w:rsidTr="00072673">
        <w:trPr>
          <w:trHeight w:val="340"/>
        </w:trPr>
        <w:tc>
          <w:tcPr>
            <w:tcW w:w="1464" w:type="dxa"/>
            <w:shd w:val="clear" w:color="auto" w:fill="4BACC6" w:themeFill="accent5"/>
          </w:tcPr>
          <w:p w14:paraId="270BE73C" w14:textId="77777777" w:rsidR="00B417F8" w:rsidRPr="003E4BDF" w:rsidRDefault="00B417F8" w:rsidP="00B417F8">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0EB2A4AB" w14:textId="77777777" w:rsidR="00B417F8" w:rsidRPr="003E4BDF" w:rsidRDefault="00B417F8" w:rsidP="00B417F8">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7663EC9D" w14:textId="77777777" w:rsidR="00B417F8" w:rsidRPr="003E4BDF" w:rsidRDefault="00B417F8" w:rsidP="00B417F8">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B417F8" w:rsidRPr="006B43B4" w14:paraId="7D41F679" w14:textId="77777777" w:rsidTr="001C4818">
        <w:trPr>
          <w:cantSplit/>
          <w:trHeight w:val="113"/>
        </w:trPr>
        <w:tc>
          <w:tcPr>
            <w:tcW w:w="1464" w:type="dxa"/>
          </w:tcPr>
          <w:p w14:paraId="30D60FC1" w14:textId="77777777" w:rsidR="00B417F8" w:rsidRPr="006B43B4" w:rsidRDefault="00B417F8" w:rsidP="00B417F8">
            <w:pPr>
              <w:pStyle w:val="BodyText2"/>
              <w:tabs>
                <w:tab w:val="left" w:pos="540"/>
              </w:tabs>
              <w:rPr>
                <w:rFonts w:cs="Arial"/>
              </w:rPr>
            </w:pPr>
            <w:r w:rsidRPr="006B43B4">
              <w:rPr>
                <w:rFonts w:cs="Arial"/>
              </w:rPr>
              <w:t>A0100</w:t>
            </w:r>
          </w:p>
        </w:tc>
        <w:tc>
          <w:tcPr>
            <w:tcW w:w="5448" w:type="dxa"/>
          </w:tcPr>
          <w:p w14:paraId="1F27271F" w14:textId="7EBB1CCD" w:rsidR="00B417F8" w:rsidRPr="006B43B4" w:rsidRDefault="00B417F8" w:rsidP="00B417F8">
            <w:pPr>
              <w:pStyle w:val="BodyText2"/>
              <w:tabs>
                <w:tab w:val="left" w:pos="540"/>
              </w:tabs>
              <w:rPr>
                <w:rFonts w:cs="Arial"/>
              </w:rPr>
            </w:pPr>
            <w:r w:rsidRPr="00720FC9">
              <w:rPr>
                <w:rFonts w:cs="Arial"/>
              </w:rPr>
              <w:t>Register Student</w:t>
            </w:r>
          </w:p>
        </w:tc>
        <w:tc>
          <w:tcPr>
            <w:tcW w:w="1843" w:type="dxa"/>
          </w:tcPr>
          <w:p w14:paraId="3C149918" w14:textId="4A392439" w:rsidR="00B417F8" w:rsidRPr="006B43B4" w:rsidRDefault="00B417F8" w:rsidP="00B417F8">
            <w:pPr>
              <w:pStyle w:val="BodyText2"/>
              <w:tabs>
                <w:tab w:val="left" w:pos="540"/>
              </w:tabs>
              <w:rPr>
                <w:rFonts w:cs="Arial"/>
              </w:rPr>
            </w:pPr>
            <w:r w:rsidRPr="005F20A1">
              <w:rPr>
                <w:rFonts w:cs="Arial"/>
              </w:rPr>
              <w:t>Student</w:t>
            </w:r>
          </w:p>
        </w:tc>
      </w:tr>
      <w:tr w:rsidR="00B417F8" w:rsidRPr="006B43B4" w14:paraId="0AF40719" w14:textId="77777777" w:rsidTr="001C4818">
        <w:trPr>
          <w:cantSplit/>
          <w:trHeight w:val="113"/>
        </w:trPr>
        <w:tc>
          <w:tcPr>
            <w:tcW w:w="1464" w:type="dxa"/>
          </w:tcPr>
          <w:p w14:paraId="6699681B" w14:textId="77777777" w:rsidR="00B417F8" w:rsidRPr="006B43B4" w:rsidRDefault="00B417F8" w:rsidP="00B417F8">
            <w:pPr>
              <w:pStyle w:val="BodyText2"/>
              <w:tabs>
                <w:tab w:val="left" w:pos="540"/>
              </w:tabs>
              <w:rPr>
                <w:rFonts w:cs="Arial"/>
              </w:rPr>
            </w:pPr>
            <w:r w:rsidRPr="006B43B4">
              <w:rPr>
                <w:rFonts w:cs="Arial"/>
              </w:rPr>
              <w:t>A0200</w:t>
            </w:r>
          </w:p>
        </w:tc>
        <w:tc>
          <w:tcPr>
            <w:tcW w:w="5448" w:type="dxa"/>
          </w:tcPr>
          <w:p w14:paraId="263BC03B" w14:textId="1DA03E5C" w:rsidR="00B417F8" w:rsidRPr="006B43B4" w:rsidRDefault="00B417F8" w:rsidP="00B417F8">
            <w:pPr>
              <w:pStyle w:val="BodyText2"/>
              <w:tabs>
                <w:tab w:val="left" w:pos="540"/>
              </w:tabs>
              <w:rPr>
                <w:rFonts w:cs="Arial"/>
              </w:rPr>
            </w:pPr>
            <w:r w:rsidRPr="005F20A1">
              <w:rPr>
                <w:rFonts w:cs="Arial"/>
              </w:rPr>
              <w:t>Maintain</w:t>
            </w:r>
            <w:r>
              <w:rPr>
                <w:rFonts w:cs="Arial"/>
              </w:rPr>
              <w:t xml:space="preserve"> </w:t>
            </w:r>
            <w:r w:rsidRPr="005F20A1">
              <w:rPr>
                <w:rFonts w:cs="Arial"/>
              </w:rPr>
              <w:t>Student details</w:t>
            </w:r>
          </w:p>
        </w:tc>
        <w:tc>
          <w:tcPr>
            <w:tcW w:w="1843" w:type="dxa"/>
          </w:tcPr>
          <w:p w14:paraId="5D4A6AE7" w14:textId="29D5FF9A" w:rsidR="00B417F8" w:rsidRPr="006B43B4" w:rsidRDefault="00B417F8" w:rsidP="00B417F8">
            <w:pPr>
              <w:pStyle w:val="BodyText2"/>
              <w:tabs>
                <w:tab w:val="left" w:pos="540"/>
              </w:tabs>
              <w:rPr>
                <w:rFonts w:cs="Arial"/>
              </w:rPr>
            </w:pPr>
            <w:r w:rsidRPr="005F20A1">
              <w:rPr>
                <w:rFonts w:cs="Arial"/>
              </w:rPr>
              <w:t>Student</w:t>
            </w:r>
          </w:p>
        </w:tc>
      </w:tr>
      <w:tr w:rsidR="00B417F8" w:rsidRPr="006B43B4" w14:paraId="201603C4" w14:textId="77777777" w:rsidTr="001C4818">
        <w:trPr>
          <w:cantSplit/>
          <w:trHeight w:val="113"/>
        </w:trPr>
        <w:tc>
          <w:tcPr>
            <w:tcW w:w="1464" w:type="dxa"/>
          </w:tcPr>
          <w:p w14:paraId="4EC10221" w14:textId="77777777" w:rsidR="00B417F8" w:rsidRPr="006B43B4" w:rsidRDefault="00B417F8" w:rsidP="00B417F8">
            <w:pPr>
              <w:pStyle w:val="BodyText2"/>
              <w:tabs>
                <w:tab w:val="left" w:pos="540"/>
              </w:tabs>
              <w:rPr>
                <w:rFonts w:cs="Arial"/>
              </w:rPr>
            </w:pPr>
            <w:r w:rsidRPr="006B43B4">
              <w:rPr>
                <w:rFonts w:cs="Arial"/>
              </w:rPr>
              <w:t>A0300</w:t>
            </w:r>
          </w:p>
        </w:tc>
        <w:tc>
          <w:tcPr>
            <w:tcW w:w="5448" w:type="dxa"/>
          </w:tcPr>
          <w:p w14:paraId="5D7B80BB" w14:textId="2F2F1133" w:rsidR="00B417F8" w:rsidRPr="006B43B4" w:rsidRDefault="00B417F8" w:rsidP="00B417F8">
            <w:pPr>
              <w:pStyle w:val="BodyText2"/>
              <w:tabs>
                <w:tab w:val="left" w:pos="540"/>
              </w:tabs>
              <w:rPr>
                <w:rFonts w:cs="Arial"/>
              </w:rPr>
            </w:pPr>
            <w:r w:rsidRPr="005F20A1">
              <w:rPr>
                <w:rFonts w:cs="Arial"/>
              </w:rPr>
              <w:t>Apply for</w:t>
            </w:r>
            <w:r>
              <w:rPr>
                <w:rFonts w:cs="Arial"/>
              </w:rPr>
              <w:t xml:space="preserve"> </w:t>
            </w:r>
            <w:r w:rsidRPr="005F20A1">
              <w:rPr>
                <w:rFonts w:cs="Arial"/>
              </w:rPr>
              <w:t>funds</w:t>
            </w:r>
          </w:p>
        </w:tc>
        <w:tc>
          <w:tcPr>
            <w:tcW w:w="1843" w:type="dxa"/>
          </w:tcPr>
          <w:p w14:paraId="6606707B" w14:textId="1C0ED429" w:rsidR="00B417F8" w:rsidRPr="006B43B4" w:rsidRDefault="00B417F8" w:rsidP="00B417F8">
            <w:pPr>
              <w:pStyle w:val="BodyText2"/>
              <w:tabs>
                <w:tab w:val="left" w:pos="540"/>
              </w:tabs>
              <w:rPr>
                <w:rFonts w:cs="Arial"/>
              </w:rPr>
            </w:pPr>
            <w:r w:rsidRPr="005F20A1">
              <w:rPr>
                <w:rFonts w:cs="Arial"/>
              </w:rPr>
              <w:t>Student</w:t>
            </w:r>
          </w:p>
        </w:tc>
      </w:tr>
      <w:tr w:rsidR="00B417F8" w:rsidRPr="006B43B4" w14:paraId="6F404F71" w14:textId="77777777" w:rsidTr="001C4818">
        <w:trPr>
          <w:cantSplit/>
          <w:trHeight w:val="113"/>
        </w:trPr>
        <w:tc>
          <w:tcPr>
            <w:tcW w:w="1464" w:type="dxa"/>
          </w:tcPr>
          <w:p w14:paraId="079B2AF5" w14:textId="77777777" w:rsidR="00B417F8" w:rsidRPr="006B43B4" w:rsidRDefault="00B417F8" w:rsidP="00B417F8">
            <w:pPr>
              <w:pStyle w:val="BodyText2"/>
              <w:tabs>
                <w:tab w:val="left" w:pos="540"/>
              </w:tabs>
              <w:rPr>
                <w:rFonts w:cs="Arial"/>
              </w:rPr>
            </w:pPr>
            <w:r w:rsidRPr="006B43B4">
              <w:rPr>
                <w:rFonts w:cs="Arial"/>
              </w:rPr>
              <w:t>A0400</w:t>
            </w:r>
          </w:p>
        </w:tc>
        <w:tc>
          <w:tcPr>
            <w:tcW w:w="5448" w:type="dxa"/>
          </w:tcPr>
          <w:p w14:paraId="66CBA7AF" w14:textId="329257C1" w:rsidR="00B417F8" w:rsidRPr="006B43B4" w:rsidRDefault="00B417F8" w:rsidP="00B417F8">
            <w:pPr>
              <w:pStyle w:val="BodyText2"/>
              <w:tabs>
                <w:tab w:val="left" w:pos="540"/>
              </w:tabs>
              <w:rPr>
                <w:rFonts w:cs="Arial"/>
              </w:rPr>
            </w:pPr>
            <w:r w:rsidRPr="005F20A1">
              <w:rPr>
                <w:rFonts w:cs="Arial"/>
              </w:rPr>
              <w:t>Track funding</w:t>
            </w:r>
          </w:p>
        </w:tc>
        <w:tc>
          <w:tcPr>
            <w:tcW w:w="1843" w:type="dxa"/>
          </w:tcPr>
          <w:p w14:paraId="2DECC4A2" w14:textId="462D8800" w:rsidR="00B417F8" w:rsidRPr="006B43B4" w:rsidRDefault="00B417F8" w:rsidP="00B417F8">
            <w:pPr>
              <w:pStyle w:val="BodyText2"/>
              <w:tabs>
                <w:tab w:val="left" w:pos="540"/>
              </w:tabs>
              <w:rPr>
                <w:rFonts w:cs="Arial"/>
              </w:rPr>
            </w:pPr>
            <w:r w:rsidRPr="005F20A1">
              <w:rPr>
                <w:rFonts w:cs="Arial"/>
              </w:rPr>
              <w:t>Student</w:t>
            </w:r>
          </w:p>
        </w:tc>
      </w:tr>
      <w:tr w:rsidR="00B417F8" w:rsidRPr="006B43B4" w14:paraId="32367297" w14:textId="77777777" w:rsidTr="001C4818">
        <w:trPr>
          <w:trHeight w:val="325"/>
        </w:trPr>
        <w:tc>
          <w:tcPr>
            <w:tcW w:w="8755" w:type="dxa"/>
            <w:gridSpan w:val="3"/>
          </w:tcPr>
          <w:p w14:paraId="4F740D7E" w14:textId="77777777" w:rsidR="00B417F8" w:rsidRPr="006B43B4" w:rsidRDefault="00B417F8" w:rsidP="00B417F8">
            <w:pPr>
              <w:pStyle w:val="BodyText2"/>
              <w:tabs>
                <w:tab w:val="left" w:pos="540"/>
              </w:tabs>
              <w:spacing w:before="60" w:after="60"/>
              <w:rPr>
                <w:rFonts w:cs="Arial"/>
                <w:b/>
              </w:rPr>
            </w:pPr>
            <w:r w:rsidRPr="006B43B4">
              <w:rPr>
                <w:rFonts w:cs="Arial"/>
                <w:b/>
              </w:rPr>
              <w:t>Queries/Reports</w:t>
            </w:r>
          </w:p>
        </w:tc>
      </w:tr>
      <w:tr w:rsidR="00B417F8" w:rsidRPr="006B43B4" w14:paraId="6EE3B6A6" w14:textId="77777777" w:rsidTr="001C4818">
        <w:trPr>
          <w:cantSplit/>
          <w:trHeight w:val="113"/>
        </w:trPr>
        <w:tc>
          <w:tcPr>
            <w:tcW w:w="1464" w:type="dxa"/>
          </w:tcPr>
          <w:p w14:paraId="6DD6E032" w14:textId="7A0A9037" w:rsidR="00B417F8" w:rsidRPr="006B43B4" w:rsidRDefault="00B417F8" w:rsidP="00B417F8">
            <w:pPr>
              <w:pStyle w:val="BodyText2"/>
              <w:tabs>
                <w:tab w:val="left" w:pos="540"/>
              </w:tabs>
              <w:rPr>
                <w:rFonts w:cs="Arial"/>
              </w:rPr>
            </w:pPr>
            <w:r w:rsidRPr="006B43B4">
              <w:rPr>
                <w:rFonts w:cs="Arial"/>
              </w:rPr>
              <w:t>A0</w:t>
            </w:r>
            <w:r w:rsidR="000350B4">
              <w:rPr>
                <w:rFonts w:cs="Arial"/>
              </w:rPr>
              <w:t>5</w:t>
            </w:r>
            <w:r w:rsidRPr="006B43B4">
              <w:rPr>
                <w:rFonts w:cs="Arial"/>
              </w:rPr>
              <w:t>00</w:t>
            </w:r>
          </w:p>
        </w:tc>
        <w:tc>
          <w:tcPr>
            <w:tcW w:w="5448" w:type="dxa"/>
          </w:tcPr>
          <w:p w14:paraId="6763DA18" w14:textId="718D6CD5" w:rsidR="00B417F8" w:rsidRPr="006B43B4" w:rsidRDefault="00B417F8" w:rsidP="00B417F8">
            <w:pPr>
              <w:pStyle w:val="BodyText2"/>
              <w:tabs>
                <w:tab w:val="left" w:pos="540"/>
              </w:tabs>
              <w:rPr>
                <w:rFonts w:cs="Arial"/>
              </w:rPr>
            </w:pPr>
            <w:r w:rsidRPr="005F20A1">
              <w:rPr>
                <w:rFonts w:cs="Arial"/>
              </w:rPr>
              <w:t>View financial</w:t>
            </w:r>
            <w:r>
              <w:rPr>
                <w:rFonts w:cs="Arial"/>
              </w:rPr>
              <w:t xml:space="preserve"> </w:t>
            </w:r>
            <w:r w:rsidRPr="005F20A1">
              <w:rPr>
                <w:rFonts w:cs="Arial"/>
              </w:rPr>
              <w:t>statement</w:t>
            </w:r>
          </w:p>
        </w:tc>
        <w:tc>
          <w:tcPr>
            <w:tcW w:w="1843" w:type="dxa"/>
          </w:tcPr>
          <w:p w14:paraId="7CB2B557" w14:textId="186A8B2A" w:rsidR="00B417F8" w:rsidRPr="006B43B4" w:rsidRDefault="00B417F8" w:rsidP="00B417F8">
            <w:pPr>
              <w:pStyle w:val="BodyText2"/>
              <w:tabs>
                <w:tab w:val="left" w:pos="540"/>
              </w:tabs>
              <w:rPr>
                <w:rFonts w:cs="Arial"/>
              </w:rPr>
            </w:pPr>
            <w:r w:rsidRPr="005F20A1">
              <w:rPr>
                <w:rFonts w:cs="Arial"/>
              </w:rPr>
              <w:t>Student</w:t>
            </w:r>
          </w:p>
        </w:tc>
      </w:tr>
      <w:tr w:rsidR="00B417F8" w:rsidRPr="006B43B4" w14:paraId="7622E6BA" w14:textId="77777777" w:rsidTr="001C4818">
        <w:trPr>
          <w:cantSplit/>
          <w:trHeight w:val="113"/>
        </w:trPr>
        <w:tc>
          <w:tcPr>
            <w:tcW w:w="1464" w:type="dxa"/>
          </w:tcPr>
          <w:p w14:paraId="30E2FBD0" w14:textId="2735D746" w:rsidR="00B417F8" w:rsidRPr="006B43B4" w:rsidRDefault="00B417F8" w:rsidP="00B417F8">
            <w:pPr>
              <w:pStyle w:val="BodyText2"/>
              <w:tabs>
                <w:tab w:val="left" w:pos="540"/>
              </w:tabs>
              <w:rPr>
                <w:rFonts w:cs="Arial"/>
              </w:rPr>
            </w:pPr>
            <w:r w:rsidRPr="006B43B4">
              <w:rPr>
                <w:rFonts w:cs="Arial"/>
              </w:rPr>
              <w:t>A0</w:t>
            </w:r>
            <w:r w:rsidR="000350B4">
              <w:rPr>
                <w:rFonts w:cs="Arial"/>
              </w:rPr>
              <w:t>6</w:t>
            </w:r>
            <w:r w:rsidRPr="006B43B4">
              <w:rPr>
                <w:rFonts w:cs="Arial"/>
              </w:rPr>
              <w:t>00</w:t>
            </w:r>
          </w:p>
        </w:tc>
        <w:tc>
          <w:tcPr>
            <w:tcW w:w="5448" w:type="dxa"/>
          </w:tcPr>
          <w:p w14:paraId="0EE317A2" w14:textId="7123C1D0" w:rsidR="00B417F8" w:rsidRPr="006B43B4" w:rsidRDefault="00B417F8" w:rsidP="00B417F8">
            <w:pPr>
              <w:pStyle w:val="BodyText2"/>
              <w:tabs>
                <w:tab w:val="left" w:pos="540"/>
              </w:tabs>
              <w:rPr>
                <w:rFonts w:cs="Arial"/>
              </w:rPr>
            </w:pPr>
            <w:r w:rsidRPr="005F20A1">
              <w:rPr>
                <w:rFonts w:cs="Arial"/>
              </w:rPr>
              <w:t>View fund</w:t>
            </w:r>
            <w:r>
              <w:rPr>
                <w:rFonts w:cs="Arial"/>
              </w:rPr>
              <w:t xml:space="preserve"> </w:t>
            </w:r>
            <w:r w:rsidRPr="005F20A1">
              <w:rPr>
                <w:rFonts w:cs="Arial"/>
              </w:rPr>
              <w:t>request</w:t>
            </w:r>
          </w:p>
        </w:tc>
        <w:tc>
          <w:tcPr>
            <w:tcW w:w="1843" w:type="dxa"/>
          </w:tcPr>
          <w:p w14:paraId="390E56C0" w14:textId="4E5E5BDF" w:rsidR="00B417F8" w:rsidRPr="006B43B4" w:rsidRDefault="00B417F8" w:rsidP="00B417F8">
            <w:pPr>
              <w:pStyle w:val="BodyText2"/>
              <w:tabs>
                <w:tab w:val="left" w:pos="540"/>
              </w:tabs>
              <w:rPr>
                <w:rFonts w:cs="Arial"/>
              </w:rPr>
            </w:pPr>
            <w:r w:rsidRPr="005F20A1">
              <w:rPr>
                <w:rFonts w:cs="Arial"/>
              </w:rPr>
              <w:t>Student</w:t>
            </w:r>
          </w:p>
        </w:tc>
      </w:tr>
    </w:tbl>
    <w:p w14:paraId="49841F8E" w14:textId="6F281275" w:rsidR="0008310D" w:rsidRDefault="0008310D" w:rsidP="00172B61"/>
    <w:p w14:paraId="6F58FA34" w14:textId="77777777" w:rsidR="00016814" w:rsidRDefault="00016814" w:rsidP="00172B61"/>
    <w:p w14:paraId="07711FBA" w14:textId="42A3B708" w:rsidR="0008310D" w:rsidRDefault="0008310D" w:rsidP="00172B61"/>
    <w:p w14:paraId="1DB17CF5" w14:textId="77777777" w:rsidR="00B417F8" w:rsidRDefault="00B417F8" w:rsidP="00172B61"/>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3E4BDF" w:rsidRPr="003E4BDF" w14:paraId="000EF615" w14:textId="77777777" w:rsidTr="00072673">
        <w:trPr>
          <w:trHeight w:val="340"/>
        </w:trPr>
        <w:tc>
          <w:tcPr>
            <w:tcW w:w="8755" w:type="dxa"/>
            <w:gridSpan w:val="3"/>
            <w:shd w:val="clear" w:color="auto" w:fill="4BACC6" w:themeFill="accent5"/>
          </w:tcPr>
          <w:p w14:paraId="472F63A8" w14:textId="32A870F8" w:rsidR="00172B61" w:rsidRPr="003E4BDF" w:rsidRDefault="00B417F8" w:rsidP="00172B61">
            <w:pPr>
              <w:pStyle w:val="BodyText2"/>
              <w:tabs>
                <w:tab w:val="left" w:pos="540"/>
              </w:tabs>
              <w:spacing w:before="60" w:after="60"/>
              <w:rPr>
                <w:rFonts w:cs="Arial"/>
                <w:color w:val="FFFFFF" w:themeColor="background1"/>
              </w:rPr>
            </w:pPr>
            <w:r w:rsidRPr="00B417F8">
              <w:rPr>
                <w:rFonts w:cs="Arial"/>
                <w:b/>
                <w:color w:val="FFFFFF" w:themeColor="background1"/>
              </w:rPr>
              <w:t xml:space="preserve">Package Id: </w:t>
            </w:r>
            <w:r w:rsidR="000379F5">
              <w:rPr>
                <w:rFonts w:cs="Arial"/>
                <w:b/>
                <w:color w:val="FFFFFF" w:themeColor="background1"/>
              </w:rPr>
              <w:t>C</w:t>
            </w:r>
            <w:r w:rsidRPr="00B417F8">
              <w:rPr>
                <w:rFonts w:cs="Arial"/>
                <w:b/>
                <w:color w:val="FFFFFF" w:themeColor="background1"/>
              </w:rPr>
              <w:tab/>
            </w:r>
            <w:r w:rsidRPr="00B417F8">
              <w:rPr>
                <w:rFonts w:cs="Arial"/>
                <w:b/>
                <w:color w:val="FFFFFF" w:themeColor="background1"/>
              </w:rPr>
              <w:tab/>
            </w:r>
            <w:r w:rsidRPr="00B417F8">
              <w:rPr>
                <w:rFonts w:cs="Arial"/>
                <w:b/>
                <w:color w:val="FFFFFF" w:themeColor="background1"/>
              </w:rPr>
              <w:tab/>
              <w:t xml:space="preserve">Package Name: </w:t>
            </w:r>
            <w:r w:rsidR="000379F5" w:rsidRPr="000379F5">
              <w:rPr>
                <w:rFonts w:cs="Arial"/>
                <w:b/>
                <w:color w:val="FFFFFF" w:themeColor="background1"/>
              </w:rPr>
              <w:t>Funder</w:t>
            </w:r>
          </w:p>
        </w:tc>
      </w:tr>
      <w:tr w:rsidR="003E4BDF" w:rsidRPr="003E4BDF" w14:paraId="18C9F4FF" w14:textId="77777777" w:rsidTr="00072673">
        <w:trPr>
          <w:trHeight w:val="340"/>
        </w:trPr>
        <w:tc>
          <w:tcPr>
            <w:tcW w:w="1464" w:type="dxa"/>
            <w:shd w:val="clear" w:color="auto" w:fill="4BACC6" w:themeFill="accent5"/>
          </w:tcPr>
          <w:p w14:paraId="59033322" w14:textId="77777777" w:rsidR="00172B61" w:rsidRPr="003E4BDF" w:rsidRDefault="00172B61" w:rsidP="00172B61">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6ACD7F55" w14:textId="77777777" w:rsidR="00172B61" w:rsidRPr="003E4BDF" w:rsidRDefault="00172B61" w:rsidP="00172B61">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689AE181" w14:textId="77777777" w:rsidR="00172B61" w:rsidRPr="003E4BDF" w:rsidRDefault="00172B61" w:rsidP="00172B61">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172B61" w:rsidRPr="006B43B4" w14:paraId="016B7A69" w14:textId="77777777" w:rsidTr="00172B61">
        <w:trPr>
          <w:cantSplit/>
          <w:trHeight w:val="113"/>
        </w:trPr>
        <w:tc>
          <w:tcPr>
            <w:tcW w:w="1464" w:type="dxa"/>
          </w:tcPr>
          <w:p w14:paraId="16C89A07" w14:textId="77777777" w:rsidR="00172B61" w:rsidRPr="006B43B4" w:rsidRDefault="00172B61" w:rsidP="00172B61">
            <w:pPr>
              <w:pStyle w:val="BodyText2"/>
              <w:tabs>
                <w:tab w:val="left" w:pos="540"/>
              </w:tabs>
              <w:rPr>
                <w:rFonts w:cs="Arial"/>
              </w:rPr>
            </w:pPr>
            <w:r>
              <w:rPr>
                <w:rFonts w:cs="Arial"/>
              </w:rPr>
              <w:t>C</w:t>
            </w:r>
            <w:r w:rsidRPr="006B43B4">
              <w:rPr>
                <w:rFonts w:cs="Arial"/>
              </w:rPr>
              <w:t>0100</w:t>
            </w:r>
          </w:p>
        </w:tc>
        <w:tc>
          <w:tcPr>
            <w:tcW w:w="5448" w:type="dxa"/>
          </w:tcPr>
          <w:p w14:paraId="28C9CBA5" w14:textId="12F44C25" w:rsidR="00172B61" w:rsidRPr="006B43B4" w:rsidRDefault="000B5761" w:rsidP="00172B61">
            <w:pPr>
              <w:pStyle w:val="BodyText2"/>
              <w:tabs>
                <w:tab w:val="left" w:pos="540"/>
              </w:tabs>
              <w:rPr>
                <w:rFonts w:cs="Arial"/>
              </w:rPr>
            </w:pPr>
            <w:r w:rsidRPr="000B5761">
              <w:rPr>
                <w:rFonts w:cs="Arial"/>
              </w:rPr>
              <w:t>Register Funder</w:t>
            </w:r>
          </w:p>
        </w:tc>
        <w:tc>
          <w:tcPr>
            <w:tcW w:w="1843" w:type="dxa"/>
          </w:tcPr>
          <w:p w14:paraId="60964F42" w14:textId="2595A71B" w:rsidR="00172B61" w:rsidRPr="006B43B4" w:rsidRDefault="00931548" w:rsidP="00172B61">
            <w:pPr>
              <w:pStyle w:val="BodyText2"/>
              <w:tabs>
                <w:tab w:val="left" w:pos="540"/>
              </w:tabs>
              <w:rPr>
                <w:rFonts w:cs="Arial"/>
              </w:rPr>
            </w:pPr>
            <w:r w:rsidRPr="00931548">
              <w:rPr>
                <w:rFonts w:cs="Arial"/>
              </w:rPr>
              <w:t>Funder</w:t>
            </w:r>
          </w:p>
        </w:tc>
      </w:tr>
      <w:tr w:rsidR="00931548" w:rsidRPr="006B43B4" w14:paraId="70346BB4" w14:textId="77777777" w:rsidTr="00172B61">
        <w:trPr>
          <w:cantSplit/>
          <w:trHeight w:val="113"/>
        </w:trPr>
        <w:tc>
          <w:tcPr>
            <w:tcW w:w="1464" w:type="dxa"/>
          </w:tcPr>
          <w:p w14:paraId="1343C30C" w14:textId="77777777" w:rsidR="00931548" w:rsidRPr="006B43B4" w:rsidRDefault="00931548" w:rsidP="00931548">
            <w:pPr>
              <w:pStyle w:val="BodyText2"/>
              <w:tabs>
                <w:tab w:val="left" w:pos="540"/>
              </w:tabs>
              <w:rPr>
                <w:rFonts w:cs="Arial"/>
              </w:rPr>
            </w:pPr>
            <w:r>
              <w:rPr>
                <w:rFonts w:cs="Arial"/>
              </w:rPr>
              <w:t>C</w:t>
            </w:r>
            <w:r w:rsidRPr="006B43B4">
              <w:rPr>
                <w:rFonts w:cs="Arial"/>
              </w:rPr>
              <w:t>0200</w:t>
            </w:r>
          </w:p>
        </w:tc>
        <w:tc>
          <w:tcPr>
            <w:tcW w:w="5448" w:type="dxa"/>
          </w:tcPr>
          <w:p w14:paraId="299E5FFB" w14:textId="5102C90D" w:rsidR="00931548" w:rsidRPr="006B43B4" w:rsidRDefault="00931548" w:rsidP="00931548">
            <w:pPr>
              <w:pStyle w:val="BodyText2"/>
              <w:tabs>
                <w:tab w:val="left" w:pos="540"/>
              </w:tabs>
              <w:rPr>
                <w:rFonts w:cs="Arial"/>
              </w:rPr>
            </w:pPr>
            <w:r w:rsidRPr="000B5761">
              <w:rPr>
                <w:rFonts w:cs="Arial"/>
              </w:rPr>
              <w:t>Maintain</w:t>
            </w:r>
            <w:r>
              <w:rPr>
                <w:rFonts w:cs="Arial"/>
              </w:rPr>
              <w:t xml:space="preserve"> </w:t>
            </w:r>
            <w:r w:rsidRPr="000B5761">
              <w:rPr>
                <w:rFonts w:cs="Arial"/>
              </w:rPr>
              <w:t>Funder details</w:t>
            </w:r>
          </w:p>
        </w:tc>
        <w:tc>
          <w:tcPr>
            <w:tcW w:w="1843" w:type="dxa"/>
          </w:tcPr>
          <w:p w14:paraId="3BD4DD23" w14:textId="7D26B7BA" w:rsidR="00931548" w:rsidRPr="006B43B4" w:rsidRDefault="00931548" w:rsidP="00931548">
            <w:pPr>
              <w:pStyle w:val="BodyText2"/>
              <w:tabs>
                <w:tab w:val="left" w:pos="540"/>
              </w:tabs>
              <w:rPr>
                <w:rFonts w:cs="Arial"/>
              </w:rPr>
            </w:pPr>
            <w:r w:rsidRPr="00931548">
              <w:rPr>
                <w:rFonts w:cs="Arial"/>
              </w:rPr>
              <w:t>Funder</w:t>
            </w:r>
          </w:p>
        </w:tc>
      </w:tr>
      <w:tr w:rsidR="00931548" w:rsidRPr="006B43B4" w14:paraId="5AE03C3A" w14:textId="77777777" w:rsidTr="00172B61">
        <w:trPr>
          <w:cantSplit/>
          <w:trHeight w:val="113"/>
        </w:trPr>
        <w:tc>
          <w:tcPr>
            <w:tcW w:w="1464" w:type="dxa"/>
          </w:tcPr>
          <w:p w14:paraId="2614D4C6" w14:textId="77777777" w:rsidR="00931548" w:rsidRPr="006B43B4" w:rsidRDefault="00931548" w:rsidP="00931548">
            <w:pPr>
              <w:pStyle w:val="BodyText2"/>
              <w:tabs>
                <w:tab w:val="left" w:pos="540"/>
              </w:tabs>
              <w:rPr>
                <w:rFonts w:cs="Arial"/>
              </w:rPr>
            </w:pPr>
            <w:r>
              <w:rPr>
                <w:rFonts w:cs="Arial"/>
              </w:rPr>
              <w:t>C</w:t>
            </w:r>
            <w:r w:rsidRPr="006B43B4">
              <w:rPr>
                <w:rFonts w:cs="Arial"/>
              </w:rPr>
              <w:t>0300</w:t>
            </w:r>
          </w:p>
        </w:tc>
        <w:tc>
          <w:tcPr>
            <w:tcW w:w="5448" w:type="dxa"/>
          </w:tcPr>
          <w:p w14:paraId="0833777D" w14:textId="2E41D41A" w:rsidR="00931548" w:rsidRPr="006B43B4" w:rsidRDefault="00931548" w:rsidP="00931548">
            <w:pPr>
              <w:pStyle w:val="BodyText2"/>
              <w:tabs>
                <w:tab w:val="left" w:pos="540"/>
              </w:tabs>
              <w:rPr>
                <w:rFonts w:cs="Arial"/>
              </w:rPr>
            </w:pPr>
            <w:r w:rsidRPr="001F4ABA">
              <w:rPr>
                <w:rFonts w:cs="Arial"/>
              </w:rPr>
              <w:t>Update fund</w:t>
            </w:r>
            <w:r>
              <w:rPr>
                <w:rFonts w:cs="Arial"/>
              </w:rPr>
              <w:t xml:space="preserve"> </w:t>
            </w:r>
            <w:r w:rsidRPr="001F4ABA">
              <w:rPr>
                <w:rFonts w:cs="Arial"/>
              </w:rPr>
              <w:t>request</w:t>
            </w:r>
          </w:p>
        </w:tc>
        <w:tc>
          <w:tcPr>
            <w:tcW w:w="1843" w:type="dxa"/>
          </w:tcPr>
          <w:p w14:paraId="397BBBCB" w14:textId="79C29FBC" w:rsidR="00931548" w:rsidRPr="006B43B4" w:rsidRDefault="00931548" w:rsidP="00931548">
            <w:pPr>
              <w:pStyle w:val="BodyText2"/>
              <w:tabs>
                <w:tab w:val="left" w:pos="540"/>
              </w:tabs>
              <w:rPr>
                <w:rFonts w:cs="Arial"/>
              </w:rPr>
            </w:pPr>
            <w:r w:rsidRPr="00931548">
              <w:rPr>
                <w:rFonts w:cs="Arial"/>
              </w:rPr>
              <w:t>Funder</w:t>
            </w:r>
          </w:p>
        </w:tc>
      </w:tr>
      <w:tr w:rsidR="00931548" w:rsidRPr="006B43B4" w14:paraId="185D66CD" w14:textId="77777777" w:rsidTr="00172B61">
        <w:trPr>
          <w:cantSplit/>
          <w:trHeight w:val="113"/>
        </w:trPr>
        <w:tc>
          <w:tcPr>
            <w:tcW w:w="1464" w:type="dxa"/>
          </w:tcPr>
          <w:p w14:paraId="677362F9" w14:textId="77777777" w:rsidR="00931548" w:rsidRPr="006B43B4" w:rsidRDefault="00931548" w:rsidP="00931548">
            <w:pPr>
              <w:pStyle w:val="BodyText2"/>
              <w:tabs>
                <w:tab w:val="left" w:pos="540"/>
              </w:tabs>
              <w:rPr>
                <w:rFonts w:cs="Arial"/>
              </w:rPr>
            </w:pPr>
            <w:r>
              <w:rPr>
                <w:rFonts w:cs="Arial"/>
              </w:rPr>
              <w:t>C</w:t>
            </w:r>
            <w:r w:rsidRPr="006B43B4">
              <w:rPr>
                <w:rFonts w:cs="Arial"/>
              </w:rPr>
              <w:t>0400</w:t>
            </w:r>
          </w:p>
        </w:tc>
        <w:tc>
          <w:tcPr>
            <w:tcW w:w="5448" w:type="dxa"/>
          </w:tcPr>
          <w:p w14:paraId="50A8C57F" w14:textId="05E14085" w:rsidR="00931548" w:rsidRPr="006B43B4" w:rsidRDefault="00931548" w:rsidP="00931548">
            <w:pPr>
              <w:pStyle w:val="BodyText2"/>
              <w:tabs>
                <w:tab w:val="left" w:pos="540"/>
              </w:tabs>
              <w:rPr>
                <w:rFonts w:cs="Arial"/>
              </w:rPr>
            </w:pPr>
            <w:r w:rsidRPr="001F4ABA">
              <w:rPr>
                <w:rFonts w:cs="Arial"/>
              </w:rPr>
              <w:t>Upload student</w:t>
            </w:r>
            <w:r>
              <w:rPr>
                <w:rFonts w:cs="Arial"/>
              </w:rPr>
              <w:t xml:space="preserve"> </w:t>
            </w:r>
            <w:r w:rsidRPr="001F4ABA">
              <w:rPr>
                <w:rFonts w:cs="Arial"/>
              </w:rPr>
              <w:t>list</w:t>
            </w:r>
          </w:p>
        </w:tc>
        <w:tc>
          <w:tcPr>
            <w:tcW w:w="1843" w:type="dxa"/>
          </w:tcPr>
          <w:p w14:paraId="75AD6736" w14:textId="66E2AD64" w:rsidR="00931548" w:rsidRPr="006B43B4" w:rsidRDefault="00931548" w:rsidP="00931548">
            <w:pPr>
              <w:pStyle w:val="BodyText2"/>
              <w:tabs>
                <w:tab w:val="left" w:pos="540"/>
              </w:tabs>
              <w:rPr>
                <w:rFonts w:cs="Arial"/>
              </w:rPr>
            </w:pPr>
            <w:r w:rsidRPr="00931548">
              <w:rPr>
                <w:rFonts w:cs="Arial"/>
              </w:rPr>
              <w:t>Funder</w:t>
            </w:r>
          </w:p>
        </w:tc>
      </w:tr>
      <w:tr w:rsidR="00931548" w:rsidRPr="006B43B4" w14:paraId="28D03D2E" w14:textId="77777777" w:rsidTr="00172B61">
        <w:trPr>
          <w:cantSplit/>
          <w:trHeight w:val="113"/>
        </w:trPr>
        <w:tc>
          <w:tcPr>
            <w:tcW w:w="1464" w:type="dxa"/>
          </w:tcPr>
          <w:p w14:paraId="25AC5D03" w14:textId="52832EFE" w:rsidR="00931548" w:rsidRDefault="00931548" w:rsidP="00931548">
            <w:pPr>
              <w:pStyle w:val="BodyText2"/>
              <w:tabs>
                <w:tab w:val="left" w:pos="540"/>
              </w:tabs>
              <w:rPr>
                <w:rFonts w:cs="Arial"/>
              </w:rPr>
            </w:pPr>
            <w:r>
              <w:rPr>
                <w:rFonts w:cs="Arial"/>
              </w:rPr>
              <w:t>C0500</w:t>
            </w:r>
          </w:p>
        </w:tc>
        <w:tc>
          <w:tcPr>
            <w:tcW w:w="5448" w:type="dxa"/>
          </w:tcPr>
          <w:p w14:paraId="6078F4BC" w14:textId="1C4F2871" w:rsidR="00931548" w:rsidRPr="001F4ABA" w:rsidRDefault="00931548" w:rsidP="00931548">
            <w:pPr>
              <w:pStyle w:val="BodyText2"/>
              <w:tabs>
                <w:tab w:val="left" w:pos="540"/>
              </w:tabs>
              <w:rPr>
                <w:rFonts w:cs="Arial"/>
              </w:rPr>
            </w:pPr>
            <w:r w:rsidRPr="001F4ABA">
              <w:rPr>
                <w:rFonts w:cs="Arial"/>
              </w:rPr>
              <w:t>Update funding</w:t>
            </w:r>
            <w:r>
              <w:rPr>
                <w:rFonts w:cs="Arial"/>
              </w:rPr>
              <w:t xml:space="preserve"> </w:t>
            </w:r>
            <w:r w:rsidRPr="001F4ABA">
              <w:rPr>
                <w:rFonts w:cs="Arial"/>
              </w:rPr>
              <w:t>status</w:t>
            </w:r>
          </w:p>
        </w:tc>
        <w:tc>
          <w:tcPr>
            <w:tcW w:w="1843" w:type="dxa"/>
          </w:tcPr>
          <w:p w14:paraId="1B51B66D" w14:textId="498638D8" w:rsidR="00931548" w:rsidRPr="006B43B4" w:rsidRDefault="00931548" w:rsidP="00931548">
            <w:pPr>
              <w:pStyle w:val="BodyText2"/>
              <w:tabs>
                <w:tab w:val="left" w:pos="540"/>
              </w:tabs>
              <w:rPr>
                <w:rFonts w:cs="Arial"/>
              </w:rPr>
            </w:pPr>
            <w:r w:rsidRPr="00931548">
              <w:rPr>
                <w:rFonts w:cs="Arial"/>
              </w:rPr>
              <w:t>Funder</w:t>
            </w:r>
          </w:p>
        </w:tc>
      </w:tr>
      <w:tr w:rsidR="00931548" w:rsidRPr="006B43B4" w14:paraId="726578F6" w14:textId="77777777" w:rsidTr="00172B61">
        <w:trPr>
          <w:cantSplit/>
          <w:trHeight w:val="113"/>
        </w:trPr>
        <w:tc>
          <w:tcPr>
            <w:tcW w:w="1464" w:type="dxa"/>
          </w:tcPr>
          <w:p w14:paraId="265A4DF2" w14:textId="244E17CB" w:rsidR="00931548" w:rsidRDefault="00931548" w:rsidP="00931548">
            <w:pPr>
              <w:pStyle w:val="BodyText2"/>
              <w:tabs>
                <w:tab w:val="left" w:pos="540"/>
              </w:tabs>
              <w:rPr>
                <w:rFonts w:cs="Arial"/>
              </w:rPr>
            </w:pPr>
            <w:r>
              <w:rPr>
                <w:rFonts w:cs="Arial"/>
              </w:rPr>
              <w:t>C0600</w:t>
            </w:r>
          </w:p>
        </w:tc>
        <w:tc>
          <w:tcPr>
            <w:tcW w:w="5448" w:type="dxa"/>
          </w:tcPr>
          <w:p w14:paraId="716D0EE2" w14:textId="5B84C192" w:rsidR="00931548" w:rsidRPr="001F4ABA" w:rsidRDefault="00931548" w:rsidP="00931548">
            <w:pPr>
              <w:pStyle w:val="BodyText2"/>
              <w:tabs>
                <w:tab w:val="left" w:pos="540"/>
              </w:tabs>
              <w:rPr>
                <w:rFonts w:cs="Arial"/>
              </w:rPr>
            </w:pPr>
            <w:r w:rsidRPr="001F4ABA">
              <w:rPr>
                <w:rFonts w:cs="Arial"/>
              </w:rPr>
              <w:t>Employee</w:t>
            </w:r>
          </w:p>
        </w:tc>
        <w:tc>
          <w:tcPr>
            <w:tcW w:w="1843" w:type="dxa"/>
          </w:tcPr>
          <w:p w14:paraId="7FE0E95C" w14:textId="578830BD" w:rsidR="00931548" w:rsidRPr="006B43B4" w:rsidRDefault="00931548" w:rsidP="00931548">
            <w:pPr>
              <w:pStyle w:val="BodyText2"/>
              <w:tabs>
                <w:tab w:val="left" w:pos="540"/>
              </w:tabs>
              <w:rPr>
                <w:rFonts w:cs="Arial"/>
              </w:rPr>
            </w:pPr>
            <w:r w:rsidRPr="00931548">
              <w:rPr>
                <w:rFonts w:cs="Arial"/>
              </w:rPr>
              <w:t>Funder</w:t>
            </w:r>
          </w:p>
        </w:tc>
      </w:tr>
      <w:tr w:rsidR="00931548" w:rsidRPr="006B43B4" w14:paraId="310CBBE1" w14:textId="77777777" w:rsidTr="00172B61">
        <w:trPr>
          <w:cantSplit/>
          <w:trHeight w:val="113"/>
        </w:trPr>
        <w:tc>
          <w:tcPr>
            <w:tcW w:w="1464" w:type="dxa"/>
          </w:tcPr>
          <w:p w14:paraId="2DF1FA41" w14:textId="71D9274B" w:rsidR="00931548" w:rsidRDefault="00931548" w:rsidP="00931548">
            <w:pPr>
              <w:pStyle w:val="BodyText2"/>
              <w:tabs>
                <w:tab w:val="left" w:pos="540"/>
              </w:tabs>
              <w:rPr>
                <w:rFonts w:cs="Arial"/>
              </w:rPr>
            </w:pPr>
            <w:r>
              <w:rPr>
                <w:rFonts w:cs="Arial"/>
              </w:rPr>
              <w:t>C0700</w:t>
            </w:r>
          </w:p>
        </w:tc>
        <w:tc>
          <w:tcPr>
            <w:tcW w:w="5448" w:type="dxa"/>
          </w:tcPr>
          <w:p w14:paraId="371A4EC7" w14:textId="1E104780" w:rsidR="00931548" w:rsidRPr="001F4ABA" w:rsidRDefault="00931548" w:rsidP="00931548">
            <w:pPr>
              <w:pStyle w:val="BodyText2"/>
              <w:tabs>
                <w:tab w:val="left" w:pos="540"/>
              </w:tabs>
              <w:rPr>
                <w:rFonts w:cs="Arial"/>
              </w:rPr>
            </w:pPr>
            <w:r w:rsidRPr="00931548">
              <w:rPr>
                <w:rFonts w:cs="Arial"/>
              </w:rPr>
              <w:t>Maintain funds</w:t>
            </w:r>
          </w:p>
        </w:tc>
        <w:tc>
          <w:tcPr>
            <w:tcW w:w="1843" w:type="dxa"/>
          </w:tcPr>
          <w:p w14:paraId="074D06DB" w14:textId="6B1E7EA9" w:rsidR="00931548" w:rsidRPr="006B43B4" w:rsidRDefault="00931548" w:rsidP="00931548">
            <w:pPr>
              <w:pStyle w:val="BodyText2"/>
              <w:tabs>
                <w:tab w:val="left" w:pos="540"/>
              </w:tabs>
              <w:rPr>
                <w:rFonts w:cs="Arial"/>
              </w:rPr>
            </w:pPr>
            <w:r w:rsidRPr="00931548">
              <w:rPr>
                <w:rFonts w:cs="Arial"/>
              </w:rPr>
              <w:t>Funder</w:t>
            </w:r>
          </w:p>
        </w:tc>
      </w:tr>
      <w:tr w:rsidR="00931548" w:rsidRPr="006B43B4" w14:paraId="4E6EF7F8" w14:textId="77777777" w:rsidTr="00172B61">
        <w:trPr>
          <w:trHeight w:val="325"/>
        </w:trPr>
        <w:tc>
          <w:tcPr>
            <w:tcW w:w="8755" w:type="dxa"/>
            <w:gridSpan w:val="3"/>
          </w:tcPr>
          <w:p w14:paraId="15F761C8" w14:textId="77777777" w:rsidR="00931548" w:rsidRPr="006B43B4" w:rsidRDefault="00931548" w:rsidP="00931548">
            <w:pPr>
              <w:pStyle w:val="BodyText2"/>
              <w:tabs>
                <w:tab w:val="left" w:pos="540"/>
              </w:tabs>
              <w:spacing w:before="60" w:after="60"/>
              <w:rPr>
                <w:rFonts w:cs="Arial"/>
                <w:b/>
              </w:rPr>
            </w:pPr>
            <w:r w:rsidRPr="006B43B4">
              <w:rPr>
                <w:rFonts w:cs="Arial"/>
                <w:b/>
              </w:rPr>
              <w:t>Queries/Reports</w:t>
            </w:r>
          </w:p>
        </w:tc>
      </w:tr>
      <w:tr w:rsidR="00931548" w:rsidRPr="006B43B4" w14:paraId="4E53E484" w14:textId="77777777" w:rsidTr="00172B61">
        <w:trPr>
          <w:cantSplit/>
          <w:trHeight w:val="113"/>
        </w:trPr>
        <w:tc>
          <w:tcPr>
            <w:tcW w:w="1464" w:type="dxa"/>
          </w:tcPr>
          <w:p w14:paraId="122BB56C" w14:textId="59F45925" w:rsidR="00931548" w:rsidRPr="006B43B4" w:rsidRDefault="00931548" w:rsidP="00931548">
            <w:pPr>
              <w:pStyle w:val="BodyText2"/>
              <w:tabs>
                <w:tab w:val="left" w:pos="540"/>
              </w:tabs>
              <w:rPr>
                <w:rFonts w:cs="Arial"/>
              </w:rPr>
            </w:pPr>
            <w:r>
              <w:rPr>
                <w:rFonts w:cs="Arial"/>
              </w:rPr>
              <w:t>C</w:t>
            </w:r>
            <w:r w:rsidRPr="006B43B4">
              <w:rPr>
                <w:rFonts w:cs="Arial"/>
              </w:rPr>
              <w:t>0</w:t>
            </w:r>
            <w:r>
              <w:rPr>
                <w:rFonts w:cs="Arial"/>
              </w:rPr>
              <w:t>8</w:t>
            </w:r>
            <w:r w:rsidRPr="006B43B4">
              <w:rPr>
                <w:rFonts w:cs="Arial"/>
              </w:rPr>
              <w:t>00</w:t>
            </w:r>
          </w:p>
        </w:tc>
        <w:tc>
          <w:tcPr>
            <w:tcW w:w="5448" w:type="dxa"/>
          </w:tcPr>
          <w:p w14:paraId="31DB98EC" w14:textId="15F4B14A" w:rsidR="00931548" w:rsidRPr="006B43B4" w:rsidRDefault="00931548" w:rsidP="00931548">
            <w:pPr>
              <w:pStyle w:val="BodyText2"/>
              <w:tabs>
                <w:tab w:val="left" w:pos="540"/>
              </w:tabs>
              <w:rPr>
                <w:rFonts w:cs="Arial"/>
              </w:rPr>
            </w:pPr>
            <w:r w:rsidRPr="00931548">
              <w:rPr>
                <w:rFonts w:cs="Arial"/>
              </w:rPr>
              <w:t>View applications</w:t>
            </w:r>
          </w:p>
        </w:tc>
        <w:tc>
          <w:tcPr>
            <w:tcW w:w="1843" w:type="dxa"/>
          </w:tcPr>
          <w:p w14:paraId="50866169" w14:textId="4640D0B5" w:rsidR="00931548" w:rsidRPr="006B43B4" w:rsidRDefault="00931548" w:rsidP="00931548">
            <w:pPr>
              <w:pStyle w:val="BodyText2"/>
              <w:tabs>
                <w:tab w:val="left" w:pos="540"/>
              </w:tabs>
              <w:rPr>
                <w:rFonts w:cs="Arial"/>
              </w:rPr>
            </w:pPr>
            <w:r w:rsidRPr="00931548">
              <w:rPr>
                <w:rFonts w:cs="Arial"/>
              </w:rPr>
              <w:t>Funder</w:t>
            </w:r>
          </w:p>
        </w:tc>
      </w:tr>
      <w:tr w:rsidR="00931548" w:rsidRPr="006B43B4" w14:paraId="592BCEC7" w14:textId="77777777" w:rsidTr="00172B61">
        <w:trPr>
          <w:cantSplit/>
          <w:trHeight w:val="113"/>
        </w:trPr>
        <w:tc>
          <w:tcPr>
            <w:tcW w:w="1464" w:type="dxa"/>
          </w:tcPr>
          <w:p w14:paraId="037280F6" w14:textId="1A58C210" w:rsidR="00931548" w:rsidRPr="006B43B4" w:rsidRDefault="00931548" w:rsidP="00931548">
            <w:pPr>
              <w:pStyle w:val="BodyText2"/>
              <w:tabs>
                <w:tab w:val="left" w:pos="540"/>
              </w:tabs>
              <w:rPr>
                <w:rFonts w:cs="Arial"/>
              </w:rPr>
            </w:pPr>
            <w:r>
              <w:rPr>
                <w:rFonts w:cs="Arial"/>
              </w:rPr>
              <w:t>C</w:t>
            </w:r>
            <w:r w:rsidRPr="006B43B4">
              <w:rPr>
                <w:rFonts w:cs="Arial"/>
              </w:rPr>
              <w:t>0</w:t>
            </w:r>
            <w:r>
              <w:rPr>
                <w:rFonts w:cs="Arial"/>
              </w:rPr>
              <w:t>9</w:t>
            </w:r>
            <w:r w:rsidRPr="006B43B4">
              <w:rPr>
                <w:rFonts w:cs="Arial"/>
              </w:rPr>
              <w:t>00</w:t>
            </w:r>
          </w:p>
        </w:tc>
        <w:tc>
          <w:tcPr>
            <w:tcW w:w="5448" w:type="dxa"/>
          </w:tcPr>
          <w:p w14:paraId="5ACA0B26" w14:textId="76047F1F" w:rsidR="00931548" w:rsidRPr="006B43B4" w:rsidRDefault="00931548" w:rsidP="00931548">
            <w:pPr>
              <w:pStyle w:val="BodyText2"/>
              <w:tabs>
                <w:tab w:val="left" w:pos="540"/>
              </w:tabs>
              <w:rPr>
                <w:rFonts w:cs="Arial"/>
              </w:rPr>
            </w:pPr>
            <w:r w:rsidRPr="00931548">
              <w:rPr>
                <w:rFonts w:cs="Arial"/>
              </w:rPr>
              <w:t>View list of</w:t>
            </w:r>
            <w:r>
              <w:rPr>
                <w:rFonts w:cs="Arial"/>
              </w:rPr>
              <w:t xml:space="preserve"> </w:t>
            </w:r>
            <w:r w:rsidRPr="00931548">
              <w:rPr>
                <w:rFonts w:cs="Arial"/>
              </w:rPr>
              <w:t>potential bursars</w:t>
            </w:r>
          </w:p>
        </w:tc>
        <w:tc>
          <w:tcPr>
            <w:tcW w:w="1843" w:type="dxa"/>
          </w:tcPr>
          <w:p w14:paraId="141A89F9" w14:textId="5F88FFE5" w:rsidR="00931548" w:rsidRPr="006B43B4" w:rsidRDefault="00931548" w:rsidP="00931548">
            <w:pPr>
              <w:pStyle w:val="BodyText2"/>
              <w:tabs>
                <w:tab w:val="left" w:pos="540"/>
              </w:tabs>
              <w:rPr>
                <w:rFonts w:cs="Arial"/>
              </w:rPr>
            </w:pPr>
            <w:r w:rsidRPr="00931548">
              <w:rPr>
                <w:rFonts w:cs="Arial"/>
              </w:rPr>
              <w:t>Funder</w:t>
            </w:r>
          </w:p>
        </w:tc>
      </w:tr>
    </w:tbl>
    <w:p w14:paraId="4C45C16A" w14:textId="77777777" w:rsidR="0008310D" w:rsidRDefault="0008310D" w:rsidP="00172B61"/>
    <w:p w14:paraId="404470BD" w14:textId="77777777" w:rsidR="008646F6" w:rsidRDefault="00660516" w:rsidP="008646F6">
      <w:pPr>
        <w:pStyle w:val="Heading2"/>
      </w:pPr>
      <w:r>
        <w:br w:type="page"/>
      </w:r>
      <w:bookmarkStart w:id="11" w:name="_Toc99700799"/>
      <w:r w:rsidR="00A733E3">
        <w:lastRenderedPageBreak/>
        <w:t>Use</w:t>
      </w:r>
      <w:r w:rsidR="0001007E">
        <w:t xml:space="preserve"> </w:t>
      </w:r>
      <w:r w:rsidR="00172B61">
        <w:t>Case Narratives (User Stories)</w:t>
      </w:r>
      <w:bookmarkEnd w:id="11"/>
    </w:p>
    <w:p w14:paraId="1CA5D89B" w14:textId="686C0A85" w:rsidR="00392A66" w:rsidRDefault="00392A66" w:rsidP="00392A66">
      <w:pPr>
        <w:pStyle w:val="Heading3"/>
      </w:pPr>
      <w:bookmarkStart w:id="12" w:name="_Toc99700800"/>
      <w:r>
        <w:t>Package A: [</w:t>
      </w:r>
      <w:r w:rsidR="00B417F8">
        <w:t>Student</w:t>
      </w:r>
      <w:r>
        <w:t>]</w:t>
      </w:r>
      <w:bookmarkEnd w:id="12"/>
    </w:p>
    <w:p w14:paraId="217372E6" w14:textId="77777777" w:rsidR="00392A66" w:rsidRDefault="00940339" w:rsidP="00392A66">
      <w:r>
        <w:t xml:space="preserve">  </w:t>
      </w:r>
      <w:commentRangeStart w:id="13"/>
      <w:commentRangeEnd w:id="13"/>
      <w:r>
        <w:rPr>
          <w:rStyle w:val="CommentReference"/>
        </w:rPr>
        <w:commentReference w:id="13"/>
      </w:r>
    </w:p>
    <w:tbl>
      <w:tblPr>
        <w:tblStyle w:val="TableGrid"/>
        <w:tblW w:w="0" w:type="auto"/>
        <w:tblLook w:val="04A0" w:firstRow="1" w:lastRow="0" w:firstColumn="1" w:lastColumn="0" w:noHBand="0" w:noVBand="1"/>
      </w:tblPr>
      <w:tblGrid>
        <w:gridCol w:w="2235"/>
        <w:gridCol w:w="2193"/>
        <w:gridCol w:w="4428"/>
      </w:tblGrid>
      <w:tr w:rsidR="003E4BDF" w:rsidRPr="003E4BDF" w14:paraId="36C91403" w14:textId="77777777" w:rsidTr="098B0DA1">
        <w:trPr>
          <w:trHeight w:val="340"/>
        </w:trPr>
        <w:tc>
          <w:tcPr>
            <w:tcW w:w="2235" w:type="dxa"/>
            <w:shd w:val="clear" w:color="auto" w:fill="4BACC6" w:themeFill="accent5"/>
            <w:vAlign w:val="center"/>
          </w:tcPr>
          <w:p w14:paraId="650BAB0F" w14:textId="77777777" w:rsidR="00505410" w:rsidRPr="003E4BDF" w:rsidRDefault="00505410" w:rsidP="00B81786">
            <w:pPr>
              <w:rPr>
                <w:b/>
                <w:color w:val="FFFFFF" w:themeColor="background1"/>
              </w:rPr>
            </w:pPr>
            <w:commentRangeStart w:id="14"/>
            <w:r w:rsidRPr="003E4BDF">
              <w:rPr>
                <w:b/>
                <w:color w:val="FFFFFF" w:themeColor="background1"/>
              </w:rPr>
              <w:t>Use Case ID</w:t>
            </w:r>
          </w:p>
        </w:tc>
        <w:tc>
          <w:tcPr>
            <w:tcW w:w="6621" w:type="dxa"/>
            <w:gridSpan w:val="2"/>
            <w:shd w:val="clear" w:color="auto" w:fill="4BACC6" w:themeFill="accent5"/>
            <w:vAlign w:val="center"/>
          </w:tcPr>
          <w:p w14:paraId="0BAE3F8F" w14:textId="77777777" w:rsidR="00505410" w:rsidRPr="003E4BDF" w:rsidRDefault="00505410" w:rsidP="00B81786">
            <w:pPr>
              <w:rPr>
                <w:b/>
                <w:color w:val="FFFFFF" w:themeColor="background1"/>
              </w:rPr>
            </w:pPr>
            <w:r w:rsidRPr="003E4BDF">
              <w:rPr>
                <w:b/>
                <w:color w:val="FFFFFF" w:themeColor="background1"/>
              </w:rPr>
              <w:t xml:space="preserve">Use Case Name </w:t>
            </w:r>
            <w:commentRangeEnd w:id="14"/>
            <w:r w:rsidRPr="003E4BDF">
              <w:rPr>
                <w:rStyle w:val="CommentReference"/>
                <w:color w:val="FFFFFF" w:themeColor="background1"/>
              </w:rPr>
              <w:commentReference w:id="14"/>
            </w:r>
          </w:p>
        </w:tc>
      </w:tr>
      <w:tr w:rsidR="00505410" w14:paraId="6367A3E7" w14:textId="77777777" w:rsidTr="098B0DA1">
        <w:trPr>
          <w:trHeight w:val="340"/>
        </w:trPr>
        <w:tc>
          <w:tcPr>
            <w:tcW w:w="2235" w:type="dxa"/>
            <w:vAlign w:val="center"/>
          </w:tcPr>
          <w:p w14:paraId="5B11805E" w14:textId="42474327" w:rsidR="00505410" w:rsidRDefault="00FC58FE" w:rsidP="00B81786">
            <w:r>
              <w:t>A0100</w:t>
            </w:r>
          </w:p>
        </w:tc>
        <w:tc>
          <w:tcPr>
            <w:tcW w:w="6621" w:type="dxa"/>
            <w:gridSpan w:val="2"/>
            <w:vAlign w:val="center"/>
          </w:tcPr>
          <w:p w14:paraId="497688B7" w14:textId="744334E1" w:rsidR="00505410" w:rsidRDefault="00FC58FE" w:rsidP="00B81786">
            <w:r w:rsidRPr="00720FC9">
              <w:rPr>
                <w:rFonts w:cs="Arial"/>
              </w:rPr>
              <w:t>Register Student</w:t>
            </w:r>
          </w:p>
        </w:tc>
      </w:tr>
      <w:tr w:rsidR="003E4BDF" w:rsidRPr="003E4BDF" w14:paraId="028A2705" w14:textId="77777777" w:rsidTr="098B0DA1">
        <w:trPr>
          <w:trHeight w:val="340"/>
        </w:trPr>
        <w:tc>
          <w:tcPr>
            <w:tcW w:w="4428" w:type="dxa"/>
            <w:gridSpan w:val="2"/>
            <w:shd w:val="clear" w:color="auto" w:fill="4BACC6" w:themeFill="accent5"/>
            <w:vAlign w:val="center"/>
          </w:tcPr>
          <w:p w14:paraId="1A07C371" w14:textId="77777777" w:rsidR="00940339" w:rsidRPr="003E4BDF" w:rsidRDefault="00940339" w:rsidP="00940339">
            <w:pPr>
              <w:rPr>
                <w:b/>
                <w:color w:val="FFFFFF" w:themeColor="background1"/>
              </w:rPr>
            </w:pPr>
            <w:r w:rsidRPr="003E4BDF">
              <w:rPr>
                <w:b/>
                <w:color w:val="FFFFFF" w:themeColor="background1"/>
              </w:rPr>
              <w:t xml:space="preserve">Primary Business </w:t>
            </w:r>
            <w:commentRangeStart w:id="15"/>
            <w:r w:rsidRPr="003E4BDF">
              <w:rPr>
                <w:b/>
                <w:color w:val="FFFFFF" w:themeColor="background1"/>
              </w:rPr>
              <w:t>Actors</w:t>
            </w:r>
            <w:commentRangeEnd w:id="15"/>
            <w:r w:rsidRPr="003E4BDF">
              <w:rPr>
                <w:rStyle w:val="CommentReference"/>
                <w:color w:val="FFFFFF" w:themeColor="background1"/>
              </w:rPr>
              <w:commentReference w:id="15"/>
            </w:r>
          </w:p>
        </w:tc>
        <w:tc>
          <w:tcPr>
            <w:tcW w:w="4428" w:type="dxa"/>
            <w:shd w:val="clear" w:color="auto" w:fill="4BACC6" w:themeFill="accent5"/>
            <w:vAlign w:val="center"/>
          </w:tcPr>
          <w:p w14:paraId="36E17675" w14:textId="77777777" w:rsidR="00940339" w:rsidRPr="003E4BDF" w:rsidRDefault="00940339" w:rsidP="00940339">
            <w:pPr>
              <w:rPr>
                <w:b/>
                <w:color w:val="FFFFFF" w:themeColor="background1"/>
              </w:rPr>
            </w:pPr>
            <w:r w:rsidRPr="003E4BDF">
              <w:rPr>
                <w:b/>
                <w:color w:val="FFFFFF" w:themeColor="background1"/>
              </w:rPr>
              <w:t xml:space="preserve">Other participating </w:t>
            </w:r>
            <w:commentRangeStart w:id="16"/>
            <w:r w:rsidRPr="003E4BDF">
              <w:rPr>
                <w:b/>
                <w:color w:val="FFFFFF" w:themeColor="background1"/>
              </w:rPr>
              <w:t>Actors</w:t>
            </w:r>
            <w:commentRangeEnd w:id="16"/>
            <w:r w:rsidRPr="003E4BDF">
              <w:rPr>
                <w:rStyle w:val="CommentReference"/>
                <w:color w:val="FFFFFF" w:themeColor="background1"/>
              </w:rPr>
              <w:commentReference w:id="16"/>
            </w:r>
          </w:p>
        </w:tc>
      </w:tr>
      <w:tr w:rsidR="00940339" w14:paraId="32EB6FC7" w14:textId="77777777" w:rsidTr="098B0DA1">
        <w:trPr>
          <w:trHeight w:val="340"/>
        </w:trPr>
        <w:tc>
          <w:tcPr>
            <w:tcW w:w="4428" w:type="dxa"/>
            <w:gridSpan w:val="2"/>
            <w:vAlign w:val="center"/>
          </w:tcPr>
          <w:p w14:paraId="0907AD5B" w14:textId="48C43708" w:rsidR="00940339" w:rsidRDefault="00FC58FE" w:rsidP="00940339">
            <w:r w:rsidRPr="00720FC9">
              <w:rPr>
                <w:rFonts w:cs="Arial"/>
              </w:rPr>
              <w:t>Student</w:t>
            </w:r>
          </w:p>
        </w:tc>
        <w:tc>
          <w:tcPr>
            <w:tcW w:w="4428" w:type="dxa"/>
            <w:vAlign w:val="center"/>
          </w:tcPr>
          <w:p w14:paraId="06923AEE" w14:textId="77777777" w:rsidR="00940339" w:rsidRDefault="00940339" w:rsidP="00940339"/>
        </w:tc>
      </w:tr>
      <w:tr w:rsidR="00E56B86" w14:paraId="70081CD7" w14:textId="77777777" w:rsidTr="098B0DA1">
        <w:trPr>
          <w:trHeight w:val="340"/>
        </w:trPr>
        <w:tc>
          <w:tcPr>
            <w:tcW w:w="2235" w:type="dxa"/>
            <w:shd w:val="clear" w:color="auto" w:fill="4BACC6" w:themeFill="accent5"/>
            <w:vAlign w:val="center"/>
          </w:tcPr>
          <w:p w14:paraId="0D2C0023" w14:textId="77777777" w:rsidR="00E56B86" w:rsidRPr="003E4BDF" w:rsidRDefault="00E56B86" w:rsidP="00940339">
            <w:pPr>
              <w:rPr>
                <w:b/>
                <w:color w:val="FFFFFF" w:themeColor="background1"/>
              </w:rPr>
            </w:pPr>
            <w:commentRangeStart w:id="17"/>
            <w:r w:rsidRPr="003E4BDF">
              <w:rPr>
                <w:b/>
                <w:color w:val="FFFFFF" w:themeColor="background1"/>
              </w:rPr>
              <w:t>Description</w:t>
            </w:r>
            <w:commentRangeEnd w:id="17"/>
            <w:r w:rsidR="00002D9C" w:rsidRPr="003E4BDF">
              <w:rPr>
                <w:rStyle w:val="CommentReference"/>
                <w:color w:val="FFFFFF" w:themeColor="background1"/>
              </w:rPr>
              <w:commentReference w:id="17"/>
            </w:r>
          </w:p>
        </w:tc>
        <w:tc>
          <w:tcPr>
            <w:tcW w:w="6621" w:type="dxa"/>
            <w:gridSpan w:val="2"/>
            <w:vAlign w:val="center"/>
          </w:tcPr>
          <w:p w14:paraId="6C0DFF4D" w14:textId="3C1B1FB9" w:rsidR="00E56B86" w:rsidRDefault="00FC58FE" w:rsidP="00940339">
            <w:r>
              <w:t>Students can set up their accounts. Relevant information such as student number, ID number, nationality, name and surname, email address, cellphone number, postal address, institution name and</w:t>
            </w:r>
            <w:r w:rsidR="005A59F0">
              <w:t xml:space="preserve"> bursary name for the student will be kept.</w:t>
            </w:r>
          </w:p>
        </w:tc>
      </w:tr>
      <w:tr w:rsidR="00505410" w14:paraId="6105430A" w14:textId="77777777" w:rsidTr="098B0DA1">
        <w:trPr>
          <w:trHeight w:val="340"/>
        </w:trPr>
        <w:tc>
          <w:tcPr>
            <w:tcW w:w="2235" w:type="dxa"/>
            <w:shd w:val="clear" w:color="auto" w:fill="4BACC6" w:themeFill="accent5"/>
            <w:vAlign w:val="center"/>
          </w:tcPr>
          <w:p w14:paraId="0247454B" w14:textId="77777777" w:rsidR="00505410" w:rsidRPr="003E4BDF" w:rsidRDefault="00505410" w:rsidP="00940339">
            <w:pPr>
              <w:rPr>
                <w:b/>
                <w:color w:val="FFFFFF" w:themeColor="background1"/>
              </w:rPr>
            </w:pPr>
            <w:commentRangeStart w:id="18"/>
            <w:r w:rsidRPr="003E4BDF">
              <w:rPr>
                <w:b/>
                <w:color w:val="FFFFFF" w:themeColor="background1"/>
              </w:rPr>
              <w:t>Pre-Conditions</w:t>
            </w:r>
            <w:commentRangeEnd w:id="18"/>
            <w:r w:rsidR="00B81786" w:rsidRPr="003E4BDF">
              <w:rPr>
                <w:rStyle w:val="CommentReference"/>
                <w:color w:val="FFFFFF" w:themeColor="background1"/>
              </w:rPr>
              <w:commentReference w:id="18"/>
            </w:r>
          </w:p>
        </w:tc>
        <w:tc>
          <w:tcPr>
            <w:tcW w:w="6621" w:type="dxa"/>
            <w:gridSpan w:val="2"/>
            <w:vAlign w:val="center"/>
          </w:tcPr>
          <w:p w14:paraId="0339F1FE" w14:textId="0E90E448" w:rsidR="00505410" w:rsidRDefault="21B09963" w:rsidP="00940339">
            <w:r>
              <w:t xml:space="preserve">The student must have a link </w:t>
            </w:r>
            <w:bookmarkStart w:id="19" w:name="_Int_wBvhdMgX"/>
            <w:r>
              <w:t>of</w:t>
            </w:r>
            <w:bookmarkEnd w:id="19"/>
            <w:r>
              <w:t xml:space="preserve"> the web-based system to the device they will be using.</w:t>
            </w:r>
          </w:p>
        </w:tc>
      </w:tr>
      <w:tr w:rsidR="00505410" w14:paraId="4C9C8615" w14:textId="77777777" w:rsidTr="098B0DA1">
        <w:trPr>
          <w:trHeight w:val="340"/>
        </w:trPr>
        <w:tc>
          <w:tcPr>
            <w:tcW w:w="2235" w:type="dxa"/>
            <w:shd w:val="clear" w:color="auto" w:fill="4BACC6" w:themeFill="accent5"/>
            <w:vAlign w:val="center"/>
          </w:tcPr>
          <w:p w14:paraId="21E9B617" w14:textId="77777777" w:rsidR="00505410" w:rsidRPr="003E4BDF" w:rsidRDefault="00505410" w:rsidP="00940339">
            <w:pPr>
              <w:rPr>
                <w:b/>
                <w:color w:val="FFFFFF" w:themeColor="background1"/>
              </w:rPr>
            </w:pPr>
            <w:commentRangeStart w:id="20"/>
            <w:r w:rsidRPr="003E4BDF">
              <w:rPr>
                <w:b/>
                <w:color w:val="FFFFFF" w:themeColor="background1"/>
              </w:rPr>
              <w:t>Triggers</w:t>
            </w:r>
            <w:commentRangeEnd w:id="20"/>
            <w:r w:rsidR="00B81786" w:rsidRPr="003E4BDF">
              <w:rPr>
                <w:rStyle w:val="CommentReference"/>
                <w:color w:val="FFFFFF" w:themeColor="background1"/>
              </w:rPr>
              <w:commentReference w:id="20"/>
            </w:r>
          </w:p>
        </w:tc>
        <w:tc>
          <w:tcPr>
            <w:tcW w:w="6621" w:type="dxa"/>
            <w:gridSpan w:val="2"/>
            <w:vAlign w:val="center"/>
          </w:tcPr>
          <w:p w14:paraId="1DFB4BED" w14:textId="79FF8EEA" w:rsidR="00505410" w:rsidRDefault="009338C3" w:rsidP="00940339">
            <w:r w:rsidRPr="009338C3">
              <w:t>The student taps the link supplied on their device and then clicks the register icon on the home screen.</w:t>
            </w:r>
          </w:p>
        </w:tc>
      </w:tr>
      <w:tr w:rsidR="00505410" w14:paraId="5BBC3E71" w14:textId="77777777" w:rsidTr="098B0DA1">
        <w:trPr>
          <w:trHeight w:val="340"/>
        </w:trPr>
        <w:tc>
          <w:tcPr>
            <w:tcW w:w="2235" w:type="dxa"/>
            <w:shd w:val="clear" w:color="auto" w:fill="4BACC6" w:themeFill="accent5"/>
            <w:vAlign w:val="center"/>
          </w:tcPr>
          <w:p w14:paraId="2BD0BC4E" w14:textId="77777777" w:rsidR="00505410" w:rsidRPr="003E4BDF" w:rsidRDefault="00505410" w:rsidP="00940339">
            <w:pPr>
              <w:rPr>
                <w:b/>
                <w:color w:val="FFFFFF" w:themeColor="background1"/>
              </w:rPr>
            </w:pPr>
            <w:commentRangeStart w:id="21"/>
            <w:r w:rsidRPr="003E4BDF">
              <w:rPr>
                <w:b/>
                <w:color w:val="FFFFFF" w:themeColor="background1"/>
              </w:rPr>
              <w:t>Post-Conditions</w:t>
            </w:r>
            <w:commentRangeEnd w:id="21"/>
            <w:r w:rsidR="00B81786" w:rsidRPr="003E4BDF">
              <w:rPr>
                <w:rStyle w:val="CommentReference"/>
                <w:color w:val="FFFFFF" w:themeColor="background1"/>
              </w:rPr>
              <w:commentReference w:id="21"/>
            </w:r>
          </w:p>
        </w:tc>
        <w:tc>
          <w:tcPr>
            <w:tcW w:w="6621" w:type="dxa"/>
            <w:gridSpan w:val="2"/>
            <w:vAlign w:val="center"/>
          </w:tcPr>
          <w:p w14:paraId="01D4CCAA" w14:textId="47A80B79" w:rsidR="00505410" w:rsidRDefault="006B6D64" w:rsidP="00940339">
            <w:r w:rsidRPr="006B6D64">
              <w:t>For the student, an account is created. For each student, an identifying number is generated and stored alongside the other data in the database. Following registration, the student receives an email.</w:t>
            </w:r>
          </w:p>
        </w:tc>
      </w:tr>
      <w:tr w:rsidR="00505410" w14:paraId="0F0AE4E0" w14:textId="77777777" w:rsidTr="098B0DA1">
        <w:trPr>
          <w:trHeight w:val="340"/>
        </w:trPr>
        <w:tc>
          <w:tcPr>
            <w:tcW w:w="2235" w:type="dxa"/>
            <w:shd w:val="clear" w:color="auto" w:fill="4BACC6" w:themeFill="accent5"/>
            <w:vAlign w:val="center"/>
          </w:tcPr>
          <w:p w14:paraId="5FB46718" w14:textId="77777777" w:rsidR="00505410" w:rsidRPr="003E4BDF" w:rsidRDefault="00505410" w:rsidP="00940339">
            <w:pPr>
              <w:rPr>
                <w:b/>
                <w:color w:val="FFFFFF" w:themeColor="background1"/>
              </w:rPr>
            </w:pPr>
            <w:commentRangeStart w:id="22"/>
            <w:r w:rsidRPr="003E4BDF">
              <w:rPr>
                <w:b/>
                <w:color w:val="FFFFFF" w:themeColor="background1"/>
              </w:rPr>
              <w:t>Basic Flow of Events</w:t>
            </w:r>
            <w:commentRangeEnd w:id="22"/>
            <w:r w:rsidR="00A30BBF" w:rsidRPr="003E4BDF">
              <w:rPr>
                <w:rStyle w:val="CommentReference"/>
                <w:color w:val="FFFFFF" w:themeColor="background1"/>
              </w:rPr>
              <w:commentReference w:id="22"/>
            </w:r>
          </w:p>
        </w:tc>
        <w:tc>
          <w:tcPr>
            <w:tcW w:w="6621" w:type="dxa"/>
            <w:gridSpan w:val="2"/>
            <w:vAlign w:val="center"/>
          </w:tcPr>
          <w:p w14:paraId="11D1E1EB" w14:textId="41334653" w:rsidR="00C34DBA" w:rsidRDefault="00C34DBA" w:rsidP="002E1DDB">
            <w:pPr>
              <w:pStyle w:val="ListParagraph"/>
              <w:numPr>
                <w:ilvl w:val="0"/>
                <w:numId w:val="17"/>
              </w:numPr>
            </w:pPr>
            <w:r>
              <w:t>Select student icon on the registration screen.</w:t>
            </w:r>
          </w:p>
          <w:p w14:paraId="05FC7579" w14:textId="77777777" w:rsidR="00C34DBA" w:rsidRDefault="00C34DBA" w:rsidP="002E1DDB">
            <w:pPr>
              <w:pStyle w:val="ListParagraph"/>
              <w:numPr>
                <w:ilvl w:val="0"/>
                <w:numId w:val="17"/>
              </w:numPr>
            </w:pPr>
            <w:r>
              <w:t>System displays the registration screen with fields into which relevant details must be entered.</w:t>
            </w:r>
          </w:p>
          <w:p w14:paraId="050C7CD5" w14:textId="671DADCD" w:rsidR="00505410" w:rsidRDefault="009D2443" w:rsidP="002E1DDB">
            <w:pPr>
              <w:pStyle w:val="ListParagraph"/>
              <w:numPr>
                <w:ilvl w:val="0"/>
                <w:numId w:val="17"/>
              </w:numPr>
            </w:pPr>
            <w:r>
              <w:t xml:space="preserve">Student </w:t>
            </w:r>
            <w:r w:rsidR="006B5602">
              <w:t>enter</w:t>
            </w:r>
            <w:r w:rsidR="00C34DBA">
              <w:t>s</w:t>
            </w:r>
            <w:r w:rsidR="006B5602">
              <w:t xml:space="preserve"> their </w:t>
            </w:r>
            <w:r w:rsidR="006A05C7">
              <w:t>details.</w:t>
            </w:r>
          </w:p>
          <w:p w14:paraId="6ABD6FE3" w14:textId="0F9A3234" w:rsidR="006A05C7" w:rsidRDefault="007A411B" w:rsidP="002E1DDB">
            <w:pPr>
              <w:pStyle w:val="ListParagraph"/>
              <w:numPr>
                <w:ilvl w:val="0"/>
                <w:numId w:val="17"/>
              </w:numPr>
            </w:pPr>
            <w:r>
              <w:t xml:space="preserve">The student clicks </w:t>
            </w:r>
            <w:r w:rsidR="007709B1">
              <w:t>the register icon on the screen</w:t>
            </w:r>
            <w:r w:rsidR="00940274">
              <w:t>.</w:t>
            </w:r>
          </w:p>
          <w:p w14:paraId="089A6C8D" w14:textId="57955C1B" w:rsidR="00940274" w:rsidRDefault="00940274" w:rsidP="00940274">
            <w:pPr>
              <w:pStyle w:val="ListParagraph"/>
              <w:numPr>
                <w:ilvl w:val="0"/>
                <w:numId w:val="17"/>
              </w:numPr>
            </w:pPr>
            <w:r>
              <w:t>System validates entered details.</w:t>
            </w:r>
          </w:p>
          <w:p w14:paraId="51906B62" w14:textId="7E53AA04" w:rsidR="007709B1" w:rsidRDefault="00EB10E2" w:rsidP="002E1DDB">
            <w:pPr>
              <w:pStyle w:val="ListParagraph"/>
              <w:numPr>
                <w:ilvl w:val="0"/>
                <w:numId w:val="17"/>
              </w:numPr>
            </w:pPr>
            <w:r>
              <w:t xml:space="preserve">The system generates </w:t>
            </w:r>
            <w:r w:rsidR="00452BD2">
              <w:t xml:space="preserve">the </w:t>
            </w:r>
            <w:r w:rsidR="00974344">
              <w:t xml:space="preserve">identifying number </w:t>
            </w:r>
            <w:r w:rsidR="00D912A0">
              <w:t xml:space="preserve">for the student </w:t>
            </w:r>
            <w:r w:rsidR="00C86228">
              <w:t xml:space="preserve">and store </w:t>
            </w:r>
            <w:r w:rsidR="00757A72">
              <w:t xml:space="preserve">it </w:t>
            </w:r>
            <w:r w:rsidR="00916D44">
              <w:t>in the database.</w:t>
            </w:r>
          </w:p>
          <w:p w14:paraId="26E3DFBC" w14:textId="0296AD9F" w:rsidR="005C2482" w:rsidRDefault="00DD53E7" w:rsidP="002E1DDB">
            <w:pPr>
              <w:pStyle w:val="ListParagraph"/>
              <w:numPr>
                <w:ilvl w:val="0"/>
                <w:numId w:val="17"/>
              </w:numPr>
            </w:pPr>
            <w:r>
              <w:t xml:space="preserve">The student </w:t>
            </w:r>
            <w:r w:rsidR="002E1BBF">
              <w:t xml:space="preserve">receives </w:t>
            </w:r>
            <w:r w:rsidR="00492B9F">
              <w:t>an email.</w:t>
            </w:r>
          </w:p>
        </w:tc>
      </w:tr>
    </w:tbl>
    <w:p w14:paraId="2FFB13FB" w14:textId="0519532D" w:rsidR="00711285" w:rsidRDefault="00711285" w:rsidP="00392A66"/>
    <w:tbl>
      <w:tblPr>
        <w:tblStyle w:val="TableGrid"/>
        <w:tblW w:w="0" w:type="auto"/>
        <w:tblLook w:val="04A0" w:firstRow="1" w:lastRow="0" w:firstColumn="1" w:lastColumn="0" w:noHBand="0" w:noVBand="1"/>
      </w:tblPr>
      <w:tblGrid>
        <w:gridCol w:w="2152"/>
        <w:gridCol w:w="1995"/>
        <w:gridCol w:w="4156"/>
      </w:tblGrid>
      <w:tr w:rsidR="006B6D64" w:rsidRPr="003E4BDF" w14:paraId="05307049" w14:textId="77777777" w:rsidTr="007B59C9">
        <w:trPr>
          <w:trHeight w:val="340"/>
        </w:trPr>
        <w:tc>
          <w:tcPr>
            <w:tcW w:w="2152" w:type="dxa"/>
            <w:shd w:val="clear" w:color="auto" w:fill="4BACC6" w:themeFill="accent5"/>
            <w:vAlign w:val="center"/>
          </w:tcPr>
          <w:p w14:paraId="02144F5F" w14:textId="77777777" w:rsidR="006B6D64" w:rsidRPr="003E4BDF" w:rsidRDefault="006B6D64" w:rsidP="007B59C9">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6035A60F" w14:textId="77777777" w:rsidR="006B6D64" w:rsidRPr="003E4BDF" w:rsidRDefault="006B6D64" w:rsidP="007B59C9">
            <w:pPr>
              <w:rPr>
                <w:b/>
                <w:color w:val="FFFFFF" w:themeColor="background1"/>
              </w:rPr>
            </w:pPr>
            <w:r w:rsidRPr="003E4BDF">
              <w:rPr>
                <w:b/>
                <w:color w:val="FFFFFF" w:themeColor="background1"/>
              </w:rPr>
              <w:t xml:space="preserve">Use Case Name </w:t>
            </w:r>
          </w:p>
        </w:tc>
      </w:tr>
      <w:tr w:rsidR="006B6D64" w14:paraId="2505A4D0" w14:textId="77777777" w:rsidTr="007B59C9">
        <w:trPr>
          <w:trHeight w:val="340"/>
        </w:trPr>
        <w:tc>
          <w:tcPr>
            <w:tcW w:w="2152" w:type="dxa"/>
            <w:vAlign w:val="center"/>
          </w:tcPr>
          <w:p w14:paraId="2E505B0A" w14:textId="7D8A7A25" w:rsidR="006B6D64" w:rsidRDefault="00506682" w:rsidP="00506682">
            <w:r>
              <w:rPr>
                <w:rFonts w:cs="Arial"/>
              </w:rPr>
              <w:t>A0200</w:t>
            </w:r>
          </w:p>
        </w:tc>
        <w:tc>
          <w:tcPr>
            <w:tcW w:w="6151" w:type="dxa"/>
            <w:gridSpan w:val="2"/>
            <w:vAlign w:val="center"/>
          </w:tcPr>
          <w:p w14:paraId="5BC16327" w14:textId="527ADD0A" w:rsidR="006B6D64" w:rsidRDefault="00506682" w:rsidP="007B59C9">
            <w:r>
              <w:rPr>
                <w:rFonts w:cs="Arial"/>
              </w:rPr>
              <w:t>Maintain Student details</w:t>
            </w:r>
          </w:p>
        </w:tc>
      </w:tr>
      <w:tr w:rsidR="006B6D64" w:rsidRPr="003E4BDF" w14:paraId="27478D49" w14:textId="77777777" w:rsidTr="007B59C9">
        <w:trPr>
          <w:trHeight w:val="340"/>
        </w:trPr>
        <w:tc>
          <w:tcPr>
            <w:tcW w:w="4147" w:type="dxa"/>
            <w:gridSpan w:val="2"/>
            <w:shd w:val="clear" w:color="auto" w:fill="4BACC6" w:themeFill="accent5"/>
            <w:vAlign w:val="center"/>
          </w:tcPr>
          <w:p w14:paraId="64908AA4" w14:textId="77777777" w:rsidR="006B6D64" w:rsidRPr="003E4BDF" w:rsidRDefault="006B6D64" w:rsidP="007B59C9">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18238F92" w14:textId="77777777" w:rsidR="006B6D64" w:rsidRPr="003E4BDF" w:rsidRDefault="006B6D64" w:rsidP="007B59C9">
            <w:pPr>
              <w:rPr>
                <w:b/>
                <w:color w:val="FFFFFF" w:themeColor="background1"/>
              </w:rPr>
            </w:pPr>
            <w:r w:rsidRPr="003E4BDF">
              <w:rPr>
                <w:b/>
                <w:color w:val="FFFFFF" w:themeColor="background1"/>
              </w:rPr>
              <w:t>Other participating Actors</w:t>
            </w:r>
          </w:p>
        </w:tc>
      </w:tr>
      <w:tr w:rsidR="006B6D64" w14:paraId="5C3220F1" w14:textId="77777777" w:rsidTr="007B59C9">
        <w:trPr>
          <w:trHeight w:val="340"/>
        </w:trPr>
        <w:tc>
          <w:tcPr>
            <w:tcW w:w="4147" w:type="dxa"/>
            <w:gridSpan w:val="2"/>
            <w:vAlign w:val="center"/>
          </w:tcPr>
          <w:p w14:paraId="7F03FAAA" w14:textId="217DB44A" w:rsidR="006B6D64" w:rsidRDefault="00A326D6" w:rsidP="007B59C9">
            <w:r w:rsidRPr="00720FC9">
              <w:rPr>
                <w:rFonts w:cs="Arial"/>
              </w:rPr>
              <w:t>Student</w:t>
            </w:r>
          </w:p>
        </w:tc>
        <w:tc>
          <w:tcPr>
            <w:tcW w:w="4156" w:type="dxa"/>
            <w:vAlign w:val="center"/>
          </w:tcPr>
          <w:p w14:paraId="56B44118" w14:textId="77777777" w:rsidR="006B6D64" w:rsidRDefault="006B6D64" w:rsidP="007B59C9"/>
        </w:tc>
      </w:tr>
      <w:tr w:rsidR="006B6D64" w14:paraId="4354F06F" w14:textId="77777777" w:rsidTr="007B59C9">
        <w:trPr>
          <w:trHeight w:val="340"/>
        </w:trPr>
        <w:tc>
          <w:tcPr>
            <w:tcW w:w="2152" w:type="dxa"/>
            <w:shd w:val="clear" w:color="auto" w:fill="4BACC6" w:themeFill="accent5"/>
            <w:vAlign w:val="center"/>
          </w:tcPr>
          <w:p w14:paraId="0A26949F" w14:textId="77777777" w:rsidR="006B6D64" w:rsidRPr="003E4BDF" w:rsidRDefault="006B6D64" w:rsidP="007B59C9">
            <w:pPr>
              <w:rPr>
                <w:b/>
                <w:color w:val="FFFFFF" w:themeColor="background1"/>
              </w:rPr>
            </w:pPr>
            <w:r w:rsidRPr="003E4BDF">
              <w:rPr>
                <w:b/>
                <w:color w:val="FFFFFF" w:themeColor="background1"/>
              </w:rPr>
              <w:t>Description</w:t>
            </w:r>
          </w:p>
        </w:tc>
        <w:tc>
          <w:tcPr>
            <w:tcW w:w="6151" w:type="dxa"/>
            <w:gridSpan w:val="2"/>
            <w:vAlign w:val="center"/>
          </w:tcPr>
          <w:p w14:paraId="05204DCA" w14:textId="022A3046" w:rsidR="006B6D64" w:rsidRDefault="009D390F" w:rsidP="007B59C9">
            <w:r w:rsidRPr="009D390F">
              <w:t>Allows students to manage their student account details by navigating to a screen where they can manage their information.</w:t>
            </w:r>
          </w:p>
        </w:tc>
      </w:tr>
      <w:tr w:rsidR="006B6D64" w14:paraId="6D73E10B" w14:textId="77777777" w:rsidTr="007B59C9">
        <w:trPr>
          <w:trHeight w:val="340"/>
        </w:trPr>
        <w:tc>
          <w:tcPr>
            <w:tcW w:w="2152" w:type="dxa"/>
            <w:shd w:val="clear" w:color="auto" w:fill="4BACC6" w:themeFill="accent5"/>
            <w:vAlign w:val="center"/>
          </w:tcPr>
          <w:p w14:paraId="2C98B90D" w14:textId="77777777" w:rsidR="006B6D64" w:rsidRPr="003E4BDF" w:rsidRDefault="006B6D64" w:rsidP="007B59C9">
            <w:pPr>
              <w:rPr>
                <w:b/>
                <w:color w:val="FFFFFF" w:themeColor="background1"/>
              </w:rPr>
            </w:pPr>
            <w:r w:rsidRPr="003E4BDF">
              <w:rPr>
                <w:b/>
                <w:color w:val="FFFFFF" w:themeColor="background1"/>
              </w:rPr>
              <w:t>Pre-Conditions</w:t>
            </w:r>
          </w:p>
        </w:tc>
        <w:tc>
          <w:tcPr>
            <w:tcW w:w="6151" w:type="dxa"/>
            <w:gridSpan w:val="2"/>
            <w:vAlign w:val="center"/>
          </w:tcPr>
          <w:p w14:paraId="7A0002AF" w14:textId="64A8B333" w:rsidR="006B6D64" w:rsidRDefault="00A824E3" w:rsidP="007B59C9">
            <w:r>
              <w:t xml:space="preserve">A </w:t>
            </w:r>
            <w:r w:rsidRPr="00A824E3">
              <w:t>student user must be logged in</w:t>
            </w:r>
            <w:r>
              <w:t>.</w:t>
            </w:r>
          </w:p>
        </w:tc>
      </w:tr>
      <w:tr w:rsidR="006B6D64" w14:paraId="06AC6D8F" w14:textId="77777777" w:rsidTr="007B59C9">
        <w:trPr>
          <w:trHeight w:val="340"/>
        </w:trPr>
        <w:tc>
          <w:tcPr>
            <w:tcW w:w="2152" w:type="dxa"/>
            <w:shd w:val="clear" w:color="auto" w:fill="4BACC6" w:themeFill="accent5"/>
            <w:vAlign w:val="center"/>
          </w:tcPr>
          <w:p w14:paraId="118D4B60" w14:textId="77777777" w:rsidR="006B6D64" w:rsidRPr="003E4BDF" w:rsidRDefault="006B6D64" w:rsidP="007B59C9">
            <w:pPr>
              <w:rPr>
                <w:b/>
                <w:color w:val="FFFFFF" w:themeColor="background1"/>
              </w:rPr>
            </w:pPr>
            <w:r w:rsidRPr="003E4BDF">
              <w:rPr>
                <w:b/>
                <w:color w:val="FFFFFF" w:themeColor="background1"/>
              </w:rPr>
              <w:t>Triggers</w:t>
            </w:r>
          </w:p>
        </w:tc>
        <w:tc>
          <w:tcPr>
            <w:tcW w:w="6151" w:type="dxa"/>
            <w:gridSpan w:val="2"/>
            <w:vAlign w:val="center"/>
          </w:tcPr>
          <w:p w14:paraId="74915666" w14:textId="4E7B3818" w:rsidR="006B6D64" w:rsidRDefault="009D390F" w:rsidP="007B59C9">
            <w:r w:rsidRPr="009D390F">
              <w:t xml:space="preserve">If the system determines that the student's information is inadequate, or if the student </w:t>
            </w:r>
            <w:r>
              <w:t>presses</w:t>
            </w:r>
            <w:r w:rsidRPr="009D390F">
              <w:t xml:space="preserve"> the manage details button on the interface</w:t>
            </w:r>
            <w:r>
              <w:t>.</w:t>
            </w:r>
          </w:p>
        </w:tc>
      </w:tr>
      <w:tr w:rsidR="006B6D64" w14:paraId="695DFA57" w14:textId="77777777" w:rsidTr="007B59C9">
        <w:trPr>
          <w:trHeight w:val="340"/>
        </w:trPr>
        <w:tc>
          <w:tcPr>
            <w:tcW w:w="2152" w:type="dxa"/>
            <w:shd w:val="clear" w:color="auto" w:fill="4BACC6" w:themeFill="accent5"/>
            <w:vAlign w:val="center"/>
          </w:tcPr>
          <w:p w14:paraId="1FF3CD02" w14:textId="77777777" w:rsidR="006B6D64" w:rsidRPr="003E4BDF" w:rsidRDefault="006B6D64" w:rsidP="007B59C9">
            <w:pPr>
              <w:rPr>
                <w:b/>
                <w:color w:val="FFFFFF" w:themeColor="background1"/>
              </w:rPr>
            </w:pPr>
            <w:r w:rsidRPr="003E4BDF">
              <w:rPr>
                <w:b/>
                <w:color w:val="FFFFFF" w:themeColor="background1"/>
              </w:rPr>
              <w:t>Post-Conditions</w:t>
            </w:r>
          </w:p>
        </w:tc>
        <w:tc>
          <w:tcPr>
            <w:tcW w:w="6151" w:type="dxa"/>
            <w:gridSpan w:val="2"/>
            <w:vAlign w:val="center"/>
          </w:tcPr>
          <w:p w14:paraId="670C9932" w14:textId="0018558B" w:rsidR="006B6D64" w:rsidRDefault="00FD3E95" w:rsidP="007B59C9">
            <w:r w:rsidRPr="00FD3E95">
              <w:t>The student's information is updated in the database, and the revised information is shown on the interface for all users that require it. Student users can go back to their own account page.</w:t>
            </w:r>
          </w:p>
        </w:tc>
      </w:tr>
      <w:tr w:rsidR="006B6D64" w14:paraId="44D3F358" w14:textId="77777777" w:rsidTr="007B59C9">
        <w:trPr>
          <w:trHeight w:val="340"/>
        </w:trPr>
        <w:tc>
          <w:tcPr>
            <w:tcW w:w="2152" w:type="dxa"/>
            <w:shd w:val="clear" w:color="auto" w:fill="4BACC6" w:themeFill="accent5"/>
            <w:vAlign w:val="center"/>
          </w:tcPr>
          <w:p w14:paraId="5559BA04" w14:textId="77777777" w:rsidR="006B6D64" w:rsidRPr="003E4BDF" w:rsidRDefault="006B6D64" w:rsidP="007B59C9">
            <w:pPr>
              <w:rPr>
                <w:b/>
                <w:color w:val="FFFFFF" w:themeColor="background1"/>
              </w:rPr>
            </w:pPr>
            <w:r w:rsidRPr="003E4BDF">
              <w:rPr>
                <w:b/>
                <w:color w:val="FFFFFF" w:themeColor="background1"/>
              </w:rPr>
              <w:t>Basic Flow of Events</w:t>
            </w:r>
          </w:p>
        </w:tc>
        <w:tc>
          <w:tcPr>
            <w:tcW w:w="6151" w:type="dxa"/>
            <w:gridSpan w:val="2"/>
            <w:vAlign w:val="center"/>
          </w:tcPr>
          <w:p w14:paraId="37C22A7D" w14:textId="3FF01F43" w:rsidR="006B6D64" w:rsidRDefault="00223207" w:rsidP="008A03B3">
            <w:pPr>
              <w:pStyle w:val="ListParagraph"/>
              <w:numPr>
                <w:ilvl w:val="0"/>
                <w:numId w:val="20"/>
              </w:numPr>
            </w:pPr>
            <w:r>
              <w:t xml:space="preserve">The system displays the </w:t>
            </w:r>
            <w:r w:rsidR="0014625C">
              <w:t xml:space="preserve">maintain </w:t>
            </w:r>
            <w:r w:rsidR="008A03B3">
              <w:t>details</w:t>
            </w:r>
            <w:r w:rsidR="0014625C">
              <w:t xml:space="preserve"> screen</w:t>
            </w:r>
            <w:r w:rsidR="008A03B3">
              <w:t>.</w:t>
            </w:r>
          </w:p>
          <w:p w14:paraId="4443AFA6" w14:textId="75837BDB" w:rsidR="004F6C0F" w:rsidRDefault="008A03B3" w:rsidP="008A03B3">
            <w:pPr>
              <w:pStyle w:val="ListParagraph"/>
              <w:numPr>
                <w:ilvl w:val="0"/>
                <w:numId w:val="20"/>
              </w:numPr>
            </w:pPr>
            <w:r>
              <w:t>Student update</w:t>
            </w:r>
            <w:r w:rsidR="004F6C0F">
              <w:t>s</w:t>
            </w:r>
            <w:r>
              <w:t xml:space="preserve"> their details</w:t>
            </w:r>
          </w:p>
          <w:p w14:paraId="4B56AAAF" w14:textId="2BA8604F" w:rsidR="008A03B3" w:rsidRDefault="004F6C0F" w:rsidP="008A03B3">
            <w:pPr>
              <w:pStyle w:val="ListParagraph"/>
              <w:numPr>
                <w:ilvl w:val="0"/>
                <w:numId w:val="20"/>
              </w:numPr>
            </w:pPr>
            <w:r>
              <w:t>Student p</w:t>
            </w:r>
            <w:r w:rsidR="005C0093">
              <w:t>ress</w:t>
            </w:r>
            <w:r>
              <w:t>es the</w:t>
            </w:r>
            <w:r w:rsidR="005C0093">
              <w:t xml:space="preserve"> save button. </w:t>
            </w:r>
          </w:p>
          <w:p w14:paraId="786866F9" w14:textId="77777777" w:rsidR="005C0093" w:rsidRDefault="005C0093" w:rsidP="008A03B3">
            <w:pPr>
              <w:pStyle w:val="ListParagraph"/>
              <w:numPr>
                <w:ilvl w:val="0"/>
                <w:numId w:val="20"/>
              </w:numPr>
            </w:pPr>
            <w:r>
              <w:t xml:space="preserve">The student’s information is updated. </w:t>
            </w:r>
          </w:p>
          <w:p w14:paraId="2341BF19" w14:textId="77777777" w:rsidR="005C0093" w:rsidRDefault="005C0093" w:rsidP="008A03B3">
            <w:pPr>
              <w:pStyle w:val="ListParagraph"/>
              <w:numPr>
                <w:ilvl w:val="0"/>
                <w:numId w:val="20"/>
              </w:numPr>
            </w:pPr>
            <w:r>
              <w:t xml:space="preserve">The system shows the updated information on the screen. </w:t>
            </w:r>
          </w:p>
          <w:p w14:paraId="750E68B6" w14:textId="30BF7B4E" w:rsidR="005C0093" w:rsidRDefault="00A91986" w:rsidP="008A03B3">
            <w:pPr>
              <w:pStyle w:val="ListParagraph"/>
              <w:numPr>
                <w:ilvl w:val="0"/>
                <w:numId w:val="20"/>
              </w:numPr>
            </w:pPr>
            <w:r>
              <w:t>Student press a button that takes him or her to their own account page.</w:t>
            </w:r>
          </w:p>
        </w:tc>
      </w:tr>
    </w:tbl>
    <w:p w14:paraId="3798972D" w14:textId="77777777" w:rsidR="00016814" w:rsidRDefault="00016814" w:rsidP="00392A66"/>
    <w:tbl>
      <w:tblPr>
        <w:tblStyle w:val="TableGrid"/>
        <w:tblW w:w="0" w:type="auto"/>
        <w:tblLook w:val="04A0" w:firstRow="1" w:lastRow="0" w:firstColumn="1" w:lastColumn="0" w:noHBand="0" w:noVBand="1"/>
      </w:tblPr>
      <w:tblGrid>
        <w:gridCol w:w="2152"/>
        <w:gridCol w:w="1995"/>
        <w:gridCol w:w="4156"/>
      </w:tblGrid>
      <w:tr w:rsidR="00D633E0" w:rsidRPr="003E4BDF" w14:paraId="1DD13680" w14:textId="77777777" w:rsidTr="2FE66E86">
        <w:trPr>
          <w:trHeight w:val="340"/>
        </w:trPr>
        <w:tc>
          <w:tcPr>
            <w:tcW w:w="2152" w:type="dxa"/>
            <w:shd w:val="clear" w:color="auto" w:fill="4BACC6" w:themeFill="accent5"/>
            <w:vAlign w:val="center"/>
          </w:tcPr>
          <w:p w14:paraId="2E623830" w14:textId="77777777" w:rsidR="00D633E0" w:rsidRPr="003E4BDF" w:rsidRDefault="00D633E0" w:rsidP="00131EEF">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09124AEE" w14:textId="77777777" w:rsidR="00D633E0" w:rsidRPr="003E4BDF" w:rsidRDefault="00D633E0" w:rsidP="00131EEF">
            <w:pPr>
              <w:rPr>
                <w:b/>
                <w:color w:val="FFFFFF" w:themeColor="background1"/>
              </w:rPr>
            </w:pPr>
            <w:r w:rsidRPr="003E4BDF">
              <w:rPr>
                <w:b/>
                <w:color w:val="FFFFFF" w:themeColor="background1"/>
              </w:rPr>
              <w:t xml:space="preserve">Use Case Name </w:t>
            </w:r>
          </w:p>
        </w:tc>
      </w:tr>
      <w:tr w:rsidR="00D633E0" w14:paraId="387781D1" w14:textId="77777777" w:rsidTr="2FE66E86">
        <w:trPr>
          <w:trHeight w:val="340"/>
        </w:trPr>
        <w:tc>
          <w:tcPr>
            <w:tcW w:w="2152" w:type="dxa"/>
            <w:vAlign w:val="center"/>
          </w:tcPr>
          <w:p w14:paraId="7E247C27" w14:textId="7DC1ECD8" w:rsidR="00D633E0" w:rsidRDefault="00057052" w:rsidP="00057052">
            <w:pPr>
              <w:pStyle w:val="NormalWeb"/>
              <w:spacing w:before="0" w:beforeAutospacing="0" w:after="120" w:afterAutospacing="0"/>
            </w:pPr>
            <w:r>
              <w:rPr>
                <w:rFonts w:ascii="Arial" w:hAnsi="Arial" w:cs="Arial"/>
                <w:sz w:val="20"/>
                <w:szCs w:val="20"/>
                <w:lang w:val="en-US"/>
              </w:rPr>
              <w:t>A0300</w:t>
            </w:r>
          </w:p>
        </w:tc>
        <w:tc>
          <w:tcPr>
            <w:tcW w:w="6151" w:type="dxa"/>
            <w:gridSpan w:val="2"/>
            <w:vAlign w:val="center"/>
          </w:tcPr>
          <w:p w14:paraId="58BBD216" w14:textId="3F0422A2" w:rsidR="00D633E0" w:rsidRDefault="00057052" w:rsidP="00131EEF">
            <w:r w:rsidRPr="00057052">
              <w:t>Apply for funds</w:t>
            </w:r>
          </w:p>
        </w:tc>
      </w:tr>
      <w:tr w:rsidR="00D633E0" w:rsidRPr="003E4BDF" w14:paraId="7FFB036C" w14:textId="77777777" w:rsidTr="2FE66E86">
        <w:trPr>
          <w:trHeight w:val="340"/>
        </w:trPr>
        <w:tc>
          <w:tcPr>
            <w:tcW w:w="4147" w:type="dxa"/>
            <w:gridSpan w:val="2"/>
            <w:shd w:val="clear" w:color="auto" w:fill="4BACC6" w:themeFill="accent5"/>
            <w:vAlign w:val="center"/>
          </w:tcPr>
          <w:p w14:paraId="5BBBF103" w14:textId="77777777" w:rsidR="00D633E0" w:rsidRPr="003E4BDF" w:rsidRDefault="00D633E0" w:rsidP="00131EEF">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5419E1DF" w14:textId="77777777" w:rsidR="00D633E0" w:rsidRPr="003E4BDF" w:rsidRDefault="00D633E0" w:rsidP="00131EEF">
            <w:pPr>
              <w:rPr>
                <w:b/>
                <w:color w:val="FFFFFF" w:themeColor="background1"/>
              </w:rPr>
            </w:pPr>
            <w:r w:rsidRPr="003E4BDF">
              <w:rPr>
                <w:b/>
                <w:color w:val="FFFFFF" w:themeColor="background1"/>
              </w:rPr>
              <w:t>Other participating Actors</w:t>
            </w:r>
          </w:p>
        </w:tc>
      </w:tr>
      <w:tr w:rsidR="00D633E0" w14:paraId="737A08FC" w14:textId="77777777" w:rsidTr="2FE66E86">
        <w:trPr>
          <w:trHeight w:val="340"/>
        </w:trPr>
        <w:tc>
          <w:tcPr>
            <w:tcW w:w="4147" w:type="dxa"/>
            <w:gridSpan w:val="2"/>
            <w:vAlign w:val="center"/>
          </w:tcPr>
          <w:p w14:paraId="5BBF3726" w14:textId="08A45906" w:rsidR="00D633E0" w:rsidRDefault="00A326D6" w:rsidP="00131EEF">
            <w:r w:rsidRPr="00720FC9">
              <w:rPr>
                <w:rFonts w:cs="Arial"/>
              </w:rPr>
              <w:t>Student</w:t>
            </w:r>
          </w:p>
        </w:tc>
        <w:tc>
          <w:tcPr>
            <w:tcW w:w="4156" w:type="dxa"/>
            <w:vAlign w:val="center"/>
          </w:tcPr>
          <w:p w14:paraId="51B3A2D1" w14:textId="77777777" w:rsidR="00D633E0" w:rsidRDefault="00D633E0" w:rsidP="00131EEF"/>
        </w:tc>
      </w:tr>
      <w:tr w:rsidR="00D633E0" w14:paraId="6A70D104" w14:textId="77777777" w:rsidTr="2FE66E86">
        <w:trPr>
          <w:trHeight w:val="340"/>
        </w:trPr>
        <w:tc>
          <w:tcPr>
            <w:tcW w:w="2152" w:type="dxa"/>
            <w:shd w:val="clear" w:color="auto" w:fill="4BACC6" w:themeFill="accent5"/>
            <w:vAlign w:val="center"/>
          </w:tcPr>
          <w:p w14:paraId="2BB79C51" w14:textId="77777777" w:rsidR="00D633E0" w:rsidRPr="003E4BDF" w:rsidRDefault="00D633E0" w:rsidP="00131EEF">
            <w:pPr>
              <w:rPr>
                <w:b/>
                <w:color w:val="FFFFFF" w:themeColor="background1"/>
              </w:rPr>
            </w:pPr>
            <w:r w:rsidRPr="003E4BDF">
              <w:rPr>
                <w:b/>
                <w:color w:val="FFFFFF" w:themeColor="background1"/>
              </w:rPr>
              <w:lastRenderedPageBreak/>
              <w:t>Description</w:t>
            </w:r>
          </w:p>
        </w:tc>
        <w:tc>
          <w:tcPr>
            <w:tcW w:w="6151" w:type="dxa"/>
            <w:gridSpan w:val="2"/>
            <w:vAlign w:val="center"/>
          </w:tcPr>
          <w:p w14:paraId="3DF49123" w14:textId="62920363" w:rsidR="00D633E0" w:rsidRDefault="2FE66E86" w:rsidP="2FE66E86">
            <w:r w:rsidRPr="2FE66E86">
              <w:t>Allows students to apply for funding by navigating to a screen. where they can provide the relevant information needed for applying for funds.</w:t>
            </w:r>
          </w:p>
        </w:tc>
      </w:tr>
      <w:tr w:rsidR="00D633E0" w14:paraId="795DF665" w14:textId="77777777" w:rsidTr="2FE66E86">
        <w:trPr>
          <w:trHeight w:val="340"/>
        </w:trPr>
        <w:tc>
          <w:tcPr>
            <w:tcW w:w="2152" w:type="dxa"/>
            <w:shd w:val="clear" w:color="auto" w:fill="4BACC6" w:themeFill="accent5"/>
            <w:vAlign w:val="center"/>
          </w:tcPr>
          <w:p w14:paraId="050F767A" w14:textId="77777777" w:rsidR="00D633E0" w:rsidRPr="003E4BDF" w:rsidRDefault="00D633E0" w:rsidP="00131EEF">
            <w:pPr>
              <w:rPr>
                <w:b/>
                <w:color w:val="FFFFFF" w:themeColor="background1"/>
              </w:rPr>
            </w:pPr>
            <w:r w:rsidRPr="003E4BDF">
              <w:rPr>
                <w:b/>
                <w:color w:val="FFFFFF" w:themeColor="background1"/>
              </w:rPr>
              <w:t>Pre-Conditions</w:t>
            </w:r>
          </w:p>
        </w:tc>
        <w:tc>
          <w:tcPr>
            <w:tcW w:w="6151" w:type="dxa"/>
            <w:gridSpan w:val="2"/>
            <w:vAlign w:val="center"/>
          </w:tcPr>
          <w:p w14:paraId="3D40C8A3" w14:textId="4125DC14" w:rsidR="00D633E0" w:rsidRDefault="3DB492A0" w:rsidP="00131EEF">
            <w:r>
              <w:t>A student user must be logged in.</w:t>
            </w:r>
          </w:p>
        </w:tc>
      </w:tr>
      <w:tr w:rsidR="00D633E0" w14:paraId="0B868AC0" w14:textId="77777777" w:rsidTr="2FE66E86">
        <w:trPr>
          <w:trHeight w:val="340"/>
        </w:trPr>
        <w:tc>
          <w:tcPr>
            <w:tcW w:w="2152" w:type="dxa"/>
            <w:shd w:val="clear" w:color="auto" w:fill="4BACC6" w:themeFill="accent5"/>
            <w:vAlign w:val="center"/>
          </w:tcPr>
          <w:p w14:paraId="24C27116" w14:textId="77777777" w:rsidR="00D633E0" w:rsidRPr="003E4BDF" w:rsidRDefault="00D633E0" w:rsidP="00131EEF">
            <w:pPr>
              <w:rPr>
                <w:b/>
                <w:color w:val="FFFFFF" w:themeColor="background1"/>
              </w:rPr>
            </w:pPr>
            <w:r w:rsidRPr="003E4BDF">
              <w:rPr>
                <w:b/>
                <w:color w:val="FFFFFF" w:themeColor="background1"/>
              </w:rPr>
              <w:t>Triggers</w:t>
            </w:r>
          </w:p>
        </w:tc>
        <w:tc>
          <w:tcPr>
            <w:tcW w:w="6151" w:type="dxa"/>
            <w:gridSpan w:val="2"/>
            <w:vAlign w:val="center"/>
          </w:tcPr>
          <w:p w14:paraId="52791E26" w14:textId="00C2E84D" w:rsidR="00D633E0" w:rsidRDefault="2FE66E86" w:rsidP="2FE66E86">
            <w:r w:rsidRPr="2FE66E86">
              <w:t>Students without bursaries can use the apply for funds button in the interface to apply for a bursary of their own choosing.</w:t>
            </w:r>
          </w:p>
        </w:tc>
      </w:tr>
      <w:tr w:rsidR="00D633E0" w14:paraId="50724FC0" w14:textId="77777777" w:rsidTr="2FE66E86">
        <w:trPr>
          <w:trHeight w:val="340"/>
        </w:trPr>
        <w:tc>
          <w:tcPr>
            <w:tcW w:w="2152" w:type="dxa"/>
            <w:shd w:val="clear" w:color="auto" w:fill="4BACC6" w:themeFill="accent5"/>
            <w:vAlign w:val="center"/>
          </w:tcPr>
          <w:p w14:paraId="43858D4A" w14:textId="77777777" w:rsidR="00D633E0" w:rsidRPr="003E4BDF" w:rsidRDefault="00D633E0" w:rsidP="00131EEF">
            <w:pPr>
              <w:rPr>
                <w:b/>
                <w:color w:val="FFFFFF" w:themeColor="background1"/>
              </w:rPr>
            </w:pPr>
            <w:r w:rsidRPr="003E4BDF">
              <w:rPr>
                <w:b/>
                <w:color w:val="FFFFFF" w:themeColor="background1"/>
              </w:rPr>
              <w:t>Post-Conditions</w:t>
            </w:r>
          </w:p>
        </w:tc>
        <w:tc>
          <w:tcPr>
            <w:tcW w:w="6151" w:type="dxa"/>
            <w:gridSpan w:val="2"/>
            <w:vAlign w:val="center"/>
          </w:tcPr>
          <w:p w14:paraId="758A29CB" w14:textId="3EF4614F" w:rsidR="00D633E0" w:rsidRDefault="2FE66E86" w:rsidP="2FE66E86">
            <w:r w:rsidRPr="2FE66E86">
              <w:t>Student has completed an application for bursary refund and the relevant information is kept in the database for the funder to view.</w:t>
            </w:r>
          </w:p>
        </w:tc>
      </w:tr>
      <w:tr w:rsidR="00D633E0" w14:paraId="45590462" w14:textId="77777777" w:rsidTr="2FE66E86">
        <w:trPr>
          <w:trHeight w:val="340"/>
        </w:trPr>
        <w:tc>
          <w:tcPr>
            <w:tcW w:w="2152" w:type="dxa"/>
            <w:shd w:val="clear" w:color="auto" w:fill="4BACC6" w:themeFill="accent5"/>
            <w:vAlign w:val="center"/>
          </w:tcPr>
          <w:p w14:paraId="4C6A4E18" w14:textId="77777777" w:rsidR="00D633E0" w:rsidRPr="003E4BDF" w:rsidRDefault="00D633E0" w:rsidP="00131EEF">
            <w:pPr>
              <w:rPr>
                <w:b/>
                <w:color w:val="FFFFFF" w:themeColor="background1"/>
              </w:rPr>
            </w:pPr>
            <w:r w:rsidRPr="003E4BDF">
              <w:rPr>
                <w:b/>
                <w:color w:val="FFFFFF" w:themeColor="background1"/>
              </w:rPr>
              <w:t>Basic Flow of Events</w:t>
            </w:r>
          </w:p>
        </w:tc>
        <w:tc>
          <w:tcPr>
            <w:tcW w:w="6151" w:type="dxa"/>
            <w:gridSpan w:val="2"/>
            <w:vAlign w:val="center"/>
          </w:tcPr>
          <w:p w14:paraId="387EFC92" w14:textId="3895EF08" w:rsidR="00076A5F" w:rsidRDefault="00076A5F" w:rsidP="00076A5F">
            <w:pPr>
              <w:pStyle w:val="ListParagraph"/>
              <w:numPr>
                <w:ilvl w:val="0"/>
                <w:numId w:val="19"/>
              </w:numPr>
            </w:pPr>
            <w:r>
              <w:t>System displays the apply for funds screen with fields into which relevant details must be entered.</w:t>
            </w:r>
          </w:p>
          <w:p w14:paraId="7673A5D4" w14:textId="48052BD1" w:rsidR="00076A5F" w:rsidRDefault="00076A5F" w:rsidP="00076A5F">
            <w:pPr>
              <w:pStyle w:val="ListParagraph"/>
              <w:numPr>
                <w:ilvl w:val="0"/>
                <w:numId w:val="19"/>
              </w:numPr>
            </w:pPr>
            <w:r>
              <w:t>Student enters their details.</w:t>
            </w:r>
          </w:p>
          <w:p w14:paraId="18DD7148" w14:textId="26B7CD7A" w:rsidR="0081747B" w:rsidRDefault="007A56B3" w:rsidP="00076A5F">
            <w:pPr>
              <w:pStyle w:val="ListParagraph"/>
              <w:numPr>
                <w:ilvl w:val="0"/>
                <w:numId w:val="19"/>
              </w:numPr>
            </w:pPr>
            <w:r>
              <w:t>Student choose</w:t>
            </w:r>
            <w:r w:rsidR="00B102D3">
              <w:t>s</w:t>
            </w:r>
            <w:r>
              <w:t xml:space="preserve"> the </w:t>
            </w:r>
            <w:r w:rsidR="00B102D3">
              <w:t>b</w:t>
            </w:r>
            <w:r>
              <w:t>ursary to apply for</w:t>
            </w:r>
            <w:r w:rsidR="0081747B">
              <w:t>.</w:t>
            </w:r>
          </w:p>
          <w:p w14:paraId="0D710EFF" w14:textId="37A66248" w:rsidR="0081747B" w:rsidRDefault="00EC4683" w:rsidP="00076A5F">
            <w:pPr>
              <w:pStyle w:val="ListParagraph"/>
              <w:numPr>
                <w:ilvl w:val="0"/>
                <w:numId w:val="19"/>
              </w:numPr>
            </w:pPr>
            <w:r>
              <w:t xml:space="preserve">The information is kept on the database. </w:t>
            </w:r>
          </w:p>
        </w:tc>
      </w:tr>
    </w:tbl>
    <w:p w14:paraId="4A664F7D" w14:textId="4756DA6C" w:rsidR="00016814" w:rsidRDefault="00016814" w:rsidP="00392A66"/>
    <w:tbl>
      <w:tblPr>
        <w:tblStyle w:val="TableGrid"/>
        <w:tblW w:w="0" w:type="auto"/>
        <w:tblLook w:val="04A0" w:firstRow="1" w:lastRow="0" w:firstColumn="1" w:lastColumn="0" w:noHBand="0" w:noVBand="1"/>
      </w:tblPr>
      <w:tblGrid>
        <w:gridCol w:w="2152"/>
        <w:gridCol w:w="1995"/>
        <w:gridCol w:w="4156"/>
      </w:tblGrid>
      <w:tr w:rsidR="00D633E0" w:rsidRPr="003E4BDF" w14:paraId="007874D1" w14:textId="77777777" w:rsidTr="002723AE">
        <w:trPr>
          <w:trHeight w:val="340"/>
        </w:trPr>
        <w:tc>
          <w:tcPr>
            <w:tcW w:w="2152" w:type="dxa"/>
            <w:shd w:val="clear" w:color="auto" w:fill="4BACC6" w:themeFill="accent5"/>
            <w:vAlign w:val="center"/>
          </w:tcPr>
          <w:p w14:paraId="4D29F4F7" w14:textId="77777777" w:rsidR="00D633E0" w:rsidRPr="003E4BDF" w:rsidRDefault="00D633E0" w:rsidP="00131EEF">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5DA79127" w14:textId="77777777" w:rsidR="00D633E0" w:rsidRPr="003E4BDF" w:rsidRDefault="00D633E0" w:rsidP="00131EEF">
            <w:pPr>
              <w:rPr>
                <w:b/>
                <w:color w:val="FFFFFF" w:themeColor="background1"/>
              </w:rPr>
            </w:pPr>
            <w:r w:rsidRPr="003E4BDF">
              <w:rPr>
                <w:b/>
                <w:color w:val="FFFFFF" w:themeColor="background1"/>
              </w:rPr>
              <w:t xml:space="preserve">Use Case Name </w:t>
            </w:r>
          </w:p>
        </w:tc>
      </w:tr>
      <w:tr w:rsidR="00D633E0" w14:paraId="0925DD26" w14:textId="77777777" w:rsidTr="002723AE">
        <w:trPr>
          <w:trHeight w:val="340"/>
        </w:trPr>
        <w:tc>
          <w:tcPr>
            <w:tcW w:w="2152" w:type="dxa"/>
            <w:vAlign w:val="center"/>
          </w:tcPr>
          <w:p w14:paraId="28261BC4" w14:textId="0FAE9D97" w:rsidR="00D633E0" w:rsidRDefault="00057052" w:rsidP="00057052">
            <w:pPr>
              <w:pStyle w:val="NormalWeb"/>
              <w:spacing w:before="0" w:beforeAutospacing="0" w:after="120" w:afterAutospacing="0"/>
            </w:pPr>
            <w:r>
              <w:rPr>
                <w:rFonts w:ascii="Arial" w:hAnsi="Arial" w:cs="Arial"/>
                <w:sz w:val="20"/>
                <w:szCs w:val="20"/>
                <w:lang w:val="en-US"/>
              </w:rPr>
              <w:t>A0400</w:t>
            </w:r>
          </w:p>
        </w:tc>
        <w:tc>
          <w:tcPr>
            <w:tcW w:w="6151" w:type="dxa"/>
            <w:gridSpan w:val="2"/>
            <w:vAlign w:val="center"/>
          </w:tcPr>
          <w:p w14:paraId="5903FDA1" w14:textId="40117A99" w:rsidR="00D633E0" w:rsidRDefault="00057052" w:rsidP="00131EEF">
            <w:r w:rsidRPr="00057052">
              <w:t>Track funding</w:t>
            </w:r>
          </w:p>
        </w:tc>
      </w:tr>
      <w:tr w:rsidR="00D633E0" w:rsidRPr="003E4BDF" w14:paraId="52CBA875" w14:textId="77777777" w:rsidTr="002723AE">
        <w:trPr>
          <w:trHeight w:val="340"/>
        </w:trPr>
        <w:tc>
          <w:tcPr>
            <w:tcW w:w="4147" w:type="dxa"/>
            <w:gridSpan w:val="2"/>
            <w:shd w:val="clear" w:color="auto" w:fill="4BACC6" w:themeFill="accent5"/>
            <w:vAlign w:val="center"/>
          </w:tcPr>
          <w:p w14:paraId="0CA1B9E6" w14:textId="77777777" w:rsidR="00D633E0" w:rsidRPr="003E4BDF" w:rsidRDefault="00D633E0" w:rsidP="00131EEF">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33655DC9" w14:textId="77777777" w:rsidR="00D633E0" w:rsidRPr="003E4BDF" w:rsidRDefault="00D633E0" w:rsidP="00131EEF">
            <w:pPr>
              <w:rPr>
                <w:b/>
                <w:color w:val="FFFFFF" w:themeColor="background1"/>
              </w:rPr>
            </w:pPr>
            <w:r w:rsidRPr="003E4BDF">
              <w:rPr>
                <w:b/>
                <w:color w:val="FFFFFF" w:themeColor="background1"/>
              </w:rPr>
              <w:t>Other participating Actors</w:t>
            </w:r>
          </w:p>
        </w:tc>
      </w:tr>
      <w:tr w:rsidR="00D633E0" w14:paraId="5DE1B028" w14:textId="77777777" w:rsidTr="002723AE">
        <w:trPr>
          <w:trHeight w:val="340"/>
        </w:trPr>
        <w:tc>
          <w:tcPr>
            <w:tcW w:w="4147" w:type="dxa"/>
            <w:gridSpan w:val="2"/>
            <w:vAlign w:val="center"/>
          </w:tcPr>
          <w:p w14:paraId="6A0A726F" w14:textId="3CBF7604" w:rsidR="00D633E0" w:rsidRDefault="00A326D6" w:rsidP="00131EEF">
            <w:r w:rsidRPr="00720FC9">
              <w:rPr>
                <w:rFonts w:cs="Arial"/>
              </w:rPr>
              <w:t>Student</w:t>
            </w:r>
          </w:p>
        </w:tc>
        <w:tc>
          <w:tcPr>
            <w:tcW w:w="4156" w:type="dxa"/>
            <w:vAlign w:val="center"/>
          </w:tcPr>
          <w:p w14:paraId="2DD4F5AD" w14:textId="77777777" w:rsidR="00D633E0" w:rsidRDefault="00D633E0" w:rsidP="00131EEF"/>
        </w:tc>
      </w:tr>
      <w:tr w:rsidR="00D633E0" w14:paraId="5A0D425E" w14:textId="77777777" w:rsidTr="002723AE">
        <w:trPr>
          <w:trHeight w:val="340"/>
        </w:trPr>
        <w:tc>
          <w:tcPr>
            <w:tcW w:w="2152" w:type="dxa"/>
            <w:shd w:val="clear" w:color="auto" w:fill="4BACC6" w:themeFill="accent5"/>
            <w:vAlign w:val="center"/>
          </w:tcPr>
          <w:p w14:paraId="362FE538" w14:textId="77777777" w:rsidR="00D633E0" w:rsidRPr="003E4BDF" w:rsidRDefault="00D633E0" w:rsidP="00131EEF">
            <w:pPr>
              <w:rPr>
                <w:b/>
                <w:color w:val="FFFFFF" w:themeColor="background1"/>
              </w:rPr>
            </w:pPr>
            <w:r w:rsidRPr="003E4BDF">
              <w:rPr>
                <w:b/>
                <w:color w:val="FFFFFF" w:themeColor="background1"/>
              </w:rPr>
              <w:t>Description</w:t>
            </w:r>
          </w:p>
        </w:tc>
        <w:tc>
          <w:tcPr>
            <w:tcW w:w="6151" w:type="dxa"/>
            <w:gridSpan w:val="2"/>
            <w:vAlign w:val="center"/>
          </w:tcPr>
          <w:p w14:paraId="66796464" w14:textId="0B5F4644" w:rsidR="00D633E0" w:rsidRDefault="2FE66E86" w:rsidP="2FE66E86">
            <w:r w:rsidRPr="2FE66E86">
              <w:t>Students have the ability to keep track of the application they made for whether they are funded or not for a certain academic year.</w:t>
            </w:r>
          </w:p>
        </w:tc>
      </w:tr>
      <w:tr w:rsidR="00D633E0" w14:paraId="501AD7EF" w14:textId="77777777" w:rsidTr="002723AE">
        <w:trPr>
          <w:trHeight w:val="340"/>
        </w:trPr>
        <w:tc>
          <w:tcPr>
            <w:tcW w:w="2152" w:type="dxa"/>
            <w:shd w:val="clear" w:color="auto" w:fill="4BACC6" w:themeFill="accent5"/>
            <w:vAlign w:val="center"/>
          </w:tcPr>
          <w:p w14:paraId="49B7FB85" w14:textId="77777777" w:rsidR="00D633E0" w:rsidRPr="003E4BDF" w:rsidRDefault="00D633E0" w:rsidP="00131EEF">
            <w:pPr>
              <w:rPr>
                <w:b/>
                <w:color w:val="FFFFFF" w:themeColor="background1"/>
              </w:rPr>
            </w:pPr>
            <w:r w:rsidRPr="003E4BDF">
              <w:rPr>
                <w:b/>
                <w:color w:val="FFFFFF" w:themeColor="background1"/>
              </w:rPr>
              <w:t>Pre-Conditions</w:t>
            </w:r>
          </w:p>
        </w:tc>
        <w:tc>
          <w:tcPr>
            <w:tcW w:w="6151" w:type="dxa"/>
            <w:gridSpan w:val="2"/>
            <w:vAlign w:val="center"/>
          </w:tcPr>
          <w:p w14:paraId="32390252" w14:textId="4D0E3A07" w:rsidR="00D633E0" w:rsidRDefault="3DB492A0" w:rsidP="00131EEF">
            <w:r>
              <w:t>A student user must be logged in.</w:t>
            </w:r>
          </w:p>
        </w:tc>
      </w:tr>
      <w:tr w:rsidR="00D633E0" w14:paraId="20E48856" w14:textId="77777777" w:rsidTr="002723AE">
        <w:trPr>
          <w:trHeight w:val="340"/>
        </w:trPr>
        <w:tc>
          <w:tcPr>
            <w:tcW w:w="2152" w:type="dxa"/>
            <w:shd w:val="clear" w:color="auto" w:fill="4BACC6" w:themeFill="accent5"/>
            <w:vAlign w:val="center"/>
          </w:tcPr>
          <w:p w14:paraId="30DAC4FD" w14:textId="77777777" w:rsidR="00D633E0" w:rsidRPr="003E4BDF" w:rsidRDefault="00D633E0" w:rsidP="00131EEF">
            <w:pPr>
              <w:rPr>
                <w:b/>
                <w:color w:val="FFFFFF" w:themeColor="background1"/>
              </w:rPr>
            </w:pPr>
            <w:r w:rsidRPr="003E4BDF">
              <w:rPr>
                <w:b/>
                <w:color w:val="FFFFFF" w:themeColor="background1"/>
              </w:rPr>
              <w:t>Triggers</w:t>
            </w:r>
          </w:p>
        </w:tc>
        <w:tc>
          <w:tcPr>
            <w:tcW w:w="6151" w:type="dxa"/>
            <w:gridSpan w:val="2"/>
            <w:vAlign w:val="center"/>
          </w:tcPr>
          <w:p w14:paraId="53C3FD98" w14:textId="2DCC45EA" w:rsidR="00D633E0" w:rsidRDefault="2FE66E86" w:rsidP="2FE66E86">
            <w:r w:rsidRPr="2FE66E86">
              <w:t>Students need to press the track funds button in the interface.</w:t>
            </w:r>
          </w:p>
        </w:tc>
      </w:tr>
      <w:tr w:rsidR="00D633E0" w14:paraId="39017161" w14:textId="77777777" w:rsidTr="002723AE">
        <w:trPr>
          <w:trHeight w:val="340"/>
        </w:trPr>
        <w:tc>
          <w:tcPr>
            <w:tcW w:w="2152" w:type="dxa"/>
            <w:shd w:val="clear" w:color="auto" w:fill="4BACC6" w:themeFill="accent5"/>
            <w:vAlign w:val="center"/>
          </w:tcPr>
          <w:p w14:paraId="7A4F1618" w14:textId="77777777" w:rsidR="00D633E0" w:rsidRPr="003E4BDF" w:rsidRDefault="00D633E0" w:rsidP="00131EEF">
            <w:pPr>
              <w:rPr>
                <w:b/>
                <w:color w:val="FFFFFF" w:themeColor="background1"/>
              </w:rPr>
            </w:pPr>
            <w:r w:rsidRPr="003E4BDF">
              <w:rPr>
                <w:b/>
                <w:color w:val="FFFFFF" w:themeColor="background1"/>
              </w:rPr>
              <w:t>Post-Conditions</w:t>
            </w:r>
          </w:p>
        </w:tc>
        <w:tc>
          <w:tcPr>
            <w:tcW w:w="6151" w:type="dxa"/>
            <w:gridSpan w:val="2"/>
            <w:vAlign w:val="center"/>
          </w:tcPr>
          <w:p w14:paraId="470F822A" w14:textId="7E1D0A82" w:rsidR="00D633E0" w:rsidRDefault="2FE66E86" w:rsidP="2FE66E86">
            <w:r w:rsidRPr="2FE66E86">
              <w:t xml:space="preserve">Students </w:t>
            </w:r>
            <w:r w:rsidR="00FF71FB" w:rsidRPr="2FE66E86">
              <w:t>h</w:t>
            </w:r>
            <w:r w:rsidR="00FF71FB">
              <w:t>a</w:t>
            </w:r>
            <w:r w:rsidR="00FF71FB" w:rsidRPr="2FE66E86">
              <w:t>ve</w:t>
            </w:r>
            <w:r w:rsidRPr="2FE66E86">
              <w:t xml:space="preserve"> seen whether they are funded or not.</w:t>
            </w:r>
          </w:p>
        </w:tc>
      </w:tr>
      <w:tr w:rsidR="00D633E0" w14:paraId="50A34724" w14:textId="77777777" w:rsidTr="002723AE">
        <w:trPr>
          <w:trHeight w:val="340"/>
        </w:trPr>
        <w:tc>
          <w:tcPr>
            <w:tcW w:w="2152" w:type="dxa"/>
            <w:shd w:val="clear" w:color="auto" w:fill="4BACC6" w:themeFill="accent5"/>
            <w:vAlign w:val="center"/>
          </w:tcPr>
          <w:p w14:paraId="07677434" w14:textId="77777777" w:rsidR="00D633E0" w:rsidRPr="003E4BDF" w:rsidRDefault="00D633E0" w:rsidP="00131EEF">
            <w:pPr>
              <w:rPr>
                <w:b/>
                <w:color w:val="FFFFFF" w:themeColor="background1"/>
              </w:rPr>
            </w:pPr>
            <w:r w:rsidRPr="003E4BDF">
              <w:rPr>
                <w:b/>
                <w:color w:val="FFFFFF" w:themeColor="background1"/>
              </w:rPr>
              <w:t>Basic Flow of Events</w:t>
            </w:r>
          </w:p>
        </w:tc>
        <w:tc>
          <w:tcPr>
            <w:tcW w:w="6151" w:type="dxa"/>
            <w:gridSpan w:val="2"/>
            <w:vAlign w:val="center"/>
          </w:tcPr>
          <w:p w14:paraId="37D71090" w14:textId="7387D6F4" w:rsidR="00FC2BDE" w:rsidRDefault="00E1208A" w:rsidP="00E1208A">
            <w:pPr>
              <w:pStyle w:val="ListParagraph"/>
              <w:numPr>
                <w:ilvl w:val="0"/>
                <w:numId w:val="18"/>
              </w:numPr>
            </w:pPr>
            <w:r>
              <w:t xml:space="preserve">System displays the track funding screen with </w:t>
            </w:r>
            <w:r w:rsidR="002723AE">
              <w:t>application status</w:t>
            </w:r>
            <w:r>
              <w:t>es showing.</w:t>
            </w:r>
          </w:p>
        </w:tc>
      </w:tr>
    </w:tbl>
    <w:p w14:paraId="6A0631EE" w14:textId="4318126F" w:rsidR="00D633E0" w:rsidRDefault="00D633E0" w:rsidP="00392A66"/>
    <w:tbl>
      <w:tblPr>
        <w:tblStyle w:val="TableGrid"/>
        <w:tblW w:w="0" w:type="auto"/>
        <w:tblLook w:val="04A0" w:firstRow="1" w:lastRow="0" w:firstColumn="1" w:lastColumn="0" w:noHBand="0" w:noVBand="1"/>
      </w:tblPr>
      <w:tblGrid>
        <w:gridCol w:w="2152"/>
        <w:gridCol w:w="1995"/>
        <w:gridCol w:w="4156"/>
      </w:tblGrid>
      <w:tr w:rsidR="00D633E0" w:rsidRPr="003E4BDF" w14:paraId="6947F6B4" w14:textId="77777777" w:rsidTr="2FE66E86">
        <w:trPr>
          <w:trHeight w:val="340"/>
        </w:trPr>
        <w:tc>
          <w:tcPr>
            <w:tcW w:w="2152" w:type="dxa"/>
            <w:shd w:val="clear" w:color="auto" w:fill="4BACC6" w:themeFill="accent5"/>
            <w:vAlign w:val="center"/>
          </w:tcPr>
          <w:p w14:paraId="6B16B7E6" w14:textId="77777777" w:rsidR="00D633E0" w:rsidRPr="003E4BDF" w:rsidRDefault="00D633E0" w:rsidP="00131EEF">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6199EDE3" w14:textId="77777777" w:rsidR="00D633E0" w:rsidRPr="003E4BDF" w:rsidRDefault="00D633E0" w:rsidP="00131EEF">
            <w:pPr>
              <w:rPr>
                <w:b/>
                <w:color w:val="FFFFFF" w:themeColor="background1"/>
              </w:rPr>
            </w:pPr>
            <w:r w:rsidRPr="003E4BDF">
              <w:rPr>
                <w:b/>
                <w:color w:val="FFFFFF" w:themeColor="background1"/>
              </w:rPr>
              <w:t xml:space="preserve">Use Case Name </w:t>
            </w:r>
          </w:p>
        </w:tc>
      </w:tr>
      <w:tr w:rsidR="00D633E0" w14:paraId="00B17E81" w14:textId="77777777" w:rsidTr="2FE66E86">
        <w:trPr>
          <w:trHeight w:val="340"/>
        </w:trPr>
        <w:tc>
          <w:tcPr>
            <w:tcW w:w="2152" w:type="dxa"/>
            <w:vAlign w:val="center"/>
          </w:tcPr>
          <w:p w14:paraId="08D03E0C" w14:textId="14E83E73" w:rsidR="00D633E0" w:rsidRDefault="00057052" w:rsidP="00057052">
            <w:r>
              <w:rPr>
                <w:rFonts w:cs="Arial"/>
              </w:rPr>
              <w:t>A0500</w:t>
            </w:r>
          </w:p>
        </w:tc>
        <w:tc>
          <w:tcPr>
            <w:tcW w:w="6151" w:type="dxa"/>
            <w:gridSpan w:val="2"/>
            <w:vAlign w:val="center"/>
          </w:tcPr>
          <w:p w14:paraId="37E8FFFE" w14:textId="0492B4CD" w:rsidR="00D633E0" w:rsidRDefault="00057052" w:rsidP="00131EEF">
            <w:r w:rsidRPr="00057052">
              <w:t>View financial statement</w:t>
            </w:r>
          </w:p>
        </w:tc>
      </w:tr>
      <w:tr w:rsidR="00D633E0" w:rsidRPr="003E4BDF" w14:paraId="37A99921" w14:textId="77777777" w:rsidTr="2FE66E86">
        <w:trPr>
          <w:trHeight w:val="340"/>
        </w:trPr>
        <w:tc>
          <w:tcPr>
            <w:tcW w:w="4147" w:type="dxa"/>
            <w:gridSpan w:val="2"/>
            <w:shd w:val="clear" w:color="auto" w:fill="4BACC6" w:themeFill="accent5"/>
            <w:vAlign w:val="center"/>
          </w:tcPr>
          <w:p w14:paraId="344EDC6D" w14:textId="77777777" w:rsidR="00D633E0" w:rsidRPr="003E4BDF" w:rsidRDefault="00D633E0" w:rsidP="00131EEF">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506B18F7" w14:textId="77777777" w:rsidR="00D633E0" w:rsidRPr="003E4BDF" w:rsidRDefault="00D633E0" w:rsidP="00131EEF">
            <w:pPr>
              <w:rPr>
                <w:b/>
                <w:color w:val="FFFFFF" w:themeColor="background1"/>
              </w:rPr>
            </w:pPr>
            <w:r w:rsidRPr="003E4BDF">
              <w:rPr>
                <w:b/>
                <w:color w:val="FFFFFF" w:themeColor="background1"/>
              </w:rPr>
              <w:t>Other participating Actors</w:t>
            </w:r>
          </w:p>
        </w:tc>
      </w:tr>
      <w:tr w:rsidR="00D633E0" w14:paraId="1C794E08" w14:textId="77777777" w:rsidTr="2FE66E86">
        <w:trPr>
          <w:trHeight w:val="340"/>
        </w:trPr>
        <w:tc>
          <w:tcPr>
            <w:tcW w:w="4147" w:type="dxa"/>
            <w:gridSpan w:val="2"/>
            <w:vAlign w:val="center"/>
          </w:tcPr>
          <w:p w14:paraId="00645D9C" w14:textId="1C630684" w:rsidR="00D633E0" w:rsidRDefault="00506682" w:rsidP="00131EEF">
            <w:r w:rsidRPr="00720FC9">
              <w:rPr>
                <w:rFonts w:cs="Arial"/>
              </w:rPr>
              <w:t>Student</w:t>
            </w:r>
          </w:p>
        </w:tc>
        <w:tc>
          <w:tcPr>
            <w:tcW w:w="4156" w:type="dxa"/>
            <w:vAlign w:val="center"/>
          </w:tcPr>
          <w:p w14:paraId="2567DC40" w14:textId="77777777" w:rsidR="00D633E0" w:rsidRDefault="00D633E0" w:rsidP="00131EEF"/>
        </w:tc>
      </w:tr>
      <w:tr w:rsidR="00D633E0" w14:paraId="211F774E" w14:textId="77777777" w:rsidTr="2FE66E86">
        <w:trPr>
          <w:trHeight w:val="340"/>
        </w:trPr>
        <w:tc>
          <w:tcPr>
            <w:tcW w:w="2152" w:type="dxa"/>
            <w:shd w:val="clear" w:color="auto" w:fill="4BACC6" w:themeFill="accent5"/>
            <w:vAlign w:val="center"/>
          </w:tcPr>
          <w:p w14:paraId="74B35568" w14:textId="77777777" w:rsidR="00D633E0" w:rsidRPr="003E4BDF" w:rsidRDefault="00D633E0" w:rsidP="00131EEF">
            <w:pPr>
              <w:rPr>
                <w:b/>
                <w:color w:val="FFFFFF" w:themeColor="background1"/>
              </w:rPr>
            </w:pPr>
            <w:r w:rsidRPr="003E4BDF">
              <w:rPr>
                <w:b/>
                <w:color w:val="FFFFFF" w:themeColor="background1"/>
              </w:rPr>
              <w:t>Description</w:t>
            </w:r>
          </w:p>
        </w:tc>
        <w:tc>
          <w:tcPr>
            <w:tcW w:w="6151" w:type="dxa"/>
            <w:gridSpan w:val="2"/>
            <w:vAlign w:val="center"/>
          </w:tcPr>
          <w:p w14:paraId="1EE06215" w14:textId="4F5DE027" w:rsidR="00D633E0" w:rsidRDefault="2FE66E86" w:rsidP="00131EEF">
            <w:r w:rsidRPr="2FE66E86">
              <w:t>The student can review the financial statement of himself or herself and determine whether they are still owing the institution money or not.</w:t>
            </w:r>
          </w:p>
        </w:tc>
      </w:tr>
      <w:tr w:rsidR="00D633E0" w14:paraId="69AA1E7B" w14:textId="77777777" w:rsidTr="2FE66E86">
        <w:trPr>
          <w:trHeight w:val="340"/>
        </w:trPr>
        <w:tc>
          <w:tcPr>
            <w:tcW w:w="2152" w:type="dxa"/>
            <w:shd w:val="clear" w:color="auto" w:fill="4BACC6" w:themeFill="accent5"/>
            <w:vAlign w:val="center"/>
          </w:tcPr>
          <w:p w14:paraId="4F309D3D" w14:textId="77777777" w:rsidR="00D633E0" w:rsidRPr="003E4BDF" w:rsidRDefault="00D633E0" w:rsidP="00131EEF">
            <w:pPr>
              <w:rPr>
                <w:b/>
                <w:color w:val="FFFFFF" w:themeColor="background1"/>
              </w:rPr>
            </w:pPr>
            <w:r w:rsidRPr="003E4BDF">
              <w:rPr>
                <w:b/>
                <w:color w:val="FFFFFF" w:themeColor="background1"/>
              </w:rPr>
              <w:t>Pre-Conditions</w:t>
            </w:r>
          </w:p>
        </w:tc>
        <w:tc>
          <w:tcPr>
            <w:tcW w:w="6151" w:type="dxa"/>
            <w:gridSpan w:val="2"/>
            <w:vAlign w:val="center"/>
          </w:tcPr>
          <w:p w14:paraId="170D05F4" w14:textId="63200342" w:rsidR="00D633E0" w:rsidRDefault="3DB492A0" w:rsidP="00131EEF">
            <w:r>
              <w:t>A student user must be logged in.</w:t>
            </w:r>
          </w:p>
        </w:tc>
      </w:tr>
      <w:tr w:rsidR="00D633E0" w14:paraId="32FC3E88" w14:textId="77777777" w:rsidTr="2FE66E86">
        <w:trPr>
          <w:trHeight w:val="340"/>
        </w:trPr>
        <w:tc>
          <w:tcPr>
            <w:tcW w:w="2152" w:type="dxa"/>
            <w:shd w:val="clear" w:color="auto" w:fill="4BACC6" w:themeFill="accent5"/>
            <w:vAlign w:val="center"/>
          </w:tcPr>
          <w:p w14:paraId="3E604168" w14:textId="77777777" w:rsidR="00D633E0" w:rsidRPr="003E4BDF" w:rsidRDefault="00D633E0" w:rsidP="00131EEF">
            <w:pPr>
              <w:rPr>
                <w:b/>
                <w:color w:val="FFFFFF" w:themeColor="background1"/>
              </w:rPr>
            </w:pPr>
            <w:r w:rsidRPr="003E4BDF">
              <w:rPr>
                <w:b/>
                <w:color w:val="FFFFFF" w:themeColor="background1"/>
              </w:rPr>
              <w:t>Triggers</w:t>
            </w:r>
          </w:p>
        </w:tc>
        <w:tc>
          <w:tcPr>
            <w:tcW w:w="6151" w:type="dxa"/>
            <w:gridSpan w:val="2"/>
            <w:vAlign w:val="center"/>
          </w:tcPr>
          <w:p w14:paraId="0DB9FBC4" w14:textId="3CE9F496" w:rsidR="00D633E0" w:rsidRDefault="2FE66E86" w:rsidP="2FE66E86">
            <w:r w:rsidRPr="2FE66E86">
              <w:t>The student clicks the view financial statement button.</w:t>
            </w:r>
          </w:p>
        </w:tc>
      </w:tr>
      <w:tr w:rsidR="00D633E0" w14:paraId="284F4B7C" w14:textId="77777777" w:rsidTr="2FE66E86">
        <w:trPr>
          <w:trHeight w:val="340"/>
        </w:trPr>
        <w:tc>
          <w:tcPr>
            <w:tcW w:w="2152" w:type="dxa"/>
            <w:shd w:val="clear" w:color="auto" w:fill="4BACC6" w:themeFill="accent5"/>
            <w:vAlign w:val="center"/>
          </w:tcPr>
          <w:p w14:paraId="11F7C751" w14:textId="77777777" w:rsidR="00D633E0" w:rsidRPr="003E4BDF" w:rsidRDefault="00D633E0" w:rsidP="00131EEF">
            <w:pPr>
              <w:rPr>
                <w:b/>
                <w:color w:val="FFFFFF" w:themeColor="background1"/>
              </w:rPr>
            </w:pPr>
            <w:r w:rsidRPr="003E4BDF">
              <w:rPr>
                <w:b/>
                <w:color w:val="FFFFFF" w:themeColor="background1"/>
              </w:rPr>
              <w:t>Post-Conditions</w:t>
            </w:r>
          </w:p>
        </w:tc>
        <w:tc>
          <w:tcPr>
            <w:tcW w:w="6151" w:type="dxa"/>
            <w:gridSpan w:val="2"/>
            <w:vAlign w:val="center"/>
          </w:tcPr>
          <w:p w14:paraId="69A63515" w14:textId="6E675615" w:rsidR="00D633E0" w:rsidRDefault="2FE66E86" w:rsidP="2FE66E86">
            <w:r w:rsidRPr="2FE66E86">
              <w:t>A report compiled by the system on the financial statement of the students is displayed on the interface.</w:t>
            </w:r>
          </w:p>
        </w:tc>
      </w:tr>
      <w:tr w:rsidR="00D633E0" w14:paraId="4553E3E9" w14:textId="77777777" w:rsidTr="2FE66E86">
        <w:trPr>
          <w:trHeight w:val="340"/>
        </w:trPr>
        <w:tc>
          <w:tcPr>
            <w:tcW w:w="2152" w:type="dxa"/>
            <w:shd w:val="clear" w:color="auto" w:fill="4BACC6" w:themeFill="accent5"/>
            <w:vAlign w:val="center"/>
          </w:tcPr>
          <w:p w14:paraId="050F9A42" w14:textId="77777777" w:rsidR="00D633E0" w:rsidRPr="003E4BDF" w:rsidRDefault="00D633E0" w:rsidP="00131EEF">
            <w:pPr>
              <w:rPr>
                <w:b/>
                <w:color w:val="FFFFFF" w:themeColor="background1"/>
              </w:rPr>
            </w:pPr>
            <w:r w:rsidRPr="003E4BDF">
              <w:rPr>
                <w:b/>
                <w:color w:val="FFFFFF" w:themeColor="background1"/>
              </w:rPr>
              <w:t>Basic Flow of Events</w:t>
            </w:r>
          </w:p>
        </w:tc>
        <w:tc>
          <w:tcPr>
            <w:tcW w:w="6151" w:type="dxa"/>
            <w:gridSpan w:val="2"/>
            <w:vAlign w:val="center"/>
          </w:tcPr>
          <w:p w14:paraId="31D14BC0" w14:textId="28B91957" w:rsidR="0063638A" w:rsidRDefault="00D84F23" w:rsidP="00E935CB">
            <w:pPr>
              <w:pStyle w:val="ListParagraph"/>
              <w:numPr>
                <w:ilvl w:val="0"/>
                <w:numId w:val="21"/>
              </w:numPr>
            </w:pPr>
            <w:r>
              <w:t xml:space="preserve">The system displays the financial statement on the screen. </w:t>
            </w:r>
          </w:p>
        </w:tc>
      </w:tr>
    </w:tbl>
    <w:p w14:paraId="0D87F263" w14:textId="29136BAE" w:rsidR="00D633E0" w:rsidRDefault="00D633E0" w:rsidP="00392A66"/>
    <w:tbl>
      <w:tblPr>
        <w:tblStyle w:val="TableGrid"/>
        <w:tblW w:w="0" w:type="auto"/>
        <w:tblLook w:val="04A0" w:firstRow="1" w:lastRow="0" w:firstColumn="1" w:lastColumn="0" w:noHBand="0" w:noVBand="1"/>
      </w:tblPr>
      <w:tblGrid>
        <w:gridCol w:w="2152"/>
        <w:gridCol w:w="1995"/>
        <w:gridCol w:w="4156"/>
      </w:tblGrid>
      <w:tr w:rsidR="00D633E0" w:rsidRPr="003E4BDF" w14:paraId="74BFCD19" w14:textId="77777777" w:rsidTr="2FE66E86">
        <w:trPr>
          <w:trHeight w:val="340"/>
        </w:trPr>
        <w:tc>
          <w:tcPr>
            <w:tcW w:w="2152" w:type="dxa"/>
            <w:shd w:val="clear" w:color="auto" w:fill="4BACC6" w:themeFill="accent5"/>
            <w:vAlign w:val="center"/>
          </w:tcPr>
          <w:p w14:paraId="361232C5" w14:textId="77777777" w:rsidR="00D633E0" w:rsidRPr="003E4BDF" w:rsidRDefault="00D633E0" w:rsidP="00131EEF">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73328907" w14:textId="77777777" w:rsidR="00D633E0" w:rsidRPr="003E4BDF" w:rsidRDefault="00D633E0" w:rsidP="00131EEF">
            <w:pPr>
              <w:rPr>
                <w:b/>
                <w:color w:val="FFFFFF" w:themeColor="background1"/>
              </w:rPr>
            </w:pPr>
            <w:r w:rsidRPr="003E4BDF">
              <w:rPr>
                <w:b/>
                <w:color w:val="FFFFFF" w:themeColor="background1"/>
              </w:rPr>
              <w:t xml:space="preserve">Use Case Name </w:t>
            </w:r>
          </w:p>
        </w:tc>
      </w:tr>
      <w:tr w:rsidR="00D633E0" w14:paraId="70046998" w14:textId="77777777" w:rsidTr="2FE66E86">
        <w:trPr>
          <w:trHeight w:val="340"/>
        </w:trPr>
        <w:tc>
          <w:tcPr>
            <w:tcW w:w="2152" w:type="dxa"/>
            <w:vAlign w:val="center"/>
          </w:tcPr>
          <w:p w14:paraId="7D2C2626" w14:textId="13E2C381" w:rsidR="00D633E0" w:rsidRDefault="00057052" w:rsidP="00057052">
            <w:r>
              <w:rPr>
                <w:rFonts w:cs="Arial"/>
              </w:rPr>
              <w:t>A0600</w:t>
            </w:r>
          </w:p>
        </w:tc>
        <w:tc>
          <w:tcPr>
            <w:tcW w:w="6151" w:type="dxa"/>
            <w:gridSpan w:val="2"/>
            <w:vAlign w:val="center"/>
          </w:tcPr>
          <w:p w14:paraId="21C07991" w14:textId="0A238375" w:rsidR="00D633E0" w:rsidRDefault="00057052" w:rsidP="00131EEF">
            <w:r w:rsidRPr="00057052">
              <w:t>View fund request</w:t>
            </w:r>
          </w:p>
        </w:tc>
      </w:tr>
      <w:tr w:rsidR="00D633E0" w:rsidRPr="003E4BDF" w14:paraId="1C8194E1" w14:textId="77777777" w:rsidTr="2FE66E86">
        <w:trPr>
          <w:trHeight w:val="340"/>
        </w:trPr>
        <w:tc>
          <w:tcPr>
            <w:tcW w:w="4147" w:type="dxa"/>
            <w:gridSpan w:val="2"/>
            <w:shd w:val="clear" w:color="auto" w:fill="4BACC6" w:themeFill="accent5"/>
            <w:vAlign w:val="center"/>
          </w:tcPr>
          <w:p w14:paraId="7453D5B7" w14:textId="77777777" w:rsidR="00D633E0" w:rsidRPr="003E4BDF" w:rsidRDefault="00D633E0" w:rsidP="00131EEF">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4F3AC417" w14:textId="77777777" w:rsidR="00D633E0" w:rsidRPr="003E4BDF" w:rsidRDefault="00D633E0" w:rsidP="00131EEF">
            <w:pPr>
              <w:rPr>
                <w:b/>
                <w:color w:val="FFFFFF" w:themeColor="background1"/>
              </w:rPr>
            </w:pPr>
            <w:r w:rsidRPr="003E4BDF">
              <w:rPr>
                <w:b/>
                <w:color w:val="FFFFFF" w:themeColor="background1"/>
              </w:rPr>
              <w:t>Other participating Actors</w:t>
            </w:r>
          </w:p>
        </w:tc>
      </w:tr>
      <w:tr w:rsidR="00D633E0" w14:paraId="2058448B" w14:textId="77777777" w:rsidTr="2FE66E86">
        <w:trPr>
          <w:trHeight w:val="340"/>
        </w:trPr>
        <w:tc>
          <w:tcPr>
            <w:tcW w:w="4147" w:type="dxa"/>
            <w:gridSpan w:val="2"/>
            <w:vAlign w:val="center"/>
          </w:tcPr>
          <w:p w14:paraId="32392C25" w14:textId="426B033E" w:rsidR="00D633E0" w:rsidRDefault="00506682" w:rsidP="00131EEF">
            <w:r w:rsidRPr="00720FC9">
              <w:rPr>
                <w:rFonts w:cs="Arial"/>
              </w:rPr>
              <w:t>Student</w:t>
            </w:r>
          </w:p>
        </w:tc>
        <w:tc>
          <w:tcPr>
            <w:tcW w:w="4156" w:type="dxa"/>
            <w:vAlign w:val="center"/>
          </w:tcPr>
          <w:p w14:paraId="565F47F4" w14:textId="77777777" w:rsidR="00D633E0" w:rsidRDefault="00D633E0" w:rsidP="00131EEF"/>
        </w:tc>
      </w:tr>
      <w:tr w:rsidR="00D633E0" w14:paraId="50FA57E8" w14:textId="77777777" w:rsidTr="2FE66E86">
        <w:trPr>
          <w:trHeight w:val="340"/>
        </w:trPr>
        <w:tc>
          <w:tcPr>
            <w:tcW w:w="2152" w:type="dxa"/>
            <w:shd w:val="clear" w:color="auto" w:fill="4BACC6" w:themeFill="accent5"/>
            <w:vAlign w:val="center"/>
          </w:tcPr>
          <w:p w14:paraId="754A475C" w14:textId="77777777" w:rsidR="00D633E0" w:rsidRPr="003E4BDF" w:rsidRDefault="00D633E0" w:rsidP="00131EEF">
            <w:pPr>
              <w:rPr>
                <w:b/>
                <w:color w:val="FFFFFF" w:themeColor="background1"/>
              </w:rPr>
            </w:pPr>
            <w:r w:rsidRPr="003E4BDF">
              <w:rPr>
                <w:b/>
                <w:color w:val="FFFFFF" w:themeColor="background1"/>
              </w:rPr>
              <w:t>Description</w:t>
            </w:r>
          </w:p>
        </w:tc>
        <w:tc>
          <w:tcPr>
            <w:tcW w:w="6151" w:type="dxa"/>
            <w:gridSpan w:val="2"/>
            <w:vAlign w:val="center"/>
          </w:tcPr>
          <w:p w14:paraId="3DA07D79" w14:textId="55D639C1" w:rsidR="00D633E0" w:rsidRDefault="2FE66E86" w:rsidP="00131EEF">
            <w:r w:rsidRPr="2FE66E86">
              <w:t>The student has the ability to view if the institution has requested funds on behalf of themselves and if the funder has replied in terms of releasing the funds or not.</w:t>
            </w:r>
          </w:p>
        </w:tc>
      </w:tr>
      <w:tr w:rsidR="00D633E0" w14:paraId="76AEB0B5" w14:textId="77777777" w:rsidTr="2FE66E86">
        <w:trPr>
          <w:trHeight w:val="340"/>
        </w:trPr>
        <w:tc>
          <w:tcPr>
            <w:tcW w:w="2152" w:type="dxa"/>
            <w:shd w:val="clear" w:color="auto" w:fill="4BACC6" w:themeFill="accent5"/>
            <w:vAlign w:val="center"/>
          </w:tcPr>
          <w:p w14:paraId="2F0B4E07" w14:textId="77777777" w:rsidR="00D633E0" w:rsidRPr="003E4BDF" w:rsidRDefault="00D633E0" w:rsidP="00131EEF">
            <w:pPr>
              <w:rPr>
                <w:b/>
                <w:color w:val="FFFFFF" w:themeColor="background1"/>
              </w:rPr>
            </w:pPr>
            <w:r w:rsidRPr="003E4BDF">
              <w:rPr>
                <w:b/>
                <w:color w:val="FFFFFF" w:themeColor="background1"/>
              </w:rPr>
              <w:t>Pre-Conditions</w:t>
            </w:r>
          </w:p>
        </w:tc>
        <w:tc>
          <w:tcPr>
            <w:tcW w:w="6151" w:type="dxa"/>
            <w:gridSpan w:val="2"/>
            <w:vAlign w:val="center"/>
          </w:tcPr>
          <w:p w14:paraId="5FBD27DA" w14:textId="1C64D9E4" w:rsidR="00D633E0" w:rsidRDefault="3DB492A0" w:rsidP="00131EEF">
            <w:r>
              <w:t>A student user must be logged in.</w:t>
            </w:r>
          </w:p>
        </w:tc>
      </w:tr>
      <w:tr w:rsidR="00D633E0" w14:paraId="423A6579" w14:textId="77777777" w:rsidTr="2FE66E86">
        <w:trPr>
          <w:trHeight w:val="340"/>
        </w:trPr>
        <w:tc>
          <w:tcPr>
            <w:tcW w:w="2152" w:type="dxa"/>
            <w:shd w:val="clear" w:color="auto" w:fill="4BACC6" w:themeFill="accent5"/>
            <w:vAlign w:val="center"/>
          </w:tcPr>
          <w:p w14:paraId="26BDF9C8" w14:textId="77777777" w:rsidR="00D633E0" w:rsidRPr="003E4BDF" w:rsidRDefault="00D633E0" w:rsidP="00131EEF">
            <w:pPr>
              <w:rPr>
                <w:b/>
                <w:color w:val="FFFFFF" w:themeColor="background1"/>
              </w:rPr>
            </w:pPr>
            <w:r w:rsidRPr="003E4BDF">
              <w:rPr>
                <w:b/>
                <w:color w:val="FFFFFF" w:themeColor="background1"/>
              </w:rPr>
              <w:t>Triggers</w:t>
            </w:r>
          </w:p>
        </w:tc>
        <w:tc>
          <w:tcPr>
            <w:tcW w:w="6151" w:type="dxa"/>
            <w:gridSpan w:val="2"/>
            <w:vAlign w:val="center"/>
          </w:tcPr>
          <w:p w14:paraId="61242208" w14:textId="0629AECF" w:rsidR="00D633E0" w:rsidRDefault="2FE66E86" w:rsidP="00131EEF">
            <w:r w:rsidRPr="2FE66E86">
              <w:t>Student clicks the fund request button on the interface.</w:t>
            </w:r>
          </w:p>
        </w:tc>
      </w:tr>
      <w:tr w:rsidR="00D633E0" w14:paraId="2CF221E3" w14:textId="77777777" w:rsidTr="2FE66E86">
        <w:trPr>
          <w:trHeight w:val="340"/>
        </w:trPr>
        <w:tc>
          <w:tcPr>
            <w:tcW w:w="2152" w:type="dxa"/>
            <w:shd w:val="clear" w:color="auto" w:fill="4BACC6" w:themeFill="accent5"/>
            <w:vAlign w:val="center"/>
          </w:tcPr>
          <w:p w14:paraId="5553A142" w14:textId="77777777" w:rsidR="00D633E0" w:rsidRPr="003E4BDF" w:rsidRDefault="00D633E0" w:rsidP="00131EEF">
            <w:pPr>
              <w:rPr>
                <w:b/>
                <w:color w:val="FFFFFF" w:themeColor="background1"/>
              </w:rPr>
            </w:pPr>
            <w:r w:rsidRPr="003E4BDF">
              <w:rPr>
                <w:b/>
                <w:color w:val="FFFFFF" w:themeColor="background1"/>
              </w:rPr>
              <w:lastRenderedPageBreak/>
              <w:t>Post-Conditions</w:t>
            </w:r>
          </w:p>
        </w:tc>
        <w:tc>
          <w:tcPr>
            <w:tcW w:w="6151" w:type="dxa"/>
            <w:gridSpan w:val="2"/>
            <w:vAlign w:val="center"/>
          </w:tcPr>
          <w:p w14:paraId="045E33B4" w14:textId="2815D069" w:rsidR="00D633E0" w:rsidRDefault="2FE66E86" w:rsidP="00131EEF">
            <w:r w:rsidRPr="2FE66E86">
              <w:t xml:space="preserve">A report on whether </w:t>
            </w:r>
            <w:r>
              <w:t>funds are requested or not is shown on the screen of the interface.</w:t>
            </w:r>
          </w:p>
        </w:tc>
      </w:tr>
      <w:tr w:rsidR="00D633E0" w14:paraId="48E51061" w14:textId="77777777" w:rsidTr="2FE66E86">
        <w:trPr>
          <w:trHeight w:val="340"/>
        </w:trPr>
        <w:tc>
          <w:tcPr>
            <w:tcW w:w="2152" w:type="dxa"/>
            <w:shd w:val="clear" w:color="auto" w:fill="4BACC6" w:themeFill="accent5"/>
            <w:vAlign w:val="center"/>
          </w:tcPr>
          <w:p w14:paraId="600ABC5B" w14:textId="77777777" w:rsidR="00D633E0" w:rsidRPr="003E4BDF" w:rsidRDefault="00D633E0" w:rsidP="00131EEF">
            <w:pPr>
              <w:rPr>
                <w:b/>
                <w:color w:val="FFFFFF" w:themeColor="background1"/>
              </w:rPr>
            </w:pPr>
            <w:r w:rsidRPr="003E4BDF">
              <w:rPr>
                <w:b/>
                <w:color w:val="FFFFFF" w:themeColor="background1"/>
              </w:rPr>
              <w:t>Basic Flow of Events</w:t>
            </w:r>
          </w:p>
        </w:tc>
        <w:tc>
          <w:tcPr>
            <w:tcW w:w="6151" w:type="dxa"/>
            <w:gridSpan w:val="2"/>
            <w:vAlign w:val="center"/>
          </w:tcPr>
          <w:p w14:paraId="7FDC7E45" w14:textId="76EA3A86" w:rsidR="00F67711" w:rsidRDefault="008B225A" w:rsidP="009B5F7C">
            <w:pPr>
              <w:pStyle w:val="ListParagraph"/>
              <w:numPr>
                <w:ilvl w:val="0"/>
                <w:numId w:val="22"/>
              </w:numPr>
            </w:pPr>
            <w:r>
              <w:t>The system displays if the funds have been requested or not.</w:t>
            </w:r>
          </w:p>
        </w:tc>
      </w:tr>
    </w:tbl>
    <w:p w14:paraId="3111E0A4" w14:textId="30A00765" w:rsidR="00D633E0" w:rsidRDefault="00D633E0" w:rsidP="00392A66"/>
    <w:p w14:paraId="064869CA" w14:textId="77777777" w:rsidR="00D633E0" w:rsidRDefault="00D633E0" w:rsidP="00392A66"/>
    <w:p w14:paraId="4E3A5D46" w14:textId="443756C1" w:rsidR="009938AB" w:rsidRDefault="009938AB" w:rsidP="009938AB">
      <w:pPr>
        <w:pStyle w:val="Heading3"/>
      </w:pPr>
      <w:bookmarkStart w:id="23" w:name="_Toc99700801"/>
      <w:r>
        <w:t>Package B: [</w:t>
      </w:r>
      <w:r w:rsidR="000379F5" w:rsidRPr="000379F5">
        <w:t>Institution</w:t>
      </w:r>
      <w:r>
        <w:t>]</w:t>
      </w:r>
      <w:bookmarkEnd w:id="23"/>
    </w:p>
    <w:p w14:paraId="30191F25" w14:textId="77777777" w:rsidR="009B79B9" w:rsidRPr="009B79B9" w:rsidRDefault="009B79B9" w:rsidP="009B79B9"/>
    <w:tbl>
      <w:tblPr>
        <w:tblStyle w:val="TableGrid"/>
        <w:tblW w:w="0" w:type="auto"/>
        <w:tblLook w:val="04A0" w:firstRow="1" w:lastRow="0" w:firstColumn="1" w:lastColumn="0" w:noHBand="0" w:noVBand="1"/>
      </w:tblPr>
      <w:tblGrid>
        <w:gridCol w:w="2152"/>
        <w:gridCol w:w="1995"/>
        <w:gridCol w:w="4156"/>
      </w:tblGrid>
      <w:tr w:rsidR="0008310D" w:rsidRPr="003E4BDF" w14:paraId="662A6F5D" w14:textId="77777777" w:rsidTr="098B0DA1">
        <w:trPr>
          <w:trHeight w:val="340"/>
        </w:trPr>
        <w:tc>
          <w:tcPr>
            <w:tcW w:w="2152" w:type="dxa"/>
            <w:shd w:val="clear" w:color="auto" w:fill="4BACC6" w:themeFill="accent5"/>
            <w:vAlign w:val="center"/>
          </w:tcPr>
          <w:p w14:paraId="6C0636EE" w14:textId="77777777" w:rsidR="0008310D" w:rsidRPr="003E4BDF" w:rsidRDefault="0008310D" w:rsidP="007B59C9">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45764B10" w14:textId="77777777" w:rsidR="0008310D" w:rsidRPr="003E4BDF" w:rsidRDefault="0008310D" w:rsidP="007B59C9">
            <w:pPr>
              <w:rPr>
                <w:b/>
                <w:color w:val="FFFFFF" w:themeColor="background1"/>
              </w:rPr>
            </w:pPr>
            <w:r w:rsidRPr="003E4BDF">
              <w:rPr>
                <w:b/>
                <w:color w:val="FFFFFF" w:themeColor="background1"/>
              </w:rPr>
              <w:t xml:space="preserve">Use Case Name </w:t>
            </w:r>
          </w:p>
        </w:tc>
      </w:tr>
      <w:tr w:rsidR="002677EB" w14:paraId="1EC94380" w14:textId="77777777" w:rsidTr="098B0DA1">
        <w:trPr>
          <w:trHeight w:val="340"/>
        </w:trPr>
        <w:tc>
          <w:tcPr>
            <w:tcW w:w="2152" w:type="dxa"/>
            <w:vAlign w:val="center"/>
          </w:tcPr>
          <w:p w14:paraId="04FF38BA" w14:textId="2E2BEE7E" w:rsidR="002677EB" w:rsidRDefault="002677EB" w:rsidP="002677EB">
            <w:r>
              <w:t>B0100</w:t>
            </w:r>
          </w:p>
        </w:tc>
        <w:tc>
          <w:tcPr>
            <w:tcW w:w="6151" w:type="dxa"/>
            <w:gridSpan w:val="2"/>
            <w:vAlign w:val="center"/>
          </w:tcPr>
          <w:p w14:paraId="4E2FE74D" w14:textId="66692865" w:rsidR="002677EB" w:rsidRDefault="002677EB" w:rsidP="002677EB">
            <w:r w:rsidRPr="00C6206B">
              <w:rPr>
                <w:rFonts w:cs="Arial"/>
                <w:szCs w:val="22"/>
              </w:rPr>
              <w:t>Register Institution</w:t>
            </w:r>
          </w:p>
        </w:tc>
      </w:tr>
      <w:tr w:rsidR="0008310D" w:rsidRPr="003E4BDF" w14:paraId="791AF70B" w14:textId="77777777" w:rsidTr="098B0DA1">
        <w:trPr>
          <w:trHeight w:val="340"/>
        </w:trPr>
        <w:tc>
          <w:tcPr>
            <w:tcW w:w="4147" w:type="dxa"/>
            <w:gridSpan w:val="2"/>
            <w:shd w:val="clear" w:color="auto" w:fill="4BACC6" w:themeFill="accent5"/>
            <w:vAlign w:val="center"/>
          </w:tcPr>
          <w:p w14:paraId="2A2F46C4" w14:textId="77777777" w:rsidR="0008310D" w:rsidRPr="003E4BDF" w:rsidRDefault="0008310D" w:rsidP="007B59C9">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72BA88B2" w14:textId="77777777" w:rsidR="0008310D" w:rsidRPr="003E4BDF" w:rsidRDefault="0008310D" w:rsidP="007B59C9">
            <w:pPr>
              <w:rPr>
                <w:b/>
                <w:color w:val="FFFFFF" w:themeColor="background1"/>
              </w:rPr>
            </w:pPr>
            <w:r w:rsidRPr="003E4BDF">
              <w:rPr>
                <w:b/>
                <w:color w:val="FFFFFF" w:themeColor="background1"/>
              </w:rPr>
              <w:t>Other participating Actors</w:t>
            </w:r>
          </w:p>
        </w:tc>
      </w:tr>
      <w:tr w:rsidR="0008310D" w14:paraId="44A0ACFF" w14:textId="77777777" w:rsidTr="098B0DA1">
        <w:trPr>
          <w:trHeight w:val="340"/>
        </w:trPr>
        <w:tc>
          <w:tcPr>
            <w:tcW w:w="4147" w:type="dxa"/>
            <w:gridSpan w:val="2"/>
            <w:vAlign w:val="center"/>
          </w:tcPr>
          <w:p w14:paraId="1A844DDF" w14:textId="4EF44107" w:rsidR="0008310D" w:rsidRDefault="002677EB" w:rsidP="007B59C9">
            <w:r w:rsidRPr="00C6206B">
              <w:rPr>
                <w:rFonts w:cs="Arial"/>
                <w:szCs w:val="22"/>
              </w:rPr>
              <w:t>Institution</w:t>
            </w:r>
          </w:p>
        </w:tc>
        <w:tc>
          <w:tcPr>
            <w:tcW w:w="4156" w:type="dxa"/>
            <w:vAlign w:val="center"/>
          </w:tcPr>
          <w:p w14:paraId="60AC14A3" w14:textId="77777777" w:rsidR="0008310D" w:rsidRDefault="0008310D" w:rsidP="007B59C9"/>
        </w:tc>
      </w:tr>
      <w:tr w:rsidR="0008310D" w14:paraId="3486CEBA" w14:textId="77777777" w:rsidTr="098B0DA1">
        <w:trPr>
          <w:trHeight w:val="340"/>
        </w:trPr>
        <w:tc>
          <w:tcPr>
            <w:tcW w:w="2152" w:type="dxa"/>
            <w:shd w:val="clear" w:color="auto" w:fill="4BACC6" w:themeFill="accent5"/>
            <w:vAlign w:val="center"/>
          </w:tcPr>
          <w:p w14:paraId="63198F2C" w14:textId="77777777" w:rsidR="0008310D" w:rsidRPr="003E4BDF" w:rsidRDefault="0008310D" w:rsidP="007B59C9">
            <w:pPr>
              <w:rPr>
                <w:b/>
                <w:color w:val="FFFFFF" w:themeColor="background1"/>
              </w:rPr>
            </w:pPr>
            <w:r w:rsidRPr="003E4BDF">
              <w:rPr>
                <w:b/>
                <w:color w:val="FFFFFF" w:themeColor="background1"/>
              </w:rPr>
              <w:t>Description</w:t>
            </w:r>
          </w:p>
        </w:tc>
        <w:tc>
          <w:tcPr>
            <w:tcW w:w="6151" w:type="dxa"/>
            <w:gridSpan w:val="2"/>
            <w:vAlign w:val="center"/>
          </w:tcPr>
          <w:p w14:paraId="66967156" w14:textId="5B6E802D" w:rsidR="0008310D" w:rsidRDefault="00B0257A" w:rsidP="007B59C9">
            <w:r w:rsidRPr="098B0DA1">
              <w:rPr>
                <w:rFonts w:cs="Arial"/>
              </w:rPr>
              <w:t>Institutions</w:t>
            </w:r>
            <w:r>
              <w:t xml:space="preserve"> </w:t>
            </w:r>
            <w:r w:rsidR="00C2211B">
              <w:t>can set up their accounts. Relevant information such as</w:t>
            </w:r>
            <w:r>
              <w:t xml:space="preserve"> </w:t>
            </w:r>
            <w:r w:rsidR="00AE7972">
              <w:t>the name, physical and postal addresses, telephone number, and email address of the institution will be kept.</w:t>
            </w:r>
          </w:p>
        </w:tc>
      </w:tr>
      <w:tr w:rsidR="0008310D" w14:paraId="027A0296" w14:textId="77777777" w:rsidTr="098B0DA1">
        <w:trPr>
          <w:trHeight w:val="340"/>
        </w:trPr>
        <w:tc>
          <w:tcPr>
            <w:tcW w:w="2152" w:type="dxa"/>
            <w:shd w:val="clear" w:color="auto" w:fill="4BACC6" w:themeFill="accent5"/>
            <w:vAlign w:val="center"/>
          </w:tcPr>
          <w:p w14:paraId="32B59149" w14:textId="77777777" w:rsidR="0008310D" w:rsidRPr="003E4BDF" w:rsidRDefault="0008310D" w:rsidP="007B59C9">
            <w:pPr>
              <w:rPr>
                <w:b/>
                <w:color w:val="FFFFFF" w:themeColor="background1"/>
              </w:rPr>
            </w:pPr>
            <w:r w:rsidRPr="003E4BDF">
              <w:rPr>
                <w:b/>
                <w:color w:val="FFFFFF" w:themeColor="background1"/>
              </w:rPr>
              <w:t>Pre-Conditions</w:t>
            </w:r>
          </w:p>
        </w:tc>
        <w:tc>
          <w:tcPr>
            <w:tcW w:w="6151" w:type="dxa"/>
            <w:gridSpan w:val="2"/>
            <w:vAlign w:val="center"/>
          </w:tcPr>
          <w:p w14:paraId="7A935D94" w14:textId="1FD8C318" w:rsidR="0008310D" w:rsidRDefault="00B0257A" w:rsidP="007B59C9">
            <w:r>
              <w:t>The i</w:t>
            </w:r>
            <w:r w:rsidRPr="098B0DA1">
              <w:rPr>
                <w:rFonts w:cs="Arial"/>
              </w:rPr>
              <w:t>nstitution</w:t>
            </w:r>
            <w:r>
              <w:t xml:space="preserve"> must have a link of the web-based system to the device they will be using.</w:t>
            </w:r>
          </w:p>
        </w:tc>
      </w:tr>
      <w:tr w:rsidR="0008310D" w14:paraId="35AA48A8" w14:textId="77777777" w:rsidTr="098B0DA1">
        <w:trPr>
          <w:trHeight w:val="340"/>
        </w:trPr>
        <w:tc>
          <w:tcPr>
            <w:tcW w:w="2152" w:type="dxa"/>
            <w:shd w:val="clear" w:color="auto" w:fill="4BACC6" w:themeFill="accent5"/>
            <w:vAlign w:val="center"/>
          </w:tcPr>
          <w:p w14:paraId="1DC1E5DF" w14:textId="77777777" w:rsidR="0008310D" w:rsidRPr="003E4BDF" w:rsidRDefault="0008310D" w:rsidP="007B59C9">
            <w:pPr>
              <w:rPr>
                <w:b/>
                <w:color w:val="FFFFFF" w:themeColor="background1"/>
              </w:rPr>
            </w:pPr>
            <w:r w:rsidRPr="003E4BDF">
              <w:rPr>
                <w:b/>
                <w:color w:val="FFFFFF" w:themeColor="background1"/>
              </w:rPr>
              <w:t>Triggers</w:t>
            </w:r>
          </w:p>
        </w:tc>
        <w:tc>
          <w:tcPr>
            <w:tcW w:w="6151" w:type="dxa"/>
            <w:gridSpan w:val="2"/>
            <w:vAlign w:val="center"/>
          </w:tcPr>
          <w:p w14:paraId="329C6A64" w14:textId="5124C399" w:rsidR="0008310D" w:rsidRDefault="00B0257A" w:rsidP="007B59C9">
            <w:r w:rsidRPr="009338C3">
              <w:t xml:space="preserve">The </w:t>
            </w:r>
            <w:r w:rsidR="00AE7972">
              <w:t>institution</w:t>
            </w:r>
            <w:r w:rsidRPr="009338C3">
              <w:t xml:space="preserve"> taps the link supplied on their device and then clicks the register icon on the home screen</w:t>
            </w:r>
            <w:r>
              <w:t>.</w:t>
            </w:r>
          </w:p>
        </w:tc>
      </w:tr>
      <w:tr w:rsidR="0008310D" w14:paraId="7C1EB277" w14:textId="77777777" w:rsidTr="098B0DA1">
        <w:trPr>
          <w:trHeight w:val="340"/>
        </w:trPr>
        <w:tc>
          <w:tcPr>
            <w:tcW w:w="2152" w:type="dxa"/>
            <w:shd w:val="clear" w:color="auto" w:fill="4BACC6" w:themeFill="accent5"/>
            <w:vAlign w:val="center"/>
          </w:tcPr>
          <w:p w14:paraId="60B23610" w14:textId="77777777" w:rsidR="0008310D" w:rsidRPr="003E4BDF" w:rsidRDefault="0008310D" w:rsidP="007B59C9">
            <w:pPr>
              <w:rPr>
                <w:b/>
                <w:color w:val="FFFFFF" w:themeColor="background1"/>
              </w:rPr>
            </w:pPr>
            <w:r w:rsidRPr="003E4BDF">
              <w:rPr>
                <w:b/>
                <w:color w:val="FFFFFF" w:themeColor="background1"/>
              </w:rPr>
              <w:t>Post-Conditions</w:t>
            </w:r>
          </w:p>
        </w:tc>
        <w:tc>
          <w:tcPr>
            <w:tcW w:w="6151" w:type="dxa"/>
            <w:gridSpan w:val="2"/>
            <w:vAlign w:val="center"/>
          </w:tcPr>
          <w:p w14:paraId="2FD0E645" w14:textId="01E1C974" w:rsidR="0008310D" w:rsidRDefault="00B0257A" w:rsidP="007B59C9">
            <w:r w:rsidRPr="006B6D64">
              <w:t xml:space="preserve">For the </w:t>
            </w:r>
            <w:r>
              <w:t>i</w:t>
            </w:r>
            <w:r w:rsidRPr="00C6206B">
              <w:rPr>
                <w:rFonts w:cs="Arial"/>
                <w:szCs w:val="22"/>
              </w:rPr>
              <w:t>nstitution</w:t>
            </w:r>
            <w:r w:rsidRPr="006B6D64">
              <w:t xml:space="preserve">, an account is created. For each </w:t>
            </w:r>
            <w:r>
              <w:t>i</w:t>
            </w:r>
            <w:r w:rsidRPr="00C6206B">
              <w:rPr>
                <w:rFonts w:cs="Arial"/>
                <w:szCs w:val="22"/>
              </w:rPr>
              <w:t>nstitution</w:t>
            </w:r>
            <w:r w:rsidRPr="006B6D64">
              <w:t xml:space="preserve">, an identifying number is generated and stored alongside the other data in the database. Following registration, the </w:t>
            </w:r>
            <w:r>
              <w:t>i</w:t>
            </w:r>
            <w:r w:rsidRPr="00C6206B">
              <w:rPr>
                <w:rFonts w:cs="Arial"/>
                <w:szCs w:val="22"/>
              </w:rPr>
              <w:t>nstitution</w:t>
            </w:r>
            <w:r w:rsidRPr="006B6D64">
              <w:t xml:space="preserve"> receives an email.</w:t>
            </w:r>
          </w:p>
        </w:tc>
      </w:tr>
      <w:tr w:rsidR="00940274" w14:paraId="5DA83478" w14:textId="77777777" w:rsidTr="098B0DA1">
        <w:trPr>
          <w:trHeight w:val="340"/>
        </w:trPr>
        <w:tc>
          <w:tcPr>
            <w:tcW w:w="2152" w:type="dxa"/>
            <w:shd w:val="clear" w:color="auto" w:fill="4BACC6" w:themeFill="accent5"/>
            <w:vAlign w:val="center"/>
          </w:tcPr>
          <w:p w14:paraId="40B1716C" w14:textId="77777777" w:rsidR="00940274" w:rsidRPr="003E4BDF" w:rsidRDefault="00940274" w:rsidP="00940274">
            <w:pPr>
              <w:rPr>
                <w:b/>
                <w:color w:val="FFFFFF" w:themeColor="background1"/>
              </w:rPr>
            </w:pPr>
            <w:r w:rsidRPr="003E4BDF">
              <w:rPr>
                <w:b/>
                <w:color w:val="FFFFFF" w:themeColor="background1"/>
              </w:rPr>
              <w:t>Basic Flow of Events</w:t>
            </w:r>
          </w:p>
        </w:tc>
        <w:tc>
          <w:tcPr>
            <w:tcW w:w="6151" w:type="dxa"/>
            <w:gridSpan w:val="2"/>
            <w:vAlign w:val="center"/>
          </w:tcPr>
          <w:p w14:paraId="24CA108D" w14:textId="3A66AC83" w:rsidR="00940274" w:rsidRDefault="00940274" w:rsidP="00940274">
            <w:pPr>
              <w:pStyle w:val="ListParagraph"/>
              <w:numPr>
                <w:ilvl w:val="0"/>
                <w:numId w:val="25"/>
              </w:numPr>
            </w:pPr>
            <w:r>
              <w:t xml:space="preserve">Select </w:t>
            </w:r>
            <w:r w:rsidR="00223207">
              <w:t>i</w:t>
            </w:r>
            <w:r w:rsidR="00223207" w:rsidRPr="00223207">
              <w:t>nstitution</w:t>
            </w:r>
            <w:r>
              <w:t xml:space="preserve"> icon on the registration screen.</w:t>
            </w:r>
          </w:p>
          <w:p w14:paraId="76E9A9F1" w14:textId="77777777" w:rsidR="00940274" w:rsidRDefault="00940274" w:rsidP="00940274">
            <w:pPr>
              <w:pStyle w:val="ListParagraph"/>
              <w:numPr>
                <w:ilvl w:val="0"/>
                <w:numId w:val="25"/>
              </w:numPr>
            </w:pPr>
            <w:r>
              <w:t>System displays the registration screen with fields into which relevant details must be entered.</w:t>
            </w:r>
          </w:p>
          <w:p w14:paraId="7D296FA5" w14:textId="3D2E87EE" w:rsidR="00940274" w:rsidRDefault="00223207" w:rsidP="00940274">
            <w:pPr>
              <w:pStyle w:val="ListParagraph"/>
              <w:numPr>
                <w:ilvl w:val="0"/>
                <w:numId w:val="25"/>
              </w:numPr>
            </w:pPr>
            <w:r>
              <w:t>I</w:t>
            </w:r>
            <w:r w:rsidRPr="00223207">
              <w:t>nstitution</w:t>
            </w:r>
            <w:r w:rsidR="00940274">
              <w:t xml:space="preserve"> enters their details.</w:t>
            </w:r>
          </w:p>
          <w:p w14:paraId="39ACF8C4" w14:textId="0FE9A8B1" w:rsidR="00940274" w:rsidRDefault="00940274" w:rsidP="00940274">
            <w:pPr>
              <w:pStyle w:val="ListParagraph"/>
              <w:numPr>
                <w:ilvl w:val="0"/>
                <w:numId w:val="25"/>
              </w:numPr>
            </w:pPr>
            <w:r>
              <w:t xml:space="preserve">The </w:t>
            </w:r>
            <w:r w:rsidR="00223207" w:rsidRPr="00223207">
              <w:t>institution</w:t>
            </w:r>
            <w:r>
              <w:t xml:space="preserve"> clicks the register icon on the screen.</w:t>
            </w:r>
          </w:p>
          <w:p w14:paraId="3BD0395E" w14:textId="77777777" w:rsidR="00940274" w:rsidRDefault="00940274" w:rsidP="00940274">
            <w:pPr>
              <w:pStyle w:val="ListParagraph"/>
              <w:numPr>
                <w:ilvl w:val="0"/>
                <w:numId w:val="25"/>
              </w:numPr>
            </w:pPr>
            <w:r>
              <w:t>System validates entered details.</w:t>
            </w:r>
          </w:p>
          <w:p w14:paraId="3E358D89" w14:textId="77777777" w:rsidR="00940274" w:rsidRDefault="00940274" w:rsidP="00940274">
            <w:pPr>
              <w:pStyle w:val="ListParagraph"/>
              <w:numPr>
                <w:ilvl w:val="0"/>
                <w:numId w:val="25"/>
              </w:numPr>
            </w:pPr>
            <w:r>
              <w:t>The system generates the identifying number for the student and store it in the database.</w:t>
            </w:r>
          </w:p>
          <w:p w14:paraId="72590F2D" w14:textId="242EEC04" w:rsidR="00940274" w:rsidRDefault="00940274" w:rsidP="00940274">
            <w:pPr>
              <w:pStyle w:val="ListParagraph"/>
              <w:numPr>
                <w:ilvl w:val="0"/>
                <w:numId w:val="25"/>
              </w:numPr>
            </w:pPr>
            <w:r>
              <w:t xml:space="preserve">The </w:t>
            </w:r>
            <w:r w:rsidR="00223207">
              <w:t>i</w:t>
            </w:r>
            <w:r w:rsidR="00223207" w:rsidRPr="00223207">
              <w:t>nstitution</w:t>
            </w:r>
            <w:r>
              <w:t xml:space="preserve"> receives an email.</w:t>
            </w:r>
          </w:p>
        </w:tc>
      </w:tr>
    </w:tbl>
    <w:p w14:paraId="50C30E46" w14:textId="69FA50AF" w:rsidR="00016814" w:rsidRDefault="00016814" w:rsidP="00A841E1">
      <w:pPr>
        <w:tabs>
          <w:tab w:val="left" w:pos="2265"/>
        </w:tabs>
        <w:rPr>
          <w:b/>
          <w:color w:val="FFFFFF" w:themeColor="background1"/>
        </w:rPr>
      </w:pPr>
    </w:p>
    <w:p w14:paraId="191814D6" w14:textId="675533E6" w:rsidR="00016814" w:rsidRDefault="00016814" w:rsidP="00016814">
      <w:pPr>
        <w:tabs>
          <w:tab w:val="left" w:pos="2265"/>
        </w:tabs>
        <w:ind w:left="113"/>
      </w:pPr>
    </w:p>
    <w:tbl>
      <w:tblPr>
        <w:tblStyle w:val="TableGrid"/>
        <w:tblW w:w="0" w:type="auto"/>
        <w:tblLook w:val="04A0" w:firstRow="1" w:lastRow="0" w:firstColumn="1" w:lastColumn="0" w:noHBand="0" w:noVBand="1"/>
      </w:tblPr>
      <w:tblGrid>
        <w:gridCol w:w="2152"/>
        <w:gridCol w:w="1995"/>
        <w:gridCol w:w="4156"/>
      </w:tblGrid>
      <w:tr w:rsidR="006B6D64" w:rsidRPr="003E4BDF" w14:paraId="52A076C5" w14:textId="77777777" w:rsidTr="098B0DA1">
        <w:trPr>
          <w:trHeight w:val="340"/>
        </w:trPr>
        <w:tc>
          <w:tcPr>
            <w:tcW w:w="2152" w:type="dxa"/>
            <w:shd w:val="clear" w:color="auto" w:fill="4BACC6" w:themeFill="accent5"/>
            <w:vAlign w:val="center"/>
          </w:tcPr>
          <w:p w14:paraId="1AEC1DAE" w14:textId="77777777" w:rsidR="006B6D64" w:rsidRPr="003E4BDF" w:rsidRDefault="006B6D64" w:rsidP="007B59C9">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6F3B57B4" w14:textId="77777777" w:rsidR="006B6D64" w:rsidRPr="003E4BDF" w:rsidRDefault="006B6D64" w:rsidP="007B59C9">
            <w:pPr>
              <w:rPr>
                <w:b/>
                <w:color w:val="FFFFFF" w:themeColor="background1"/>
              </w:rPr>
            </w:pPr>
            <w:r w:rsidRPr="003E4BDF">
              <w:rPr>
                <w:b/>
                <w:color w:val="FFFFFF" w:themeColor="background1"/>
              </w:rPr>
              <w:t xml:space="preserve">Use Case Name </w:t>
            </w:r>
          </w:p>
        </w:tc>
      </w:tr>
      <w:tr w:rsidR="006B6D64" w14:paraId="4E509BC2" w14:textId="77777777" w:rsidTr="098B0DA1">
        <w:trPr>
          <w:trHeight w:val="340"/>
        </w:trPr>
        <w:tc>
          <w:tcPr>
            <w:tcW w:w="2152" w:type="dxa"/>
            <w:vAlign w:val="center"/>
          </w:tcPr>
          <w:p w14:paraId="70F9506F" w14:textId="7D41D401" w:rsidR="006B6D64" w:rsidRDefault="005352FA" w:rsidP="005352FA">
            <w:r>
              <w:t>B0200</w:t>
            </w:r>
          </w:p>
        </w:tc>
        <w:tc>
          <w:tcPr>
            <w:tcW w:w="6151" w:type="dxa"/>
            <w:gridSpan w:val="2"/>
            <w:vAlign w:val="center"/>
          </w:tcPr>
          <w:p w14:paraId="278FAF9B" w14:textId="73A746C6" w:rsidR="006B6D64" w:rsidRDefault="005352FA" w:rsidP="007B59C9">
            <w:r w:rsidRPr="005352FA">
              <w:t>Maintain Institution details</w:t>
            </w:r>
          </w:p>
        </w:tc>
      </w:tr>
      <w:tr w:rsidR="006B6D64" w:rsidRPr="003E4BDF" w14:paraId="77589085" w14:textId="77777777" w:rsidTr="098B0DA1">
        <w:trPr>
          <w:trHeight w:val="340"/>
        </w:trPr>
        <w:tc>
          <w:tcPr>
            <w:tcW w:w="4147" w:type="dxa"/>
            <w:gridSpan w:val="2"/>
            <w:shd w:val="clear" w:color="auto" w:fill="4BACC6" w:themeFill="accent5"/>
            <w:vAlign w:val="center"/>
          </w:tcPr>
          <w:p w14:paraId="05744223" w14:textId="77777777" w:rsidR="006B6D64" w:rsidRPr="003E4BDF" w:rsidRDefault="006B6D64" w:rsidP="007B59C9">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5819F854" w14:textId="77777777" w:rsidR="006B6D64" w:rsidRPr="003E4BDF" w:rsidRDefault="006B6D64" w:rsidP="007B59C9">
            <w:pPr>
              <w:rPr>
                <w:b/>
                <w:color w:val="FFFFFF" w:themeColor="background1"/>
              </w:rPr>
            </w:pPr>
            <w:r w:rsidRPr="003E4BDF">
              <w:rPr>
                <w:b/>
                <w:color w:val="FFFFFF" w:themeColor="background1"/>
              </w:rPr>
              <w:t>Other participating Actors</w:t>
            </w:r>
          </w:p>
        </w:tc>
      </w:tr>
      <w:tr w:rsidR="006B6D64" w14:paraId="63F10359" w14:textId="77777777" w:rsidTr="098B0DA1">
        <w:trPr>
          <w:trHeight w:val="340"/>
        </w:trPr>
        <w:tc>
          <w:tcPr>
            <w:tcW w:w="4147" w:type="dxa"/>
            <w:gridSpan w:val="2"/>
            <w:vAlign w:val="center"/>
          </w:tcPr>
          <w:p w14:paraId="1BAD2EA3" w14:textId="07900ABB" w:rsidR="006B6D64" w:rsidRDefault="005352FA" w:rsidP="007B59C9">
            <w:r w:rsidRPr="005352FA">
              <w:t>Institution</w:t>
            </w:r>
          </w:p>
        </w:tc>
        <w:tc>
          <w:tcPr>
            <w:tcW w:w="4156" w:type="dxa"/>
            <w:vAlign w:val="center"/>
          </w:tcPr>
          <w:p w14:paraId="5DE2E17B" w14:textId="77777777" w:rsidR="006B6D64" w:rsidRDefault="006B6D64" w:rsidP="007B59C9"/>
        </w:tc>
      </w:tr>
      <w:tr w:rsidR="006B6D64" w14:paraId="0BFFF157" w14:textId="77777777" w:rsidTr="098B0DA1">
        <w:trPr>
          <w:trHeight w:val="340"/>
        </w:trPr>
        <w:tc>
          <w:tcPr>
            <w:tcW w:w="2152" w:type="dxa"/>
            <w:shd w:val="clear" w:color="auto" w:fill="4BACC6" w:themeFill="accent5"/>
            <w:vAlign w:val="center"/>
          </w:tcPr>
          <w:p w14:paraId="301A5B1A" w14:textId="77777777" w:rsidR="006B6D64" w:rsidRPr="003E4BDF" w:rsidRDefault="006B6D64" w:rsidP="007B59C9">
            <w:pPr>
              <w:rPr>
                <w:b/>
                <w:color w:val="FFFFFF" w:themeColor="background1"/>
              </w:rPr>
            </w:pPr>
            <w:r w:rsidRPr="003E4BDF">
              <w:rPr>
                <w:b/>
                <w:color w:val="FFFFFF" w:themeColor="background1"/>
              </w:rPr>
              <w:t>Description</w:t>
            </w:r>
          </w:p>
        </w:tc>
        <w:tc>
          <w:tcPr>
            <w:tcW w:w="6151" w:type="dxa"/>
            <w:gridSpan w:val="2"/>
            <w:vAlign w:val="center"/>
          </w:tcPr>
          <w:p w14:paraId="7E25D241" w14:textId="79B73EB7" w:rsidR="006B6D64" w:rsidRDefault="00795556" w:rsidP="007B59C9">
            <w:r>
              <w:t>A</w:t>
            </w:r>
            <w:r w:rsidRPr="00795556">
              <w:t>llows the institution to maintain institution related details by navigating to a</w:t>
            </w:r>
            <w:r>
              <w:t xml:space="preserve"> </w:t>
            </w:r>
            <w:r w:rsidRPr="00795556">
              <w:t>screen</w:t>
            </w:r>
            <w:r>
              <w:t xml:space="preserve"> </w:t>
            </w:r>
            <w:r w:rsidRPr="00795556">
              <w:t>where the institution can manage, they are institution details</w:t>
            </w:r>
            <w:r>
              <w:t>.</w:t>
            </w:r>
          </w:p>
        </w:tc>
      </w:tr>
      <w:tr w:rsidR="006B6D64" w14:paraId="666417E4" w14:textId="77777777" w:rsidTr="098B0DA1">
        <w:trPr>
          <w:trHeight w:val="340"/>
        </w:trPr>
        <w:tc>
          <w:tcPr>
            <w:tcW w:w="2152" w:type="dxa"/>
            <w:shd w:val="clear" w:color="auto" w:fill="4BACC6" w:themeFill="accent5"/>
            <w:vAlign w:val="center"/>
          </w:tcPr>
          <w:p w14:paraId="74DA5578" w14:textId="77777777" w:rsidR="006B6D64" w:rsidRPr="003E4BDF" w:rsidRDefault="006B6D64" w:rsidP="007B59C9">
            <w:pPr>
              <w:rPr>
                <w:b/>
                <w:color w:val="FFFFFF" w:themeColor="background1"/>
              </w:rPr>
            </w:pPr>
            <w:r w:rsidRPr="003E4BDF">
              <w:rPr>
                <w:b/>
                <w:color w:val="FFFFFF" w:themeColor="background1"/>
              </w:rPr>
              <w:t>Pre-Conditions</w:t>
            </w:r>
          </w:p>
        </w:tc>
        <w:tc>
          <w:tcPr>
            <w:tcW w:w="6151" w:type="dxa"/>
            <w:gridSpan w:val="2"/>
            <w:vAlign w:val="center"/>
          </w:tcPr>
          <w:p w14:paraId="770DC5A4" w14:textId="38325602" w:rsidR="006B6D64" w:rsidRDefault="00795556" w:rsidP="007B59C9">
            <w:r>
              <w:t>An</w:t>
            </w:r>
            <w:r w:rsidRPr="00795556">
              <w:t xml:space="preserve"> institution user must be logged in</w:t>
            </w:r>
            <w:r>
              <w:t>.</w:t>
            </w:r>
          </w:p>
        </w:tc>
      </w:tr>
      <w:tr w:rsidR="006B6D64" w14:paraId="7AB6BA85" w14:textId="77777777" w:rsidTr="098B0DA1">
        <w:trPr>
          <w:trHeight w:val="340"/>
        </w:trPr>
        <w:tc>
          <w:tcPr>
            <w:tcW w:w="2152" w:type="dxa"/>
            <w:shd w:val="clear" w:color="auto" w:fill="4BACC6" w:themeFill="accent5"/>
            <w:vAlign w:val="center"/>
          </w:tcPr>
          <w:p w14:paraId="28F574A6" w14:textId="77777777" w:rsidR="006B6D64" w:rsidRPr="003E4BDF" w:rsidRDefault="006B6D64" w:rsidP="007B59C9">
            <w:pPr>
              <w:rPr>
                <w:b/>
                <w:color w:val="FFFFFF" w:themeColor="background1"/>
              </w:rPr>
            </w:pPr>
            <w:r w:rsidRPr="003E4BDF">
              <w:rPr>
                <w:b/>
                <w:color w:val="FFFFFF" w:themeColor="background1"/>
              </w:rPr>
              <w:t>Triggers</w:t>
            </w:r>
          </w:p>
        </w:tc>
        <w:tc>
          <w:tcPr>
            <w:tcW w:w="6151" w:type="dxa"/>
            <w:gridSpan w:val="2"/>
            <w:vAlign w:val="center"/>
          </w:tcPr>
          <w:p w14:paraId="6B88D094" w14:textId="00F0710F" w:rsidR="006B6D64" w:rsidRDefault="00795556" w:rsidP="007B59C9">
            <w:r>
              <w:t>If</w:t>
            </w:r>
            <w:r w:rsidRPr="00795556">
              <w:t xml:space="preserve"> the institution wishes to update its information, the institution selects an edit details button on the interface</w:t>
            </w:r>
            <w:r w:rsidR="000F2C00">
              <w:t>.</w:t>
            </w:r>
          </w:p>
        </w:tc>
      </w:tr>
      <w:tr w:rsidR="006B6D64" w14:paraId="0A2391E2" w14:textId="77777777" w:rsidTr="098B0DA1">
        <w:trPr>
          <w:trHeight w:val="340"/>
        </w:trPr>
        <w:tc>
          <w:tcPr>
            <w:tcW w:w="2152" w:type="dxa"/>
            <w:shd w:val="clear" w:color="auto" w:fill="4BACC6" w:themeFill="accent5"/>
            <w:vAlign w:val="center"/>
          </w:tcPr>
          <w:p w14:paraId="4F1E6ACA" w14:textId="77777777" w:rsidR="006B6D64" w:rsidRPr="003E4BDF" w:rsidRDefault="006B6D64" w:rsidP="007B59C9">
            <w:pPr>
              <w:rPr>
                <w:b/>
                <w:color w:val="FFFFFF" w:themeColor="background1"/>
              </w:rPr>
            </w:pPr>
            <w:r w:rsidRPr="003E4BDF">
              <w:rPr>
                <w:b/>
                <w:color w:val="FFFFFF" w:themeColor="background1"/>
              </w:rPr>
              <w:t>Post-Conditions</w:t>
            </w:r>
          </w:p>
        </w:tc>
        <w:tc>
          <w:tcPr>
            <w:tcW w:w="6151" w:type="dxa"/>
            <w:gridSpan w:val="2"/>
            <w:vAlign w:val="center"/>
          </w:tcPr>
          <w:p w14:paraId="5CF3A591" w14:textId="07D879C7" w:rsidR="006B6D64" w:rsidRDefault="033C3FD5" w:rsidP="007B59C9">
            <w:r>
              <w:t>The institution details are updated in the database. The institution users can go back to their own account page.</w:t>
            </w:r>
          </w:p>
        </w:tc>
      </w:tr>
      <w:tr w:rsidR="004F6C0F" w14:paraId="4A373B59" w14:textId="77777777" w:rsidTr="098B0DA1">
        <w:trPr>
          <w:trHeight w:val="340"/>
        </w:trPr>
        <w:tc>
          <w:tcPr>
            <w:tcW w:w="2152" w:type="dxa"/>
            <w:shd w:val="clear" w:color="auto" w:fill="4BACC6" w:themeFill="accent5"/>
            <w:vAlign w:val="center"/>
          </w:tcPr>
          <w:p w14:paraId="11A0354A" w14:textId="77777777" w:rsidR="004F6C0F" w:rsidRPr="003E4BDF" w:rsidRDefault="004F6C0F" w:rsidP="004F6C0F">
            <w:pPr>
              <w:rPr>
                <w:b/>
                <w:color w:val="FFFFFF" w:themeColor="background1"/>
              </w:rPr>
            </w:pPr>
            <w:r w:rsidRPr="003E4BDF">
              <w:rPr>
                <w:b/>
                <w:color w:val="FFFFFF" w:themeColor="background1"/>
              </w:rPr>
              <w:t>Basic Flow of Events</w:t>
            </w:r>
          </w:p>
        </w:tc>
        <w:tc>
          <w:tcPr>
            <w:tcW w:w="6151" w:type="dxa"/>
            <w:gridSpan w:val="2"/>
            <w:vAlign w:val="center"/>
          </w:tcPr>
          <w:p w14:paraId="495414F3" w14:textId="77777777" w:rsidR="004F6C0F" w:rsidRDefault="004F6C0F" w:rsidP="004F6C0F">
            <w:pPr>
              <w:pStyle w:val="ListParagraph"/>
              <w:numPr>
                <w:ilvl w:val="0"/>
                <w:numId w:val="27"/>
              </w:numPr>
            </w:pPr>
            <w:r>
              <w:t>The system displays the maintain details screen.</w:t>
            </w:r>
          </w:p>
          <w:p w14:paraId="39B47948" w14:textId="7C890FE9" w:rsidR="004F6C0F" w:rsidRDefault="004F6C0F" w:rsidP="004F6C0F">
            <w:pPr>
              <w:pStyle w:val="ListParagraph"/>
              <w:numPr>
                <w:ilvl w:val="0"/>
                <w:numId w:val="27"/>
              </w:numPr>
            </w:pPr>
            <w:r w:rsidRPr="005352FA">
              <w:t>Institution</w:t>
            </w:r>
            <w:r>
              <w:t xml:space="preserve"> updates their details</w:t>
            </w:r>
          </w:p>
          <w:p w14:paraId="5B9D922D" w14:textId="0830971F" w:rsidR="004F6C0F" w:rsidRDefault="004F6C0F" w:rsidP="004F6C0F">
            <w:pPr>
              <w:pStyle w:val="ListParagraph"/>
              <w:numPr>
                <w:ilvl w:val="0"/>
                <w:numId w:val="27"/>
              </w:numPr>
            </w:pPr>
            <w:r w:rsidRPr="005352FA">
              <w:t>Institution</w:t>
            </w:r>
            <w:r>
              <w:t xml:space="preserve"> presses the save button. </w:t>
            </w:r>
          </w:p>
          <w:p w14:paraId="46FDAC14" w14:textId="64D1C9FA" w:rsidR="004F6C0F" w:rsidRDefault="004F6C0F" w:rsidP="004F6C0F">
            <w:pPr>
              <w:pStyle w:val="ListParagraph"/>
              <w:numPr>
                <w:ilvl w:val="0"/>
                <w:numId w:val="27"/>
              </w:numPr>
            </w:pPr>
            <w:r>
              <w:t>The i</w:t>
            </w:r>
            <w:r w:rsidRPr="005352FA">
              <w:t>nstitution</w:t>
            </w:r>
            <w:r>
              <w:t xml:space="preserve">’s information is updated. </w:t>
            </w:r>
          </w:p>
          <w:p w14:paraId="0CBF4C0B" w14:textId="77777777" w:rsidR="004F6C0F" w:rsidRDefault="004F6C0F" w:rsidP="004F6C0F">
            <w:pPr>
              <w:pStyle w:val="ListParagraph"/>
              <w:numPr>
                <w:ilvl w:val="0"/>
                <w:numId w:val="27"/>
              </w:numPr>
            </w:pPr>
            <w:r>
              <w:t xml:space="preserve">The system shows the updated information on the screen. </w:t>
            </w:r>
          </w:p>
          <w:p w14:paraId="2529A8A3" w14:textId="7131B947" w:rsidR="004F6C0F" w:rsidRDefault="004F6C0F" w:rsidP="004F6C0F">
            <w:pPr>
              <w:pStyle w:val="ListParagraph"/>
              <w:numPr>
                <w:ilvl w:val="0"/>
                <w:numId w:val="27"/>
              </w:numPr>
            </w:pPr>
            <w:r w:rsidRPr="005352FA">
              <w:t>Institution</w:t>
            </w:r>
            <w:r>
              <w:t xml:space="preserve"> presses a button that takes him or her to their own account page.</w:t>
            </w:r>
          </w:p>
        </w:tc>
      </w:tr>
    </w:tbl>
    <w:p w14:paraId="4AB4F371" w14:textId="36CCCE50" w:rsidR="006B6D64" w:rsidRDefault="006B6D64" w:rsidP="00016814">
      <w:pPr>
        <w:tabs>
          <w:tab w:val="left" w:pos="2265"/>
        </w:tabs>
        <w:ind w:left="113"/>
      </w:pPr>
    </w:p>
    <w:p w14:paraId="6A13B4EB" w14:textId="77777777" w:rsidR="00EC097D" w:rsidRDefault="00EC097D" w:rsidP="00016814">
      <w:pPr>
        <w:tabs>
          <w:tab w:val="left" w:pos="2265"/>
        </w:tabs>
        <w:ind w:left="113"/>
      </w:pPr>
    </w:p>
    <w:tbl>
      <w:tblPr>
        <w:tblStyle w:val="TableGrid"/>
        <w:tblW w:w="0" w:type="auto"/>
        <w:tblLook w:val="04A0" w:firstRow="1" w:lastRow="0" w:firstColumn="1" w:lastColumn="0" w:noHBand="0" w:noVBand="1"/>
      </w:tblPr>
      <w:tblGrid>
        <w:gridCol w:w="2152"/>
        <w:gridCol w:w="1995"/>
        <w:gridCol w:w="4156"/>
      </w:tblGrid>
      <w:tr w:rsidR="00A841E1" w:rsidRPr="003E4BDF" w14:paraId="637E593D" w14:textId="77777777" w:rsidTr="098B0DA1">
        <w:trPr>
          <w:trHeight w:val="340"/>
        </w:trPr>
        <w:tc>
          <w:tcPr>
            <w:tcW w:w="2152" w:type="dxa"/>
            <w:shd w:val="clear" w:color="auto" w:fill="4BACC6" w:themeFill="accent5"/>
            <w:vAlign w:val="center"/>
          </w:tcPr>
          <w:p w14:paraId="31ED70C8" w14:textId="77777777" w:rsidR="00A841E1" w:rsidRPr="003E4BDF" w:rsidRDefault="00A841E1" w:rsidP="00131EEF">
            <w:pPr>
              <w:rPr>
                <w:b/>
                <w:color w:val="FFFFFF" w:themeColor="background1"/>
              </w:rPr>
            </w:pPr>
            <w:r w:rsidRPr="003E4BDF">
              <w:rPr>
                <w:b/>
                <w:color w:val="FFFFFF" w:themeColor="background1"/>
              </w:rPr>
              <w:lastRenderedPageBreak/>
              <w:t>Use Case ID</w:t>
            </w:r>
          </w:p>
        </w:tc>
        <w:tc>
          <w:tcPr>
            <w:tcW w:w="6151" w:type="dxa"/>
            <w:gridSpan w:val="2"/>
            <w:shd w:val="clear" w:color="auto" w:fill="4BACC6" w:themeFill="accent5"/>
            <w:vAlign w:val="center"/>
          </w:tcPr>
          <w:p w14:paraId="7D0C7F58" w14:textId="77777777" w:rsidR="00A841E1" w:rsidRPr="003E4BDF" w:rsidRDefault="00A841E1" w:rsidP="00131EEF">
            <w:pPr>
              <w:rPr>
                <w:b/>
                <w:color w:val="FFFFFF" w:themeColor="background1"/>
              </w:rPr>
            </w:pPr>
            <w:r w:rsidRPr="003E4BDF">
              <w:rPr>
                <w:b/>
                <w:color w:val="FFFFFF" w:themeColor="background1"/>
              </w:rPr>
              <w:t xml:space="preserve">Use Case Name </w:t>
            </w:r>
          </w:p>
        </w:tc>
      </w:tr>
      <w:tr w:rsidR="00A841E1" w14:paraId="21089BE3" w14:textId="77777777" w:rsidTr="098B0DA1">
        <w:trPr>
          <w:trHeight w:val="340"/>
        </w:trPr>
        <w:tc>
          <w:tcPr>
            <w:tcW w:w="2152" w:type="dxa"/>
            <w:vAlign w:val="center"/>
          </w:tcPr>
          <w:p w14:paraId="0132662F" w14:textId="35A2A0F4" w:rsidR="00A841E1" w:rsidRDefault="000F2C00" w:rsidP="00131EEF">
            <w:r>
              <w:t>B0300</w:t>
            </w:r>
          </w:p>
        </w:tc>
        <w:tc>
          <w:tcPr>
            <w:tcW w:w="6151" w:type="dxa"/>
            <w:gridSpan w:val="2"/>
            <w:vAlign w:val="center"/>
          </w:tcPr>
          <w:p w14:paraId="0586D791" w14:textId="193F636F" w:rsidR="00A841E1" w:rsidRDefault="2FE66E86" w:rsidP="00131EEF">
            <w:r w:rsidRPr="2FE66E86">
              <w:t>Provide student results</w:t>
            </w:r>
          </w:p>
        </w:tc>
      </w:tr>
      <w:tr w:rsidR="00A841E1" w:rsidRPr="003E4BDF" w14:paraId="567D41B6" w14:textId="77777777" w:rsidTr="098B0DA1">
        <w:trPr>
          <w:trHeight w:val="340"/>
        </w:trPr>
        <w:tc>
          <w:tcPr>
            <w:tcW w:w="4147" w:type="dxa"/>
            <w:gridSpan w:val="2"/>
            <w:shd w:val="clear" w:color="auto" w:fill="4BACC6" w:themeFill="accent5"/>
            <w:vAlign w:val="center"/>
          </w:tcPr>
          <w:p w14:paraId="62511A01" w14:textId="77777777" w:rsidR="00A841E1" w:rsidRPr="003E4BDF" w:rsidRDefault="00A841E1" w:rsidP="00131EEF">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5C5F7E4D" w14:textId="77777777" w:rsidR="00A841E1" w:rsidRPr="003E4BDF" w:rsidRDefault="00A841E1" w:rsidP="00131EEF">
            <w:pPr>
              <w:rPr>
                <w:b/>
                <w:color w:val="FFFFFF" w:themeColor="background1"/>
              </w:rPr>
            </w:pPr>
            <w:r w:rsidRPr="003E4BDF">
              <w:rPr>
                <w:b/>
                <w:color w:val="FFFFFF" w:themeColor="background1"/>
              </w:rPr>
              <w:t>Other participating Actors</w:t>
            </w:r>
          </w:p>
        </w:tc>
      </w:tr>
      <w:tr w:rsidR="00A841E1" w14:paraId="21D17D59" w14:textId="77777777" w:rsidTr="098B0DA1">
        <w:trPr>
          <w:trHeight w:val="340"/>
        </w:trPr>
        <w:tc>
          <w:tcPr>
            <w:tcW w:w="4147" w:type="dxa"/>
            <w:gridSpan w:val="2"/>
            <w:vAlign w:val="center"/>
          </w:tcPr>
          <w:p w14:paraId="1E4ED8FB" w14:textId="5B6B77DB" w:rsidR="00A841E1" w:rsidRDefault="005352FA" w:rsidP="00131EEF">
            <w:r w:rsidRPr="005352FA">
              <w:t>Institution</w:t>
            </w:r>
          </w:p>
        </w:tc>
        <w:tc>
          <w:tcPr>
            <w:tcW w:w="4156" w:type="dxa"/>
            <w:vAlign w:val="center"/>
          </w:tcPr>
          <w:p w14:paraId="51E6E44F" w14:textId="77777777" w:rsidR="00A841E1" w:rsidRDefault="00A841E1" w:rsidP="00131EEF"/>
        </w:tc>
      </w:tr>
      <w:tr w:rsidR="00A841E1" w14:paraId="27F08EE8" w14:textId="77777777" w:rsidTr="098B0DA1">
        <w:trPr>
          <w:trHeight w:val="340"/>
        </w:trPr>
        <w:tc>
          <w:tcPr>
            <w:tcW w:w="2152" w:type="dxa"/>
            <w:shd w:val="clear" w:color="auto" w:fill="4BACC6" w:themeFill="accent5"/>
            <w:vAlign w:val="center"/>
          </w:tcPr>
          <w:p w14:paraId="7CC28037" w14:textId="77777777" w:rsidR="00A841E1" w:rsidRPr="003E4BDF" w:rsidRDefault="00A841E1" w:rsidP="00131EEF">
            <w:pPr>
              <w:rPr>
                <w:b/>
                <w:color w:val="FFFFFF" w:themeColor="background1"/>
              </w:rPr>
            </w:pPr>
            <w:r w:rsidRPr="003E4BDF">
              <w:rPr>
                <w:b/>
                <w:color w:val="FFFFFF" w:themeColor="background1"/>
              </w:rPr>
              <w:t>Description</w:t>
            </w:r>
          </w:p>
        </w:tc>
        <w:tc>
          <w:tcPr>
            <w:tcW w:w="6151" w:type="dxa"/>
            <w:gridSpan w:val="2"/>
            <w:vAlign w:val="center"/>
          </w:tcPr>
          <w:p w14:paraId="4CBDC9B9" w14:textId="0DBC3899" w:rsidR="00A841E1" w:rsidRDefault="098B0DA1" w:rsidP="098B0DA1">
            <w:r w:rsidRPr="098B0DA1">
              <w:t>The institution provides the academic results of the previous or current academic year of each student that is attending that institution.</w:t>
            </w:r>
          </w:p>
        </w:tc>
      </w:tr>
      <w:tr w:rsidR="00A841E1" w14:paraId="642F5B18" w14:textId="77777777" w:rsidTr="098B0DA1">
        <w:trPr>
          <w:trHeight w:val="340"/>
        </w:trPr>
        <w:tc>
          <w:tcPr>
            <w:tcW w:w="2152" w:type="dxa"/>
            <w:shd w:val="clear" w:color="auto" w:fill="4BACC6" w:themeFill="accent5"/>
            <w:vAlign w:val="center"/>
          </w:tcPr>
          <w:p w14:paraId="52A725CF" w14:textId="77777777" w:rsidR="00A841E1" w:rsidRPr="003E4BDF" w:rsidRDefault="00A841E1" w:rsidP="00131EEF">
            <w:pPr>
              <w:rPr>
                <w:b/>
                <w:color w:val="FFFFFF" w:themeColor="background1"/>
              </w:rPr>
            </w:pPr>
            <w:r w:rsidRPr="003E4BDF">
              <w:rPr>
                <w:b/>
                <w:color w:val="FFFFFF" w:themeColor="background1"/>
              </w:rPr>
              <w:t>Pre-Conditions</w:t>
            </w:r>
          </w:p>
        </w:tc>
        <w:tc>
          <w:tcPr>
            <w:tcW w:w="6151" w:type="dxa"/>
            <w:gridSpan w:val="2"/>
            <w:vAlign w:val="center"/>
          </w:tcPr>
          <w:p w14:paraId="716253A2" w14:textId="3330A187" w:rsidR="00A841E1" w:rsidRDefault="195DD4D0" w:rsidP="00131EEF">
            <w:r>
              <w:t>An institution user must be logged in.</w:t>
            </w:r>
          </w:p>
        </w:tc>
      </w:tr>
      <w:tr w:rsidR="00A841E1" w14:paraId="50C0E25B" w14:textId="77777777" w:rsidTr="098B0DA1">
        <w:trPr>
          <w:trHeight w:val="340"/>
        </w:trPr>
        <w:tc>
          <w:tcPr>
            <w:tcW w:w="2152" w:type="dxa"/>
            <w:shd w:val="clear" w:color="auto" w:fill="4BACC6" w:themeFill="accent5"/>
            <w:vAlign w:val="center"/>
          </w:tcPr>
          <w:p w14:paraId="07C6A1A1" w14:textId="77777777" w:rsidR="00A841E1" w:rsidRPr="003E4BDF" w:rsidRDefault="00A841E1" w:rsidP="00131EEF">
            <w:pPr>
              <w:rPr>
                <w:b/>
                <w:color w:val="FFFFFF" w:themeColor="background1"/>
              </w:rPr>
            </w:pPr>
            <w:r w:rsidRPr="003E4BDF">
              <w:rPr>
                <w:b/>
                <w:color w:val="FFFFFF" w:themeColor="background1"/>
              </w:rPr>
              <w:t>Triggers</w:t>
            </w:r>
          </w:p>
        </w:tc>
        <w:tc>
          <w:tcPr>
            <w:tcW w:w="6151" w:type="dxa"/>
            <w:gridSpan w:val="2"/>
            <w:vAlign w:val="center"/>
          </w:tcPr>
          <w:p w14:paraId="6A336544" w14:textId="179814BE" w:rsidR="00A841E1" w:rsidRDefault="098B0DA1" w:rsidP="00131EEF">
            <w:r w:rsidRPr="098B0DA1">
              <w:t>The institution selects the edit result button on the interface.</w:t>
            </w:r>
          </w:p>
        </w:tc>
      </w:tr>
      <w:tr w:rsidR="00A841E1" w14:paraId="4070C659" w14:textId="77777777" w:rsidTr="098B0DA1">
        <w:trPr>
          <w:trHeight w:val="340"/>
        </w:trPr>
        <w:tc>
          <w:tcPr>
            <w:tcW w:w="2152" w:type="dxa"/>
            <w:shd w:val="clear" w:color="auto" w:fill="4BACC6" w:themeFill="accent5"/>
            <w:vAlign w:val="center"/>
          </w:tcPr>
          <w:p w14:paraId="12B8922E" w14:textId="77777777" w:rsidR="00A841E1" w:rsidRPr="003E4BDF" w:rsidRDefault="00A841E1" w:rsidP="00131EEF">
            <w:pPr>
              <w:rPr>
                <w:b/>
                <w:color w:val="FFFFFF" w:themeColor="background1"/>
              </w:rPr>
            </w:pPr>
            <w:r w:rsidRPr="003E4BDF">
              <w:rPr>
                <w:b/>
                <w:color w:val="FFFFFF" w:themeColor="background1"/>
              </w:rPr>
              <w:t>Post-Conditions</w:t>
            </w:r>
          </w:p>
        </w:tc>
        <w:tc>
          <w:tcPr>
            <w:tcW w:w="6151" w:type="dxa"/>
            <w:gridSpan w:val="2"/>
            <w:vAlign w:val="center"/>
          </w:tcPr>
          <w:p w14:paraId="4DCCAF60" w14:textId="3B00089E" w:rsidR="00A841E1" w:rsidRDefault="098B0DA1" w:rsidP="098B0DA1">
            <w:r w:rsidRPr="098B0DA1">
              <w:t>Each student's academic results are updated in the database and available for users that can use the relevant information.</w:t>
            </w:r>
          </w:p>
        </w:tc>
      </w:tr>
      <w:tr w:rsidR="00A841E1" w14:paraId="5DD75B0D" w14:textId="77777777" w:rsidTr="098B0DA1">
        <w:trPr>
          <w:trHeight w:val="340"/>
        </w:trPr>
        <w:tc>
          <w:tcPr>
            <w:tcW w:w="2152" w:type="dxa"/>
            <w:shd w:val="clear" w:color="auto" w:fill="4BACC6" w:themeFill="accent5"/>
            <w:vAlign w:val="center"/>
          </w:tcPr>
          <w:p w14:paraId="41762151" w14:textId="77777777" w:rsidR="00A841E1" w:rsidRPr="003E4BDF" w:rsidRDefault="00A841E1" w:rsidP="00131EEF">
            <w:pPr>
              <w:rPr>
                <w:b/>
                <w:color w:val="FFFFFF" w:themeColor="background1"/>
              </w:rPr>
            </w:pPr>
            <w:r w:rsidRPr="003E4BDF">
              <w:rPr>
                <w:b/>
                <w:color w:val="FFFFFF" w:themeColor="background1"/>
              </w:rPr>
              <w:t>Basic Flow of Events</w:t>
            </w:r>
          </w:p>
        </w:tc>
        <w:tc>
          <w:tcPr>
            <w:tcW w:w="6151" w:type="dxa"/>
            <w:gridSpan w:val="2"/>
            <w:vAlign w:val="center"/>
          </w:tcPr>
          <w:p w14:paraId="58AA98B9" w14:textId="77777777" w:rsidR="00A841E1" w:rsidRDefault="00EC097D" w:rsidP="00EC097D">
            <w:pPr>
              <w:pStyle w:val="ListParagraph"/>
              <w:numPr>
                <w:ilvl w:val="0"/>
                <w:numId w:val="31"/>
              </w:numPr>
            </w:pPr>
            <w:r w:rsidRPr="00EC097D">
              <w:t>System displays the screen with fields into which relevant details must be entered</w:t>
            </w:r>
            <w:r>
              <w:t xml:space="preserve"> regarding student results.</w:t>
            </w:r>
          </w:p>
          <w:p w14:paraId="2C444A93" w14:textId="03EF8FA7" w:rsidR="00EC097D" w:rsidRDefault="00EC097D" w:rsidP="00EC097D">
            <w:pPr>
              <w:pStyle w:val="ListParagraph"/>
              <w:numPr>
                <w:ilvl w:val="0"/>
                <w:numId w:val="31"/>
              </w:numPr>
            </w:pPr>
            <w:r>
              <w:t>Authorized personnel uploads result for the student</w:t>
            </w:r>
          </w:p>
          <w:p w14:paraId="663A18D4" w14:textId="2932FC5B" w:rsidR="00EC097D" w:rsidRDefault="000E1238" w:rsidP="00EC097D">
            <w:pPr>
              <w:pStyle w:val="ListParagraph"/>
              <w:numPr>
                <w:ilvl w:val="0"/>
                <w:numId w:val="31"/>
              </w:numPr>
            </w:pPr>
            <w:r>
              <w:t>System updates the results on the database</w:t>
            </w:r>
          </w:p>
        </w:tc>
      </w:tr>
    </w:tbl>
    <w:p w14:paraId="4D3C45D1" w14:textId="049F669C" w:rsidR="00A841E1" w:rsidRDefault="00A841E1" w:rsidP="00016814">
      <w:pPr>
        <w:tabs>
          <w:tab w:val="left" w:pos="2265"/>
        </w:tabs>
        <w:ind w:left="113"/>
      </w:pPr>
    </w:p>
    <w:tbl>
      <w:tblPr>
        <w:tblStyle w:val="TableGrid"/>
        <w:tblW w:w="0" w:type="auto"/>
        <w:tblLook w:val="04A0" w:firstRow="1" w:lastRow="0" w:firstColumn="1" w:lastColumn="0" w:noHBand="0" w:noVBand="1"/>
      </w:tblPr>
      <w:tblGrid>
        <w:gridCol w:w="2152"/>
        <w:gridCol w:w="1995"/>
        <w:gridCol w:w="4156"/>
      </w:tblGrid>
      <w:tr w:rsidR="00A841E1" w:rsidRPr="003E4BDF" w14:paraId="36D0A1BB" w14:textId="77777777" w:rsidTr="098B0DA1">
        <w:trPr>
          <w:trHeight w:val="340"/>
        </w:trPr>
        <w:tc>
          <w:tcPr>
            <w:tcW w:w="2152" w:type="dxa"/>
            <w:shd w:val="clear" w:color="auto" w:fill="4BACC6" w:themeFill="accent5"/>
            <w:vAlign w:val="center"/>
          </w:tcPr>
          <w:p w14:paraId="1BABFC34" w14:textId="77777777" w:rsidR="00A841E1" w:rsidRPr="003E4BDF" w:rsidRDefault="00A841E1" w:rsidP="00131EEF">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2FF72198" w14:textId="77777777" w:rsidR="00A841E1" w:rsidRPr="003E4BDF" w:rsidRDefault="00A841E1" w:rsidP="00131EEF">
            <w:pPr>
              <w:rPr>
                <w:b/>
                <w:color w:val="FFFFFF" w:themeColor="background1"/>
              </w:rPr>
            </w:pPr>
            <w:r w:rsidRPr="003E4BDF">
              <w:rPr>
                <w:b/>
                <w:color w:val="FFFFFF" w:themeColor="background1"/>
              </w:rPr>
              <w:t xml:space="preserve">Use Case Name </w:t>
            </w:r>
          </w:p>
        </w:tc>
      </w:tr>
      <w:tr w:rsidR="00A841E1" w14:paraId="7FB463FA" w14:textId="77777777" w:rsidTr="098B0DA1">
        <w:trPr>
          <w:trHeight w:val="340"/>
        </w:trPr>
        <w:tc>
          <w:tcPr>
            <w:tcW w:w="2152" w:type="dxa"/>
            <w:vAlign w:val="center"/>
          </w:tcPr>
          <w:p w14:paraId="7CD950C8" w14:textId="3C7ADEA1" w:rsidR="00A841E1" w:rsidRDefault="000F2C00" w:rsidP="00131EEF">
            <w:r>
              <w:t>B0400</w:t>
            </w:r>
          </w:p>
        </w:tc>
        <w:tc>
          <w:tcPr>
            <w:tcW w:w="6151" w:type="dxa"/>
            <w:gridSpan w:val="2"/>
            <w:vAlign w:val="center"/>
          </w:tcPr>
          <w:p w14:paraId="37FCFE4B" w14:textId="5C81E3CA" w:rsidR="00A841E1" w:rsidRDefault="2FE66E86" w:rsidP="00131EEF">
            <w:r w:rsidRPr="2FE66E86">
              <w:t>Request student funds</w:t>
            </w:r>
          </w:p>
        </w:tc>
      </w:tr>
      <w:tr w:rsidR="00A841E1" w:rsidRPr="003E4BDF" w14:paraId="2E00CF6D" w14:textId="77777777" w:rsidTr="098B0DA1">
        <w:trPr>
          <w:trHeight w:val="340"/>
        </w:trPr>
        <w:tc>
          <w:tcPr>
            <w:tcW w:w="4147" w:type="dxa"/>
            <w:gridSpan w:val="2"/>
            <w:shd w:val="clear" w:color="auto" w:fill="4BACC6" w:themeFill="accent5"/>
            <w:vAlign w:val="center"/>
          </w:tcPr>
          <w:p w14:paraId="466C5AC4" w14:textId="77777777" w:rsidR="00A841E1" w:rsidRPr="003E4BDF" w:rsidRDefault="00A841E1" w:rsidP="00131EEF">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45E2EF3D" w14:textId="77777777" w:rsidR="00A841E1" w:rsidRPr="003E4BDF" w:rsidRDefault="00A841E1" w:rsidP="00131EEF">
            <w:pPr>
              <w:rPr>
                <w:b/>
                <w:color w:val="FFFFFF" w:themeColor="background1"/>
              </w:rPr>
            </w:pPr>
            <w:r w:rsidRPr="003E4BDF">
              <w:rPr>
                <w:b/>
                <w:color w:val="FFFFFF" w:themeColor="background1"/>
              </w:rPr>
              <w:t>Other participating Actors</w:t>
            </w:r>
          </w:p>
        </w:tc>
      </w:tr>
      <w:tr w:rsidR="00A841E1" w14:paraId="5D36BC57" w14:textId="77777777" w:rsidTr="098B0DA1">
        <w:trPr>
          <w:trHeight w:val="340"/>
        </w:trPr>
        <w:tc>
          <w:tcPr>
            <w:tcW w:w="4147" w:type="dxa"/>
            <w:gridSpan w:val="2"/>
            <w:vAlign w:val="center"/>
          </w:tcPr>
          <w:p w14:paraId="70226163" w14:textId="656D9012" w:rsidR="00A841E1" w:rsidRDefault="005352FA" w:rsidP="00131EEF">
            <w:r w:rsidRPr="005352FA">
              <w:t>Institution</w:t>
            </w:r>
          </w:p>
        </w:tc>
        <w:tc>
          <w:tcPr>
            <w:tcW w:w="4156" w:type="dxa"/>
            <w:vAlign w:val="center"/>
          </w:tcPr>
          <w:p w14:paraId="71FEF62B" w14:textId="77777777" w:rsidR="00A841E1" w:rsidRDefault="00A841E1" w:rsidP="00131EEF"/>
        </w:tc>
      </w:tr>
      <w:tr w:rsidR="00A841E1" w14:paraId="3E4A17E5" w14:textId="77777777" w:rsidTr="098B0DA1">
        <w:trPr>
          <w:trHeight w:val="340"/>
        </w:trPr>
        <w:tc>
          <w:tcPr>
            <w:tcW w:w="2152" w:type="dxa"/>
            <w:shd w:val="clear" w:color="auto" w:fill="4BACC6" w:themeFill="accent5"/>
            <w:vAlign w:val="center"/>
          </w:tcPr>
          <w:p w14:paraId="17E44507" w14:textId="77777777" w:rsidR="00A841E1" w:rsidRPr="003E4BDF" w:rsidRDefault="00A841E1" w:rsidP="00131EEF">
            <w:pPr>
              <w:rPr>
                <w:b/>
                <w:color w:val="FFFFFF" w:themeColor="background1"/>
              </w:rPr>
            </w:pPr>
            <w:r w:rsidRPr="003E4BDF">
              <w:rPr>
                <w:b/>
                <w:color w:val="FFFFFF" w:themeColor="background1"/>
              </w:rPr>
              <w:t>Description</w:t>
            </w:r>
          </w:p>
        </w:tc>
        <w:tc>
          <w:tcPr>
            <w:tcW w:w="6151" w:type="dxa"/>
            <w:gridSpan w:val="2"/>
            <w:vAlign w:val="center"/>
          </w:tcPr>
          <w:p w14:paraId="2B38D4D7" w14:textId="7DD2AD2A" w:rsidR="00A841E1" w:rsidRDefault="098B0DA1" w:rsidP="098B0DA1">
            <w:r w:rsidRPr="098B0DA1">
              <w:t>The institution requests funds for each student That is attending that institution for a particular year from their founder.</w:t>
            </w:r>
          </w:p>
        </w:tc>
      </w:tr>
      <w:tr w:rsidR="00A841E1" w14:paraId="32FADE9A" w14:textId="77777777" w:rsidTr="098B0DA1">
        <w:trPr>
          <w:trHeight w:val="340"/>
        </w:trPr>
        <w:tc>
          <w:tcPr>
            <w:tcW w:w="2152" w:type="dxa"/>
            <w:shd w:val="clear" w:color="auto" w:fill="4BACC6" w:themeFill="accent5"/>
            <w:vAlign w:val="center"/>
          </w:tcPr>
          <w:p w14:paraId="3B837339" w14:textId="77777777" w:rsidR="00A841E1" w:rsidRPr="003E4BDF" w:rsidRDefault="00A841E1" w:rsidP="00131EEF">
            <w:pPr>
              <w:rPr>
                <w:b/>
                <w:color w:val="FFFFFF" w:themeColor="background1"/>
              </w:rPr>
            </w:pPr>
            <w:r w:rsidRPr="003E4BDF">
              <w:rPr>
                <w:b/>
                <w:color w:val="FFFFFF" w:themeColor="background1"/>
              </w:rPr>
              <w:t>Pre-Conditions</w:t>
            </w:r>
          </w:p>
        </w:tc>
        <w:tc>
          <w:tcPr>
            <w:tcW w:w="6151" w:type="dxa"/>
            <w:gridSpan w:val="2"/>
            <w:vAlign w:val="center"/>
          </w:tcPr>
          <w:p w14:paraId="3CE8330A" w14:textId="79B82CDC" w:rsidR="00A841E1" w:rsidRDefault="195DD4D0" w:rsidP="00131EEF">
            <w:r>
              <w:t>An institution user must be logged in.</w:t>
            </w:r>
          </w:p>
        </w:tc>
      </w:tr>
      <w:tr w:rsidR="00A841E1" w14:paraId="31B950E5" w14:textId="77777777" w:rsidTr="098B0DA1">
        <w:trPr>
          <w:trHeight w:val="340"/>
        </w:trPr>
        <w:tc>
          <w:tcPr>
            <w:tcW w:w="2152" w:type="dxa"/>
            <w:shd w:val="clear" w:color="auto" w:fill="4BACC6" w:themeFill="accent5"/>
            <w:vAlign w:val="center"/>
          </w:tcPr>
          <w:p w14:paraId="5D3A76DC" w14:textId="77777777" w:rsidR="00A841E1" w:rsidRPr="003E4BDF" w:rsidRDefault="00A841E1" w:rsidP="00131EEF">
            <w:pPr>
              <w:rPr>
                <w:b/>
                <w:color w:val="FFFFFF" w:themeColor="background1"/>
              </w:rPr>
            </w:pPr>
            <w:r w:rsidRPr="003E4BDF">
              <w:rPr>
                <w:b/>
                <w:color w:val="FFFFFF" w:themeColor="background1"/>
              </w:rPr>
              <w:t>Triggers</w:t>
            </w:r>
          </w:p>
        </w:tc>
        <w:tc>
          <w:tcPr>
            <w:tcW w:w="6151" w:type="dxa"/>
            <w:gridSpan w:val="2"/>
            <w:vAlign w:val="center"/>
          </w:tcPr>
          <w:p w14:paraId="26EEC99D" w14:textId="29AF433E" w:rsidR="00A841E1" w:rsidRDefault="098B0DA1" w:rsidP="00131EEF">
            <w:r w:rsidRPr="098B0DA1">
              <w:t>Institution selects the request student funds button on the interface.</w:t>
            </w:r>
          </w:p>
        </w:tc>
      </w:tr>
      <w:tr w:rsidR="00A841E1" w14:paraId="028B8034" w14:textId="77777777" w:rsidTr="098B0DA1">
        <w:trPr>
          <w:trHeight w:val="340"/>
        </w:trPr>
        <w:tc>
          <w:tcPr>
            <w:tcW w:w="2152" w:type="dxa"/>
            <w:shd w:val="clear" w:color="auto" w:fill="4BACC6" w:themeFill="accent5"/>
            <w:vAlign w:val="center"/>
          </w:tcPr>
          <w:p w14:paraId="2D613842" w14:textId="77777777" w:rsidR="00A841E1" w:rsidRPr="003E4BDF" w:rsidRDefault="00A841E1" w:rsidP="00131EEF">
            <w:pPr>
              <w:rPr>
                <w:b/>
                <w:color w:val="FFFFFF" w:themeColor="background1"/>
              </w:rPr>
            </w:pPr>
            <w:r w:rsidRPr="003E4BDF">
              <w:rPr>
                <w:b/>
                <w:color w:val="FFFFFF" w:themeColor="background1"/>
              </w:rPr>
              <w:t>Post-Conditions</w:t>
            </w:r>
          </w:p>
        </w:tc>
        <w:tc>
          <w:tcPr>
            <w:tcW w:w="6151" w:type="dxa"/>
            <w:gridSpan w:val="2"/>
            <w:vAlign w:val="center"/>
          </w:tcPr>
          <w:p w14:paraId="05B8185E" w14:textId="2119ED34" w:rsidR="00A841E1" w:rsidRDefault="098B0DA1" w:rsidP="098B0DA1">
            <w:r w:rsidRPr="098B0DA1">
              <w:t>The requesting of funds for each student is updated in the system and is available for viewing. by students that want to see if funds are requested or not.</w:t>
            </w:r>
          </w:p>
        </w:tc>
      </w:tr>
      <w:tr w:rsidR="00A841E1" w14:paraId="5EE2FE9B" w14:textId="77777777" w:rsidTr="098B0DA1">
        <w:trPr>
          <w:trHeight w:val="340"/>
        </w:trPr>
        <w:tc>
          <w:tcPr>
            <w:tcW w:w="2152" w:type="dxa"/>
            <w:shd w:val="clear" w:color="auto" w:fill="4BACC6" w:themeFill="accent5"/>
            <w:vAlign w:val="center"/>
          </w:tcPr>
          <w:p w14:paraId="3CC20B41" w14:textId="77777777" w:rsidR="00A841E1" w:rsidRPr="003E4BDF" w:rsidRDefault="00A841E1" w:rsidP="00131EEF">
            <w:pPr>
              <w:rPr>
                <w:b/>
                <w:color w:val="FFFFFF" w:themeColor="background1"/>
              </w:rPr>
            </w:pPr>
            <w:r w:rsidRPr="003E4BDF">
              <w:rPr>
                <w:b/>
                <w:color w:val="FFFFFF" w:themeColor="background1"/>
              </w:rPr>
              <w:t>Basic Flow of Events</w:t>
            </w:r>
          </w:p>
        </w:tc>
        <w:tc>
          <w:tcPr>
            <w:tcW w:w="6151" w:type="dxa"/>
            <w:gridSpan w:val="2"/>
            <w:vAlign w:val="center"/>
          </w:tcPr>
          <w:p w14:paraId="7861E6DF" w14:textId="29CFBC95" w:rsidR="00A841E1" w:rsidRDefault="00A841E1" w:rsidP="00131EEF"/>
        </w:tc>
      </w:tr>
    </w:tbl>
    <w:p w14:paraId="72301721" w14:textId="5F4D23D5" w:rsidR="00A841E1" w:rsidRDefault="00A841E1" w:rsidP="00016814">
      <w:pPr>
        <w:tabs>
          <w:tab w:val="left" w:pos="2265"/>
        </w:tabs>
        <w:ind w:left="113"/>
      </w:pPr>
    </w:p>
    <w:tbl>
      <w:tblPr>
        <w:tblStyle w:val="TableGrid"/>
        <w:tblW w:w="0" w:type="auto"/>
        <w:tblLook w:val="04A0" w:firstRow="1" w:lastRow="0" w:firstColumn="1" w:lastColumn="0" w:noHBand="0" w:noVBand="1"/>
      </w:tblPr>
      <w:tblGrid>
        <w:gridCol w:w="2152"/>
        <w:gridCol w:w="1995"/>
        <w:gridCol w:w="4156"/>
      </w:tblGrid>
      <w:tr w:rsidR="00A841E1" w:rsidRPr="003E4BDF" w14:paraId="35CE553C" w14:textId="77777777" w:rsidTr="098B0DA1">
        <w:trPr>
          <w:trHeight w:val="340"/>
        </w:trPr>
        <w:tc>
          <w:tcPr>
            <w:tcW w:w="2152" w:type="dxa"/>
            <w:shd w:val="clear" w:color="auto" w:fill="4BACC6" w:themeFill="accent5"/>
            <w:vAlign w:val="center"/>
          </w:tcPr>
          <w:p w14:paraId="688D9BB6" w14:textId="77777777" w:rsidR="00A841E1" w:rsidRPr="003E4BDF" w:rsidRDefault="00A841E1" w:rsidP="00131EEF">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1B9B746E" w14:textId="77777777" w:rsidR="00A841E1" w:rsidRPr="003E4BDF" w:rsidRDefault="00A841E1" w:rsidP="00131EEF">
            <w:pPr>
              <w:rPr>
                <w:b/>
                <w:color w:val="FFFFFF" w:themeColor="background1"/>
              </w:rPr>
            </w:pPr>
            <w:r w:rsidRPr="003E4BDF">
              <w:rPr>
                <w:b/>
                <w:color w:val="FFFFFF" w:themeColor="background1"/>
              </w:rPr>
              <w:t xml:space="preserve">Use Case Name </w:t>
            </w:r>
          </w:p>
        </w:tc>
      </w:tr>
      <w:tr w:rsidR="00A841E1" w14:paraId="68DBE1A7" w14:textId="77777777" w:rsidTr="098B0DA1">
        <w:trPr>
          <w:trHeight w:val="340"/>
        </w:trPr>
        <w:tc>
          <w:tcPr>
            <w:tcW w:w="2152" w:type="dxa"/>
            <w:vAlign w:val="center"/>
          </w:tcPr>
          <w:p w14:paraId="47A8BE41" w14:textId="12AACEBA" w:rsidR="00A841E1" w:rsidRDefault="000F2C00" w:rsidP="00131EEF">
            <w:r>
              <w:t>B0500</w:t>
            </w:r>
          </w:p>
        </w:tc>
        <w:tc>
          <w:tcPr>
            <w:tcW w:w="6151" w:type="dxa"/>
            <w:gridSpan w:val="2"/>
            <w:vAlign w:val="center"/>
          </w:tcPr>
          <w:p w14:paraId="2F97AD30" w14:textId="18CFD560" w:rsidR="00A841E1" w:rsidRDefault="2FE66E86" w:rsidP="00131EEF">
            <w:r w:rsidRPr="2FE66E86">
              <w:t xml:space="preserve">Upload financial </w:t>
            </w:r>
            <w:r>
              <w:t>statement</w:t>
            </w:r>
          </w:p>
        </w:tc>
      </w:tr>
      <w:tr w:rsidR="00A841E1" w:rsidRPr="003E4BDF" w14:paraId="33E631E4" w14:textId="77777777" w:rsidTr="098B0DA1">
        <w:trPr>
          <w:trHeight w:val="340"/>
        </w:trPr>
        <w:tc>
          <w:tcPr>
            <w:tcW w:w="4147" w:type="dxa"/>
            <w:gridSpan w:val="2"/>
            <w:shd w:val="clear" w:color="auto" w:fill="4BACC6" w:themeFill="accent5"/>
            <w:vAlign w:val="center"/>
          </w:tcPr>
          <w:p w14:paraId="566CADFD" w14:textId="77777777" w:rsidR="00A841E1" w:rsidRPr="003E4BDF" w:rsidRDefault="00A841E1" w:rsidP="00131EEF">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225BB973" w14:textId="77777777" w:rsidR="00A841E1" w:rsidRPr="003E4BDF" w:rsidRDefault="00A841E1" w:rsidP="00131EEF">
            <w:pPr>
              <w:rPr>
                <w:b/>
                <w:color w:val="FFFFFF" w:themeColor="background1"/>
              </w:rPr>
            </w:pPr>
            <w:r w:rsidRPr="003E4BDF">
              <w:rPr>
                <w:b/>
                <w:color w:val="FFFFFF" w:themeColor="background1"/>
              </w:rPr>
              <w:t>Other participating Actors</w:t>
            </w:r>
          </w:p>
        </w:tc>
      </w:tr>
      <w:tr w:rsidR="00A841E1" w14:paraId="6BD2BDC5" w14:textId="77777777" w:rsidTr="098B0DA1">
        <w:trPr>
          <w:trHeight w:val="340"/>
        </w:trPr>
        <w:tc>
          <w:tcPr>
            <w:tcW w:w="4147" w:type="dxa"/>
            <w:gridSpan w:val="2"/>
            <w:vAlign w:val="center"/>
          </w:tcPr>
          <w:p w14:paraId="2114CBC0" w14:textId="57309DBE" w:rsidR="00A841E1" w:rsidRDefault="005352FA" w:rsidP="00131EEF">
            <w:r w:rsidRPr="005352FA">
              <w:t>Institution</w:t>
            </w:r>
          </w:p>
        </w:tc>
        <w:tc>
          <w:tcPr>
            <w:tcW w:w="4156" w:type="dxa"/>
            <w:vAlign w:val="center"/>
          </w:tcPr>
          <w:p w14:paraId="35D94903" w14:textId="77777777" w:rsidR="00A841E1" w:rsidRDefault="00A841E1" w:rsidP="00131EEF"/>
        </w:tc>
      </w:tr>
      <w:tr w:rsidR="00A841E1" w14:paraId="5D49DE93" w14:textId="77777777" w:rsidTr="098B0DA1">
        <w:trPr>
          <w:trHeight w:val="340"/>
        </w:trPr>
        <w:tc>
          <w:tcPr>
            <w:tcW w:w="2152" w:type="dxa"/>
            <w:shd w:val="clear" w:color="auto" w:fill="4BACC6" w:themeFill="accent5"/>
            <w:vAlign w:val="center"/>
          </w:tcPr>
          <w:p w14:paraId="0EC72BED" w14:textId="77777777" w:rsidR="00A841E1" w:rsidRPr="003E4BDF" w:rsidRDefault="00A841E1" w:rsidP="00131EEF">
            <w:pPr>
              <w:rPr>
                <w:b/>
                <w:color w:val="FFFFFF" w:themeColor="background1"/>
              </w:rPr>
            </w:pPr>
            <w:r w:rsidRPr="003E4BDF">
              <w:rPr>
                <w:b/>
                <w:color w:val="FFFFFF" w:themeColor="background1"/>
              </w:rPr>
              <w:t>Description</w:t>
            </w:r>
          </w:p>
        </w:tc>
        <w:tc>
          <w:tcPr>
            <w:tcW w:w="6151" w:type="dxa"/>
            <w:gridSpan w:val="2"/>
            <w:vAlign w:val="center"/>
          </w:tcPr>
          <w:p w14:paraId="09ECD23B" w14:textId="3076E40C" w:rsidR="00A841E1" w:rsidRDefault="098B0DA1" w:rsidP="098B0DA1">
            <w:r w:rsidRPr="098B0DA1">
              <w:t>The institution uploads the financial statement of each student. The financial statement is a detailed statement of the student's financial performance.</w:t>
            </w:r>
          </w:p>
        </w:tc>
      </w:tr>
      <w:tr w:rsidR="00A841E1" w14:paraId="6873D675" w14:textId="77777777" w:rsidTr="098B0DA1">
        <w:trPr>
          <w:trHeight w:val="340"/>
        </w:trPr>
        <w:tc>
          <w:tcPr>
            <w:tcW w:w="2152" w:type="dxa"/>
            <w:shd w:val="clear" w:color="auto" w:fill="4BACC6" w:themeFill="accent5"/>
            <w:vAlign w:val="center"/>
          </w:tcPr>
          <w:p w14:paraId="75EC8FA1" w14:textId="77777777" w:rsidR="00A841E1" w:rsidRPr="003E4BDF" w:rsidRDefault="00A841E1" w:rsidP="00131EEF">
            <w:pPr>
              <w:rPr>
                <w:b/>
                <w:color w:val="FFFFFF" w:themeColor="background1"/>
              </w:rPr>
            </w:pPr>
            <w:r w:rsidRPr="003E4BDF">
              <w:rPr>
                <w:b/>
                <w:color w:val="FFFFFF" w:themeColor="background1"/>
              </w:rPr>
              <w:t>Pre-Conditions</w:t>
            </w:r>
          </w:p>
        </w:tc>
        <w:tc>
          <w:tcPr>
            <w:tcW w:w="6151" w:type="dxa"/>
            <w:gridSpan w:val="2"/>
            <w:vAlign w:val="center"/>
          </w:tcPr>
          <w:p w14:paraId="0F4F18B7" w14:textId="61F42A0E" w:rsidR="00A841E1" w:rsidRDefault="195DD4D0" w:rsidP="00131EEF">
            <w:r>
              <w:t>An institution user must be logged in.</w:t>
            </w:r>
          </w:p>
        </w:tc>
      </w:tr>
      <w:tr w:rsidR="00A841E1" w14:paraId="1A209755" w14:textId="77777777" w:rsidTr="098B0DA1">
        <w:trPr>
          <w:trHeight w:val="340"/>
        </w:trPr>
        <w:tc>
          <w:tcPr>
            <w:tcW w:w="2152" w:type="dxa"/>
            <w:shd w:val="clear" w:color="auto" w:fill="4BACC6" w:themeFill="accent5"/>
            <w:vAlign w:val="center"/>
          </w:tcPr>
          <w:p w14:paraId="3EF72643" w14:textId="77777777" w:rsidR="00A841E1" w:rsidRPr="003E4BDF" w:rsidRDefault="00A841E1" w:rsidP="00131EEF">
            <w:pPr>
              <w:rPr>
                <w:b/>
                <w:color w:val="FFFFFF" w:themeColor="background1"/>
              </w:rPr>
            </w:pPr>
            <w:r w:rsidRPr="003E4BDF">
              <w:rPr>
                <w:b/>
                <w:color w:val="FFFFFF" w:themeColor="background1"/>
              </w:rPr>
              <w:t>Triggers</w:t>
            </w:r>
          </w:p>
        </w:tc>
        <w:tc>
          <w:tcPr>
            <w:tcW w:w="6151" w:type="dxa"/>
            <w:gridSpan w:val="2"/>
            <w:vAlign w:val="center"/>
          </w:tcPr>
          <w:p w14:paraId="2A83B76D" w14:textId="00FF6A77" w:rsidR="00A841E1" w:rsidRDefault="098B0DA1" w:rsidP="00131EEF">
            <w:r w:rsidRPr="098B0DA1">
              <w:t>Institution selects the upload financial statement button on the interface.</w:t>
            </w:r>
          </w:p>
        </w:tc>
      </w:tr>
      <w:tr w:rsidR="00A841E1" w14:paraId="4F442C3B" w14:textId="77777777" w:rsidTr="098B0DA1">
        <w:trPr>
          <w:trHeight w:val="340"/>
        </w:trPr>
        <w:tc>
          <w:tcPr>
            <w:tcW w:w="2152" w:type="dxa"/>
            <w:shd w:val="clear" w:color="auto" w:fill="4BACC6" w:themeFill="accent5"/>
            <w:vAlign w:val="center"/>
          </w:tcPr>
          <w:p w14:paraId="6F5A5D56" w14:textId="77777777" w:rsidR="00A841E1" w:rsidRPr="003E4BDF" w:rsidRDefault="00A841E1" w:rsidP="00131EEF">
            <w:pPr>
              <w:rPr>
                <w:b/>
                <w:color w:val="FFFFFF" w:themeColor="background1"/>
              </w:rPr>
            </w:pPr>
            <w:r w:rsidRPr="003E4BDF">
              <w:rPr>
                <w:b/>
                <w:color w:val="FFFFFF" w:themeColor="background1"/>
              </w:rPr>
              <w:t>Post-Conditions</w:t>
            </w:r>
          </w:p>
        </w:tc>
        <w:tc>
          <w:tcPr>
            <w:tcW w:w="6151" w:type="dxa"/>
            <w:gridSpan w:val="2"/>
            <w:vAlign w:val="center"/>
          </w:tcPr>
          <w:p w14:paraId="78BB94B0" w14:textId="29CFC2D3" w:rsidR="00A841E1" w:rsidRDefault="098B0DA1" w:rsidP="098B0DA1">
            <w:r w:rsidRPr="098B0DA1">
              <w:t>The financial statement of each student is updated on the system and is kept in the database for viewing by students that need to see their financial statements.</w:t>
            </w:r>
          </w:p>
        </w:tc>
      </w:tr>
      <w:tr w:rsidR="00A841E1" w14:paraId="07277826" w14:textId="77777777" w:rsidTr="098B0DA1">
        <w:trPr>
          <w:trHeight w:val="340"/>
        </w:trPr>
        <w:tc>
          <w:tcPr>
            <w:tcW w:w="2152" w:type="dxa"/>
            <w:shd w:val="clear" w:color="auto" w:fill="4BACC6" w:themeFill="accent5"/>
            <w:vAlign w:val="center"/>
          </w:tcPr>
          <w:p w14:paraId="0561BCDD" w14:textId="77777777" w:rsidR="00A841E1" w:rsidRPr="003E4BDF" w:rsidRDefault="00A841E1" w:rsidP="00131EEF">
            <w:pPr>
              <w:rPr>
                <w:b/>
                <w:color w:val="FFFFFF" w:themeColor="background1"/>
              </w:rPr>
            </w:pPr>
            <w:r w:rsidRPr="003E4BDF">
              <w:rPr>
                <w:b/>
                <w:color w:val="FFFFFF" w:themeColor="background1"/>
              </w:rPr>
              <w:t>Basic Flow of Events</w:t>
            </w:r>
          </w:p>
        </w:tc>
        <w:tc>
          <w:tcPr>
            <w:tcW w:w="6151" w:type="dxa"/>
            <w:gridSpan w:val="2"/>
            <w:vAlign w:val="center"/>
          </w:tcPr>
          <w:p w14:paraId="6AE25017" w14:textId="18F04092" w:rsidR="00A841E1" w:rsidRDefault="00A841E1" w:rsidP="00131EEF"/>
        </w:tc>
      </w:tr>
    </w:tbl>
    <w:p w14:paraId="2D6497CB" w14:textId="35B0296F" w:rsidR="00A841E1" w:rsidRDefault="00A841E1" w:rsidP="00016814">
      <w:pPr>
        <w:tabs>
          <w:tab w:val="left" w:pos="2265"/>
        </w:tabs>
        <w:ind w:left="113"/>
      </w:pPr>
    </w:p>
    <w:tbl>
      <w:tblPr>
        <w:tblStyle w:val="TableGrid"/>
        <w:tblW w:w="0" w:type="auto"/>
        <w:tblLook w:val="04A0" w:firstRow="1" w:lastRow="0" w:firstColumn="1" w:lastColumn="0" w:noHBand="0" w:noVBand="1"/>
      </w:tblPr>
      <w:tblGrid>
        <w:gridCol w:w="2152"/>
        <w:gridCol w:w="1995"/>
        <w:gridCol w:w="4156"/>
      </w:tblGrid>
      <w:tr w:rsidR="00A841E1" w:rsidRPr="003E4BDF" w14:paraId="7C2574AD" w14:textId="77777777" w:rsidTr="098B0DA1">
        <w:trPr>
          <w:trHeight w:val="340"/>
        </w:trPr>
        <w:tc>
          <w:tcPr>
            <w:tcW w:w="2152" w:type="dxa"/>
            <w:shd w:val="clear" w:color="auto" w:fill="4BACC6" w:themeFill="accent5"/>
            <w:vAlign w:val="center"/>
          </w:tcPr>
          <w:p w14:paraId="104CFE17" w14:textId="77777777" w:rsidR="00A841E1" w:rsidRPr="003E4BDF" w:rsidRDefault="00A841E1" w:rsidP="00131EEF">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74BC7019" w14:textId="77777777" w:rsidR="00A841E1" w:rsidRPr="003E4BDF" w:rsidRDefault="00A841E1" w:rsidP="00131EEF">
            <w:pPr>
              <w:rPr>
                <w:b/>
                <w:color w:val="FFFFFF" w:themeColor="background1"/>
              </w:rPr>
            </w:pPr>
            <w:r w:rsidRPr="003E4BDF">
              <w:rPr>
                <w:b/>
                <w:color w:val="FFFFFF" w:themeColor="background1"/>
              </w:rPr>
              <w:t xml:space="preserve">Use Case Name </w:t>
            </w:r>
          </w:p>
        </w:tc>
      </w:tr>
      <w:tr w:rsidR="00A841E1" w14:paraId="02C44864" w14:textId="77777777" w:rsidTr="098B0DA1">
        <w:trPr>
          <w:trHeight w:val="340"/>
        </w:trPr>
        <w:tc>
          <w:tcPr>
            <w:tcW w:w="2152" w:type="dxa"/>
            <w:vAlign w:val="center"/>
          </w:tcPr>
          <w:p w14:paraId="43FA0BF4" w14:textId="2D6CC9B4" w:rsidR="00A841E1" w:rsidRDefault="000F2C00" w:rsidP="00131EEF">
            <w:r>
              <w:t>B0600</w:t>
            </w:r>
          </w:p>
        </w:tc>
        <w:tc>
          <w:tcPr>
            <w:tcW w:w="6151" w:type="dxa"/>
            <w:gridSpan w:val="2"/>
            <w:vAlign w:val="center"/>
          </w:tcPr>
          <w:p w14:paraId="6AA97A43" w14:textId="3A95462A" w:rsidR="00A841E1" w:rsidRDefault="2FE66E86" w:rsidP="00131EEF">
            <w:r>
              <w:t>Employee</w:t>
            </w:r>
          </w:p>
        </w:tc>
      </w:tr>
      <w:tr w:rsidR="00A841E1" w:rsidRPr="003E4BDF" w14:paraId="1FB072C7" w14:textId="77777777" w:rsidTr="098B0DA1">
        <w:trPr>
          <w:trHeight w:val="340"/>
        </w:trPr>
        <w:tc>
          <w:tcPr>
            <w:tcW w:w="4147" w:type="dxa"/>
            <w:gridSpan w:val="2"/>
            <w:shd w:val="clear" w:color="auto" w:fill="4BACC6" w:themeFill="accent5"/>
            <w:vAlign w:val="center"/>
          </w:tcPr>
          <w:p w14:paraId="3F19D4F5" w14:textId="77777777" w:rsidR="00A841E1" w:rsidRPr="003E4BDF" w:rsidRDefault="00A841E1" w:rsidP="00131EEF">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5D0B906C" w14:textId="77777777" w:rsidR="00A841E1" w:rsidRPr="003E4BDF" w:rsidRDefault="00A841E1" w:rsidP="00131EEF">
            <w:pPr>
              <w:rPr>
                <w:b/>
                <w:color w:val="FFFFFF" w:themeColor="background1"/>
              </w:rPr>
            </w:pPr>
            <w:r w:rsidRPr="003E4BDF">
              <w:rPr>
                <w:b/>
                <w:color w:val="FFFFFF" w:themeColor="background1"/>
              </w:rPr>
              <w:t>Other participating Actors</w:t>
            </w:r>
          </w:p>
        </w:tc>
      </w:tr>
      <w:tr w:rsidR="00A841E1" w14:paraId="741E4684" w14:textId="77777777" w:rsidTr="098B0DA1">
        <w:trPr>
          <w:trHeight w:val="340"/>
        </w:trPr>
        <w:tc>
          <w:tcPr>
            <w:tcW w:w="4147" w:type="dxa"/>
            <w:gridSpan w:val="2"/>
            <w:vAlign w:val="center"/>
          </w:tcPr>
          <w:p w14:paraId="4F2FF337" w14:textId="1E211AD8" w:rsidR="00A841E1" w:rsidRDefault="005352FA" w:rsidP="00131EEF">
            <w:r w:rsidRPr="005352FA">
              <w:t>Institution</w:t>
            </w:r>
          </w:p>
        </w:tc>
        <w:tc>
          <w:tcPr>
            <w:tcW w:w="4156" w:type="dxa"/>
            <w:vAlign w:val="center"/>
          </w:tcPr>
          <w:p w14:paraId="7D926449" w14:textId="77777777" w:rsidR="00A841E1" w:rsidRDefault="00A841E1" w:rsidP="00131EEF"/>
        </w:tc>
      </w:tr>
      <w:tr w:rsidR="00A841E1" w14:paraId="4E60E9D7" w14:textId="77777777" w:rsidTr="098B0DA1">
        <w:trPr>
          <w:trHeight w:val="340"/>
        </w:trPr>
        <w:tc>
          <w:tcPr>
            <w:tcW w:w="2152" w:type="dxa"/>
            <w:shd w:val="clear" w:color="auto" w:fill="4BACC6" w:themeFill="accent5"/>
            <w:vAlign w:val="center"/>
          </w:tcPr>
          <w:p w14:paraId="48843BDA" w14:textId="77777777" w:rsidR="00A841E1" w:rsidRPr="003E4BDF" w:rsidRDefault="00A841E1" w:rsidP="00131EEF">
            <w:pPr>
              <w:rPr>
                <w:b/>
                <w:color w:val="FFFFFF" w:themeColor="background1"/>
              </w:rPr>
            </w:pPr>
            <w:r w:rsidRPr="003E4BDF">
              <w:rPr>
                <w:b/>
                <w:color w:val="FFFFFF" w:themeColor="background1"/>
              </w:rPr>
              <w:lastRenderedPageBreak/>
              <w:t>Description</w:t>
            </w:r>
          </w:p>
        </w:tc>
        <w:tc>
          <w:tcPr>
            <w:tcW w:w="6151" w:type="dxa"/>
            <w:gridSpan w:val="2"/>
            <w:vAlign w:val="center"/>
          </w:tcPr>
          <w:p w14:paraId="13F8E474" w14:textId="6EAF6011" w:rsidR="00A841E1" w:rsidRDefault="098B0DA1" w:rsidP="098B0DA1">
            <w:r w:rsidRPr="098B0DA1">
              <w:t>The people that will be responsible for doing different activities for the institution. This will include uploading financial statements, providing academic results for students, authorized personnel updating the institutions information.</w:t>
            </w:r>
          </w:p>
        </w:tc>
      </w:tr>
      <w:tr w:rsidR="00A841E1" w14:paraId="13B42C4C" w14:textId="77777777" w:rsidTr="098B0DA1">
        <w:trPr>
          <w:trHeight w:val="340"/>
        </w:trPr>
        <w:tc>
          <w:tcPr>
            <w:tcW w:w="2152" w:type="dxa"/>
            <w:shd w:val="clear" w:color="auto" w:fill="4BACC6" w:themeFill="accent5"/>
            <w:vAlign w:val="center"/>
          </w:tcPr>
          <w:p w14:paraId="76F7C3AE" w14:textId="77777777" w:rsidR="00A841E1" w:rsidRPr="003E4BDF" w:rsidRDefault="00A841E1" w:rsidP="00131EEF">
            <w:pPr>
              <w:rPr>
                <w:b/>
                <w:color w:val="FFFFFF" w:themeColor="background1"/>
              </w:rPr>
            </w:pPr>
            <w:r w:rsidRPr="003E4BDF">
              <w:rPr>
                <w:b/>
                <w:color w:val="FFFFFF" w:themeColor="background1"/>
              </w:rPr>
              <w:t>Pre-Conditions</w:t>
            </w:r>
          </w:p>
        </w:tc>
        <w:tc>
          <w:tcPr>
            <w:tcW w:w="6151" w:type="dxa"/>
            <w:gridSpan w:val="2"/>
            <w:vAlign w:val="center"/>
          </w:tcPr>
          <w:p w14:paraId="1A1ADD9A" w14:textId="3714BE09" w:rsidR="00A841E1" w:rsidRDefault="195DD4D0" w:rsidP="00131EEF">
            <w:r>
              <w:t>An institution user must be logged in.</w:t>
            </w:r>
          </w:p>
        </w:tc>
      </w:tr>
      <w:tr w:rsidR="00A841E1" w14:paraId="496E7924" w14:textId="77777777" w:rsidTr="098B0DA1">
        <w:trPr>
          <w:trHeight w:val="340"/>
        </w:trPr>
        <w:tc>
          <w:tcPr>
            <w:tcW w:w="2152" w:type="dxa"/>
            <w:shd w:val="clear" w:color="auto" w:fill="4BACC6" w:themeFill="accent5"/>
            <w:vAlign w:val="center"/>
          </w:tcPr>
          <w:p w14:paraId="021420CD" w14:textId="77777777" w:rsidR="00A841E1" w:rsidRPr="003E4BDF" w:rsidRDefault="00A841E1" w:rsidP="00131EEF">
            <w:pPr>
              <w:rPr>
                <w:b/>
                <w:color w:val="FFFFFF" w:themeColor="background1"/>
              </w:rPr>
            </w:pPr>
            <w:r w:rsidRPr="003E4BDF">
              <w:rPr>
                <w:b/>
                <w:color w:val="FFFFFF" w:themeColor="background1"/>
              </w:rPr>
              <w:t>Triggers</w:t>
            </w:r>
          </w:p>
        </w:tc>
        <w:tc>
          <w:tcPr>
            <w:tcW w:w="6151" w:type="dxa"/>
            <w:gridSpan w:val="2"/>
            <w:vAlign w:val="center"/>
          </w:tcPr>
          <w:p w14:paraId="593B0CFF" w14:textId="2D70DA48" w:rsidR="00A841E1" w:rsidRDefault="098B0DA1" w:rsidP="098B0DA1">
            <w:r w:rsidRPr="098B0DA1">
              <w:t>Institution needs to select the employee button in the interface.</w:t>
            </w:r>
          </w:p>
        </w:tc>
      </w:tr>
      <w:tr w:rsidR="00A841E1" w14:paraId="167498B0" w14:textId="77777777" w:rsidTr="098B0DA1">
        <w:trPr>
          <w:trHeight w:val="340"/>
        </w:trPr>
        <w:tc>
          <w:tcPr>
            <w:tcW w:w="2152" w:type="dxa"/>
            <w:shd w:val="clear" w:color="auto" w:fill="4BACC6" w:themeFill="accent5"/>
            <w:vAlign w:val="center"/>
          </w:tcPr>
          <w:p w14:paraId="2E2A3724" w14:textId="77777777" w:rsidR="00A841E1" w:rsidRPr="003E4BDF" w:rsidRDefault="00A841E1" w:rsidP="00131EEF">
            <w:pPr>
              <w:rPr>
                <w:b/>
                <w:color w:val="FFFFFF" w:themeColor="background1"/>
              </w:rPr>
            </w:pPr>
            <w:r w:rsidRPr="003E4BDF">
              <w:rPr>
                <w:b/>
                <w:color w:val="FFFFFF" w:themeColor="background1"/>
              </w:rPr>
              <w:t>Post-Conditions</w:t>
            </w:r>
          </w:p>
        </w:tc>
        <w:tc>
          <w:tcPr>
            <w:tcW w:w="6151" w:type="dxa"/>
            <w:gridSpan w:val="2"/>
            <w:vAlign w:val="center"/>
          </w:tcPr>
          <w:p w14:paraId="24922A7C" w14:textId="61C8C35E" w:rsidR="00A841E1" w:rsidRDefault="098B0DA1" w:rsidP="00131EEF">
            <w:r w:rsidRPr="098B0DA1">
              <w:t>A list of employees will be kept in the database that can provide certain functions for an institution.</w:t>
            </w:r>
          </w:p>
        </w:tc>
      </w:tr>
      <w:tr w:rsidR="00A841E1" w14:paraId="61B450D6" w14:textId="77777777" w:rsidTr="098B0DA1">
        <w:trPr>
          <w:trHeight w:val="340"/>
        </w:trPr>
        <w:tc>
          <w:tcPr>
            <w:tcW w:w="2152" w:type="dxa"/>
            <w:shd w:val="clear" w:color="auto" w:fill="4BACC6" w:themeFill="accent5"/>
            <w:vAlign w:val="center"/>
          </w:tcPr>
          <w:p w14:paraId="12124FE9" w14:textId="77777777" w:rsidR="00A841E1" w:rsidRPr="003E4BDF" w:rsidRDefault="00A841E1" w:rsidP="00131EEF">
            <w:pPr>
              <w:rPr>
                <w:b/>
                <w:color w:val="FFFFFF" w:themeColor="background1"/>
              </w:rPr>
            </w:pPr>
            <w:r w:rsidRPr="003E4BDF">
              <w:rPr>
                <w:b/>
                <w:color w:val="FFFFFF" w:themeColor="background1"/>
              </w:rPr>
              <w:t>Basic Flow of Events</w:t>
            </w:r>
          </w:p>
        </w:tc>
        <w:tc>
          <w:tcPr>
            <w:tcW w:w="6151" w:type="dxa"/>
            <w:gridSpan w:val="2"/>
            <w:vAlign w:val="center"/>
          </w:tcPr>
          <w:p w14:paraId="3675D68B" w14:textId="006F2147" w:rsidR="00A841E1" w:rsidRDefault="00A841E1" w:rsidP="00131EEF"/>
        </w:tc>
      </w:tr>
    </w:tbl>
    <w:p w14:paraId="42324DAF" w14:textId="086D1FC5" w:rsidR="00A841E1" w:rsidRDefault="00A841E1" w:rsidP="00016814">
      <w:pPr>
        <w:tabs>
          <w:tab w:val="left" w:pos="2265"/>
        </w:tabs>
        <w:ind w:left="113"/>
      </w:pPr>
    </w:p>
    <w:tbl>
      <w:tblPr>
        <w:tblStyle w:val="TableGrid"/>
        <w:tblW w:w="0" w:type="auto"/>
        <w:tblLook w:val="04A0" w:firstRow="1" w:lastRow="0" w:firstColumn="1" w:lastColumn="0" w:noHBand="0" w:noVBand="1"/>
      </w:tblPr>
      <w:tblGrid>
        <w:gridCol w:w="2152"/>
        <w:gridCol w:w="1995"/>
        <w:gridCol w:w="4156"/>
      </w:tblGrid>
      <w:tr w:rsidR="00A841E1" w:rsidRPr="003E4BDF" w14:paraId="67B19749" w14:textId="77777777" w:rsidTr="098B0DA1">
        <w:trPr>
          <w:trHeight w:val="340"/>
        </w:trPr>
        <w:tc>
          <w:tcPr>
            <w:tcW w:w="2152" w:type="dxa"/>
            <w:shd w:val="clear" w:color="auto" w:fill="4BACC6" w:themeFill="accent5"/>
            <w:vAlign w:val="center"/>
          </w:tcPr>
          <w:p w14:paraId="41FE1638" w14:textId="77777777" w:rsidR="00A841E1" w:rsidRPr="003E4BDF" w:rsidRDefault="00A841E1" w:rsidP="00131EEF">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4BA72E8C" w14:textId="77777777" w:rsidR="00A841E1" w:rsidRPr="003E4BDF" w:rsidRDefault="00A841E1" w:rsidP="00131EEF">
            <w:pPr>
              <w:rPr>
                <w:b/>
                <w:color w:val="FFFFFF" w:themeColor="background1"/>
              </w:rPr>
            </w:pPr>
            <w:r w:rsidRPr="003E4BDF">
              <w:rPr>
                <w:b/>
                <w:color w:val="FFFFFF" w:themeColor="background1"/>
              </w:rPr>
              <w:t xml:space="preserve">Use Case Name </w:t>
            </w:r>
          </w:p>
        </w:tc>
      </w:tr>
      <w:tr w:rsidR="00A841E1" w14:paraId="709E6B29" w14:textId="77777777" w:rsidTr="098B0DA1">
        <w:trPr>
          <w:trHeight w:val="340"/>
        </w:trPr>
        <w:tc>
          <w:tcPr>
            <w:tcW w:w="2152" w:type="dxa"/>
            <w:vAlign w:val="center"/>
          </w:tcPr>
          <w:p w14:paraId="2305B0F9" w14:textId="219BAF11" w:rsidR="00A841E1" w:rsidRDefault="000F2C00" w:rsidP="00131EEF">
            <w:r>
              <w:t>B0700</w:t>
            </w:r>
          </w:p>
        </w:tc>
        <w:tc>
          <w:tcPr>
            <w:tcW w:w="6151" w:type="dxa"/>
            <w:gridSpan w:val="2"/>
            <w:vAlign w:val="center"/>
          </w:tcPr>
          <w:p w14:paraId="2C63180D" w14:textId="76B2E334" w:rsidR="00A841E1" w:rsidRDefault="2FE66E86" w:rsidP="00131EEF">
            <w:r w:rsidRPr="2FE66E86">
              <w:t>View list of students funded</w:t>
            </w:r>
          </w:p>
        </w:tc>
      </w:tr>
      <w:tr w:rsidR="00A841E1" w:rsidRPr="003E4BDF" w14:paraId="057AFD8D" w14:textId="77777777" w:rsidTr="098B0DA1">
        <w:trPr>
          <w:trHeight w:val="340"/>
        </w:trPr>
        <w:tc>
          <w:tcPr>
            <w:tcW w:w="4147" w:type="dxa"/>
            <w:gridSpan w:val="2"/>
            <w:shd w:val="clear" w:color="auto" w:fill="4BACC6" w:themeFill="accent5"/>
            <w:vAlign w:val="center"/>
          </w:tcPr>
          <w:p w14:paraId="0881E5D4" w14:textId="77777777" w:rsidR="00A841E1" w:rsidRPr="003E4BDF" w:rsidRDefault="00A841E1" w:rsidP="00131EEF">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7A5AB913" w14:textId="77777777" w:rsidR="00A841E1" w:rsidRPr="003E4BDF" w:rsidRDefault="00A841E1" w:rsidP="00131EEF">
            <w:pPr>
              <w:rPr>
                <w:b/>
                <w:color w:val="FFFFFF" w:themeColor="background1"/>
              </w:rPr>
            </w:pPr>
            <w:r w:rsidRPr="003E4BDF">
              <w:rPr>
                <w:b/>
                <w:color w:val="FFFFFF" w:themeColor="background1"/>
              </w:rPr>
              <w:t>Other participating Actors</w:t>
            </w:r>
          </w:p>
        </w:tc>
      </w:tr>
      <w:tr w:rsidR="00A841E1" w14:paraId="7C863118" w14:textId="77777777" w:rsidTr="098B0DA1">
        <w:trPr>
          <w:trHeight w:val="340"/>
        </w:trPr>
        <w:tc>
          <w:tcPr>
            <w:tcW w:w="4147" w:type="dxa"/>
            <w:gridSpan w:val="2"/>
            <w:vAlign w:val="center"/>
          </w:tcPr>
          <w:p w14:paraId="5A5DB036" w14:textId="5CB8A946" w:rsidR="00A841E1" w:rsidRDefault="005352FA" w:rsidP="00131EEF">
            <w:r w:rsidRPr="005352FA">
              <w:t>Institution</w:t>
            </w:r>
          </w:p>
        </w:tc>
        <w:tc>
          <w:tcPr>
            <w:tcW w:w="4156" w:type="dxa"/>
            <w:vAlign w:val="center"/>
          </w:tcPr>
          <w:p w14:paraId="573DE4FA" w14:textId="77777777" w:rsidR="00A841E1" w:rsidRDefault="00A841E1" w:rsidP="00131EEF"/>
        </w:tc>
      </w:tr>
      <w:tr w:rsidR="00A841E1" w14:paraId="5836FC8F" w14:textId="77777777" w:rsidTr="098B0DA1">
        <w:trPr>
          <w:trHeight w:val="340"/>
        </w:trPr>
        <w:tc>
          <w:tcPr>
            <w:tcW w:w="2152" w:type="dxa"/>
            <w:shd w:val="clear" w:color="auto" w:fill="4BACC6" w:themeFill="accent5"/>
            <w:vAlign w:val="center"/>
          </w:tcPr>
          <w:p w14:paraId="43166399" w14:textId="77777777" w:rsidR="00A841E1" w:rsidRPr="003E4BDF" w:rsidRDefault="00A841E1" w:rsidP="00131EEF">
            <w:pPr>
              <w:rPr>
                <w:b/>
                <w:color w:val="FFFFFF" w:themeColor="background1"/>
              </w:rPr>
            </w:pPr>
            <w:r w:rsidRPr="003E4BDF">
              <w:rPr>
                <w:b/>
                <w:color w:val="FFFFFF" w:themeColor="background1"/>
              </w:rPr>
              <w:t>Description</w:t>
            </w:r>
          </w:p>
        </w:tc>
        <w:tc>
          <w:tcPr>
            <w:tcW w:w="6151" w:type="dxa"/>
            <w:gridSpan w:val="2"/>
            <w:vAlign w:val="center"/>
          </w:tcPr>
          <w:p w14:paraId="4CF7C46A" w14:textId="6A51FAC9" w:rsidR="00A841E1" w:rsidRDefault="098B0DA1" w:rsidP="098B0DA1">
            <w:r w:rsidRPr="098B0DA1">
              <w:t>This is a list of students that are funded for a particular academic year that is provided by the funder. This is so that the institution can allow students to register.</w:t>
            </w:r>
          </w:p>
        </w:tc>
      </w:tr>
      <w:tr w:rsidR="00A841E1" w14:paraId="59F78663" w14:textId="77777777" w:rsidTr="098B0DA1">
        <w:trPr>
          <w:trHeight w:val="340"/>
        </w:trPr>
        <w:tc>
          <w:tcPr>
            <w:tcW w:w="2152" w:type="dxa"/>
            <w:shd w:val="clear" w:color="auto" w:fill="4BACC6" w:themeFill="accent5"/>
            <w:vAlign w:val="center"/>
          </w:tcPr>
          <w:p w14:paraId="5083E2EC" w14:textId="77777777" w:rsidR="00A841E1" w:rsidRPr="003E4BDF" w:rsidRDefault="00A841E1" w:rsidP="00131EEF">
            <w:pPr>
              <w:rPr>
                <w:b/>
                <w:color w:val="FFFFFF" w:themeColor="background1"/>
              </w:rPr>
            </w:pPr>
            <w:r w:rsidRPr="003E4BDF">
              <w:rPr>
                <w:b/>
                <w:color w:val="FFFFFF" w:themeColor="background1"/>
              </w:rPr>
              <w:t>Pre-Conditions</w:t>
            </w:r>
          </w:p>
        </w:tc>
        <w:tc>
          <w:tcPr>
            <w:tcW w:w="6151" w:type="dxa"/>
            <w:gridSpan w:val="2"/>
            <w:vAlign w:val="center"/>
          </w:tcPr>
          <w:p w14:paraId="6EA563EE" w14:textId="482053B7" w:rsidR="00A841E1" w:rsidRDefault="195DD4D0" w:rsidP="00131EEF">
            <w:r>
              <w:t>An institution user must be logged in.</w:t>
            </w:r>
          </w:p>
        </w:tc>
      </w:tr>
      <w:tr w:rsidR="00A841E1" w14:paraId="03329402" w14:textId="77777777" w:rsidTr="098B0DA1">
        <w:trPr>
          <w:trHeight w:val="340"/>
        </w:trPr>
        <w:tc>
          <w:tcPr>
            <w:tcW w:w="2152" w:type="dxa"/>
            <w:shd w:val="clear" w:color="auto" w:fill="4BACC6" w:themeFill="accent5"/>
            <w:vAlign w:val="center"/>
          </w:tcPr>
          <w:p w14:paraId="07EB7795" w14:textId="77777777" w:rsidR="00A841E1" w:rsidRPr="003E4BDF" w:rsidRDefault="00A841E1" w:rsidP="00131EEF">
            <w:pPr>
              <w:rPr>
                <w:b/>
                <w:color w:val="FFFFFF" w:themeColor="background1"/>
              </w:rPr>
            </w:pPr>
            <w:r w:rsidRPr="003E4BDF">
              <w:rPr>
                <w:b/>
                <w:color w:val="FFFFFF" w:themeColor="background1"/>
              </w:rPr>
              <w:t>Triggers</w:t>
            </w:r>
          </w:p>
        </w:tc>
        <w:tc>
          <w:tcPr>
            <w:tcW w:w="6151" w:type="dxa"/>
            <w:gridSpan w:val="2"/>
            <w:vAlign w:val="center"/>
          </w:tcPr>
          <w:p w14:paraId="6F574D04" w14:textId="5D5267E5" w:rsidR="00A841E1" w:rsidRDefault="098B0DA1" w:rsidP="098B0DA1">
            <w:r w:rsidRPr="098B0DA1">
              <w:t>Institution selects the view student funded button on the interface.</w:t>
            </w:r>
          </w:p>
        </w:tc>
      </w:tr>
      <w:tr w:rsidR="00A841E1" w14:paraId="52D97D6D" w14:textId="77777777" w:rsidTr="098B0DA1">
        <w:trPr>
          <w:trHeight w:val="340"/>
        </w:trPr>
        <w:tc>
          <w:tcPr>
            <w:tcW w:w="2152" w:type="dxa"/>
            <w:shd w:val="clear" w:color="auto" w:fill="4BACC6" w:themeFill="accent5"/>
            <w:vAlign w:val="center"/>
          </w:tcPr>
          <w:p w14:paraId="4664C673" w14:textId="77777777" w:rsidR="00A841E1" w:rsidRPr="003E4BDF" w:rsidRDefault="00A841E1" w:rsidP="00131EEF">
            <w:pPr>
              <w:rPr>
                <w:b/>
                <w:color w:val="FFFFFF" w:themeColor="background1"/>
              </w:rPr>
            </w:pPr>
            <w:r w:rsidRPr="003E4BDF">
              <w:rPr>
                <w:b/>
                <w:color w:val="FFFFFF" w:themeColor="background1"/>
              </w:rPr>
              <w:t>Post-Conditions</w:t>
            </w:r>
          </w:p>
        </w:tc>
        <w:tc>
          <w:tcPr>
            <w:tcW w:w="6151" w:type="dxa"/>
            <w:gridSpan w:val="2"/>
            <w:vAlign w:val="center"/>
          </w:tcPr>
          <w:p w14:paraId="231E0CB0" w14:textId="4AB1D197" w:rsidR="00A841E1" w:rsidRDefault="01790504" w:rsidP="00131EEF">
            <w:r>
              <w:t>A report compiled by the system on the list of funded students is displayed on the interface.</w:t>
            </w:r>
          </w:p>
        </w:tc>
      </w:tr>
      <w:tr w:rsidR="00A841E1" w14:paraId="29693C3E" w14:textId="77777777" w:rsidTr="098B0DA1">
        <w:trPr>
          <w:trHeight w:val="340"/>
        </w:trPr>
        <w:tc>
          <w:tcPr>
            <w:tcW w:w="2152" w:type="dxa"/>
            <w:shd w:val="clear" w:color="auto" w:fill="4BACC6" w:themeFill="accent5"/>
            <w:vAlign w:val="center"/>
          </w:tcPr>
          <w:p w14:paraId="7CAD8EFE" w14:textId="77777777" w:rsidR="00A841E1" w:rsidRPr="003E4BDF" w:rsidRDefault="00A841E1" w:rsidP="00131EEF">
            <w:pPr>
              <w:rPr>
                <w:b/>
                <w:color w:val="FFFFFF" w:themeColor="background1"/>
              </w:rPr>
            </w:pPr>
            <w:r w:rsidRPr="003E4BDF">
              <w:rPr>
                <w:b/>
                <w:color w:val="FFFFFF" w:themeColor="background1"/>
              </w:rPr>
              <w:t>Basic Flow of Events</w:t>
            </w:r>
          </w:p>
        </w:tc>
        <w:tc>
          <w:tcPr>
            <w:tcW w:w="6151" w:type="dxa"/>
            <w:gridSpan w:val="2"/>
            <w:vAlign w:val="center"/>
          </w:tcPr>
          <w:p w14:paraId="0893CE97" w14:textId="6DE2568A" w:rsidR="00A841E1" w:rsidRDefault="000E1238" w:rsidP="000E1238">
            <w:pPr>
              <w:pStyle w:val="ListParagraph"/>
              <w:numPr>
                <w:ilvl w:val="0"/>
                <w:numId w:val="32"/>
              </w:numPr>
            </w:pPr>
            <w:r>
              <w:t>The system displays a list of students that have funds.</w:t>
            </w:r>
          </w:p>
        </w:tc>
      </w:tr>
    </w:tbl>
    <w:p w14:paraId="0C3050A4" w14:textId="77777777" w:rsidR="00A841E1" w:rsidRDefault="00A841E1" w:rsidP="00016814">
      <w:pPr>
        <w:tabs>
          <w:tab w:val="left" w:pos="2265"/>
        </w:tabs>
        <w:ind w:left="113"/>
      </w:pPr>
    </w:p>
    <w:p w14:paraId="0980039E" w14:textId="77777777" w:rsidR="00D633E0" w:rsidRDefault="00D633E0" w:rsidP="00016814">
      <w:pPr>
        <w:tabs>
          <w:tab w:val="left" w:pos="2265"/>
        </w:tabs>
        <w:ind w:left="113"/>
      </w:pPr>
    </w:p>
    <w:p w14:paraId="36157CE7" w14:textId="484D8947" w:rsidR="008646F6" w:rsidRDefault="00B81786" w:rsidP="00B81786">
      <w:pPr>
        <w:pStyle w:val="Heading3"/>
      </w:pPr>
      <w:bookmarkStart w:id="24" w:name="_Toc99700802"/>
      <w:r>
        <w:t>Package C: [</w:t>
      </w:r>
      <w:r w:rsidR="000379F5">
        <w:rPr>
          <w:color w:val="000000"/>
          <w:szCs w:val="22"/>
          <w:lang w:eastAsia="en-ZA"/>
        </w:rPr>
        <w:t>Funder</w:t>
      </w:r>
      <w:r>
        <w:t>]</w:t>
      </w:r>
      <w:bookmarkEnd w:id="24"/>
    </w:p>
    <w:p w14:paraId="61983BA9" w14:textId="01C35C9C" w:rsidR="006B6D64" w:rsidRDefault="006B6D64" w:rsidP="006B6D64"/>
    <w:tbl>
      <w:tblPr>
        <w:tblStyle w:val="TableGrid"/>
        <w:tblW w:w="0" w:type="auto"/>
        <w:tblLook w:val="04A0" w:firstRow="1" w:lastRow="0" w:firstColumn="1" w:lastColumn="0" w:noHBand="0" w:noVBand="1"/>
      </w:tblPr>
      <w:tblGrid>
        <w:gridCol w:w="2152"/>
        <w:gridCol w:w="1995"/>
        <w:gridCol w:w="4156"/>
      </w:tblGrid>
      <w:tr w:rsidR="00B0257A" w:rsidRPr="003E4BDF" w14:paraId="209C0048" w14:textId="77777777" w:rsidTr="098B0DA1">
        <w:trPr>
          <w:trHeight w:val="340"/>
        </w:trPr>
        <w:tc>
          <w:tcPr>
            <w:tcW w:w="2152" w:type="dxa"/>
            <w:shd w:val="clear" w:color="auto" w:fill="4BACC6" w:themeFill="accent5"/>
            <w:vAlign w:val="center"/>
          </w:tcPr>
          <w:p w14:paraId="16C786A2" w14:textId="77777777" w:rsidR="00B0257A" w:rsidRPr="003E4BDF" w:rsidRDefault="00B0257A" w:rsidP="007B59C9">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7F84B18A" w14:textId="77777777" w:rsidR="00B0257A" w:rsidRPr="003E4BDF" w:rsidRDefault="00B0257A" w:rsidP="007B59C9">
            <w:pPr>
              <w:rPr>
                <w:b/>
                <w:color w:val="FFFFFF" w:themeColor="background1"/>
              </w:rPr>
            </w:pPr>
            <w:r w:rsidRPr="003E4BDF">
              <w:rPr>
                <w:b/>
                <w:color w:val="FFFFFF" w:themeColor="background1"/>
              </w:rPr>
              <w:t xml:space="preserve">Use Case Name </w:t>
            </w:r>
          </w:p>
        </w:tc>
      </w:tr>
      <w:tr w:rsidR="00B0257A" w14:paraId="4D696B8D" w14:textId="77777777" w:rsidTr="098B0DA1">
        <w:trPr>
          <w:trHeight w:val="340"/>
        </w:trPr>
        <w:tc>
          <w:tcPr>
            <w:tcW w:w="2152" w:type="dxa"/>
            <w:vAlign w:val="center"/>
          </w:tcPr>
          <w:p w14:paraId="1BC39B75" w14:textId="447F1D4E" w:rsidR="00B0257A" w:rsidRDefault="00B0257A" w:rsidP="007B59C9">
            <w:r>
              <w:t>C0100</w:t>
            </w:r>
          </w:p>
        </w:tc>
        <w:tc>
          <w:tcPr>
            <w:tcW w:w="6151" w:type="dxa"/>
            <w:gridSpan w:val="2"/>
            <w:vAlign w:val="center"/>
          </w:tcPr>
          <w:p w14:paraId="3A2F8E0D" w14:textId="78539119" w:rsidR="00B0257A" w:rsidRDefault="00B0257A" w:rsidP="007B59C9">
            <w:r w:rsidRPr="00C6206B">
              <w:rPr>
                <w:rFonts w:cs="Arial"/>
                <w:szCs w:val="22"/>
              </w:rPr>
              <w:t xml:space="preserve">Register </w:t>
            </w:r>
            <w:r>
              <w:rPr>
                <w:rFonts w:cs="Arial"/>
                <w:szCs w:val="22"/>
              </w:rPr>
              <w:t>Funder</w:t>
            </w:r>
          </w:p>
        </w:tc>
      </w:tr>
      <w:tr w:rsidR="00B0257A" w:rsidRPr="003E4BDF" w14:paraId="36B240BF" w14:textId="77777777" w:rsidTr="098B0DA1">
        <w:trPr>
          <w:trHeight w:val="340"/>
        </w:trPr>
        <w:tc>
          <w:tcPr>
            <w:tcW w:w="4147" w:type="dxa"/>
            <w:gridSpan w:val="2"/>
            <w:shd w:val="clear" w:color="auto" w:fill="4BACC6" w:themeFill="accent5"/>
            <w:vAlign w:val="center"/>
          </w:tcPr>
          <w:p w14:paraId="604FF077" w14:textId="77777777" w:rsidR="00B0257A" w:rsidRPr="003E4BDF" w:rsidRDefault="00B0257A" w:rsidP="007B59C9">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75C8E2D0" w14:textId="77777777" w:rsidR="00B0257A" w:rsidRPr="003E4BDF" w:rsidRDefault="00B0257A" w:rsidP="007B59C9">
            <w:pPr>
              <w:rPr>
                <w:b/>
                <w:color w:val="FFFFFF" w:themeColor="background1"/>
              </w:rPr>
            </w:pPr>
            <w:r w:rsidRPr="003E4BDF">
              <w:rPr>
                <w:b/>
                <w:color w:val="FFFFFF" w:themeColor="background1"/>
              </w:rPr>
              <w:t>Other participating Actors</w:t>
            </w:r>
          </w:p>
        </w:tc>
      </w:tr>
      <w:tr w:rsidR="00B0257A" w14:paraId="01BCBAFF" w14:textId="77777777" w:rsidTr="098B0DA1">
        <w:trPr>
          <w:trHeight w:val="340"/>
        </w:trPr>
        <w:tc>
          <w:tcPr>
            <w:tcW w:w="4147" w:type="dxa"/>
            <w:gridSpan w:val="2"/>
            <w:vAlign w:val="center"/>
          </w:tcPr>
          <w:p w14:paraId="6F6AAA8A" w14:textId="287E1DAC" w:rsidR="00B0257A" w:rsidRDefault="00B0257A" w:rsidP="007B59C9">
            <w:r>
              <w:rPr>
                <w:rFonts w:cs="Arial"/>
                <w:szCs w:val="22"/>
              </w:rPr>
              <w:t>Funder</w:t>
            </w:r>
          </w:p>
        </w:tc>
        <w:tc>
          <w:tcPr>
            <w:tcW w:w="4156" w:type="dxa"/>
            <w:vAlign w:val="center"/>
          </w:tcPr>
          <w:p w14:paraId="6A1D5116" w14:textId="77777777" w:rsidR="00B0257A" w:rsidRDefault="00B0257A" w:rsidP="007B59C9"/>
        </w:tc>
      </w:tr>
      <w:tr w:rsidR="00B0257A" w14:paraId="1AE98573" w14:textId="77777777" w:rsidTr="098B0DA1">
        <w:trPr>
          <w:trHeight w:val="340"/>
        </w:trPr>
        <w:tc>
          <w:tcPr>
            <w:tcW w:w="2152" w:type="dxa"/>
            <w:shd w:val="clear" w:color="auto" w:fill="4BACC6" w:themeFill="accent5"/>
            <w:vAlign w:val="center"/>
          </w:tcPr>
          <w:p w14:paraId="405E81BB" w14:textId="77777777" w:rsidR="00B0257A" w:rsidRPr="003E4BDF" w:rsidRDefault="00B0257A" w:rsidP="007B59C9">
            <w:pPr>
              <w:rPr>
                <w:b/>
                <w:color w:val="FFFFFF" w:themeColor="background1"/>
              </w:rPr>
            </w:pPr>
            <w:r w:rsidRPr="003E4BDF">
              <w:rPr>
                <w:b/>
                <w:color w:val="FFFFFF" w:themeColor="background1"/>
              </w:rPr>
              <w:t>Description</w:t>
            </w:r>
          </w:p>
        </w:tc>
        <w:tc>
          <w:tcPr>
            <w:tcW w:w="6151" w:type="dxa"/>
            <w:gridSpan w:val="2"/>
            <w:vAlign w:val="center"/>
          </w:tcPr>
          <w:p w14:paraId="04A3CC84" w14:textId="47610FB7" w:rsidR="00B0257A" w:rsidRDefault="00B0257A" w:rsidP="007B59C9">
            <w:r w:rsidRPr="098B0DA1">
              <w:rPr>
                <w:rFonts w:cs="Arial"/>
              </w:rPr>
              <w:t>Funders</w:t>
            </w:r>
            <w:r>
              <w:t xml:space="preserve"> can set up their accounts. Relevant information such as </w:t>
            </w:r>
            <w:r w:rsidR="00AE7972">
              <w:t>the tax number</w:t>
            </w:r>
            <w:r w:rsidR="6DF57ED4">
              <w:t>, name, email, telephone number, physical address, and the name of the bursary that will be offered by the funder will be kept.</w:t>
            </w:r>
          </w:p>
        </w:tc>
      </w:tr>
      <w:tr w:rsidR="00B0257A" w14:paraId="3B29F016" w14:textId="77777777" w:rsidTr="098B0DA1">
        <w:trPr>
          <w:trHeight w:val="340"/>
        </w:trPr>
        <w:tc>
          <w:tcPr>
            <w:tcW w:w="2152" w:type="dxa"/>
            <w:shd w:val="clear" w:color="auto" w:fill="4BACC6" w:themeFill="accent5"/>
            <w:vAlign w:val="center"/>
          </w:tcPr>
          <w:p w14:paraId="0BB147AD" w14:textId="77777777" w:rsidR="00B0257A" w:rsidRPr="003E4BDF" w:rsidRDefault="00B0257A" w:rsidP="007B59C9">
            <w:pPr>
              <w:rPr>
                <w:b/>
                <w:color w:val="FFFFFF" w:themeColor="background1"/>
              </w:rPr>
            </w:pPr>
            <w:r w:rsidRPr="003E4BDF">
              <w:rPr>
                <w:b/>
                <w:color w:val="FFFFFF" w:themeColor="background1"/>
              </w:rPr>
              <w:t>Pre-Conditions</w:t>
            </w:r>
          </w:p>
        </w:tc>
        <w:tc>
          <w:tcPr>
            <w:tcW w:w="6151" w:type="dxa"/>
            <w:gridSpan w:val="2"/>
            <w:vAlign w:val="center"/>
          </w:tcPr>
          <w:p w14:paraId="2B17627C" w14:textId="6B558A33" w:rsidR="00B0257A" w:rsidRDefault="00B0257A" w:rsidP="007B59C9">
            <w:r>
              <w:t>The funder</w:t>
            </w:r>
            <w:r w:rsidRPr="098B0DA1">
              <w:rPr>
                <w:rFonts w:cs="Arial"/>
              </w:rPr>
              <w:t>s</w:t>
            </w:r>
            <w:r>
              <w:t xml:space="preserve"> must have a link of the web-based system to the device they will be using.</w:t>
            </w:r>
          </w:p>
        </w:tc>
      </w:tr>
      <w:tr w:rsidR="00B0257A" w14:paraId="085E0CEC" w14:textId="77777777" w:rsidTr="098B0DA1">
        <w:trPr>
          <w:trHeight w:val="340"/>
        </w:trPr>
        <w:tc>
          <w:tcPr>
            <w:tcW w:w="2152" w:type="dxa"/>
            <w:shd w:val="clear" w:color="auto" w:fill="4BACC6" w:themeFill="accent5"/>
            <w:vAlign w:val="center"/>
          </w:tcPr>
          <w:p w14:paraId="52EC48F1" w14:textId="77777777" w:rsidR="00B0257A" w:rsidRPr="003E4BDF" w:rsidRDefault="00B0257A" w:rsidP="007B59C9">
            <w:pPr>
              <w:rPr>
                <w:b/>
                <w:color w:val="FFFFFF" w:themeColor="background1"/>
              </w:rPr>
            </w:pPr>
            <w:r w:rsidRPr="003E4BDF">
              <w:rPr>
                <w:b/>
                <w:color w:val="FFFFFF" w:themeColor="background1"/>
              </w:rPr>
              <w:t>Triggers</w:t>
            </w:r>
          </w:p>
        </w:tc>
        <w:tc>
          <w:tcPr>
            <w:tcW w:w="6151" w:type="dxa"/>
            <w:gridSpan w:val="2"/>
            <w:vAlign w:val="center"/>
          </w:tcPr>
          <w:p w14:paraId="4DB7344B" w14:textId="21374882" w:rsidR="00B0257A" w:rsidRDefault="00B0257A" w:rsidP="007B59C9">
            <w:r w:rsidRPr="009338C3">
              <w:t xml:space="preserve">The </w:t>
            </w:r>
            <w:r>
              <w:t>funder</w:t>
            </w:r>
            <w:r w:rsidRPr="009338C3">
              <w:t xml:space="preserve"> taps the link supplied on their device and then clicks the register icon on the home screen</w:t>
            </w:r>
            <w:r>
              <w:t>.</w:t>
            </w:r>
          </w:p>
        </w:tc>
      </w:tr>
      <w:tr w:rsidR="00B0257A" w14:paraId="7840E349" w14:textId="77777777" w:rsidTr="098B0DA1">
        <w:trPr>
          <w:trHeight w:val="340"/>
        </w:trPr>
        <w:tc>
          <w:tcPr>
            <w:tcW w:w="2152" w:type="dxa"/>
            <w:shd w:val="clear" w:color="auto" w:fill="4BACC6" w:themeFill="accent5"/>
            <w:vAlign w:val="center"/>
          </w:tcPr>
          <w:p w14:paraId="1B226DE3" w14:textId="77777777" w:rsidR="00B0257A" w:rsidRPr="003E4BDF" w:rsidRDefault="00B0257A" w:rsidP="007B59C9">
            <w:pPr>
              <w:rPr>
                <w:b/>
                <w:color w:val="FFFFFF" w:themeColor="background1"/>
              </w:rPr>
            </w:pPr>
            <w:r w:rsidRPr="003E4BDF">
              <w:rPr>
                <w:b/>
                <w:color w:val="FFFFFF" w:themeColor="background1"/>
              </w:rPr>
              <w:t>Post-Conditions</w:t>
            </w:r>
          </w:p>
        </w:tc>
        <w:tc>
          <w:tcPr>
            <w:tcW w:w="6151" w:type="dxa"/>
            <w:gridSpan w:val="2"/>
            <w:vAlign w:val="center"/>
          </w:tcPr>
          <w:p w14:paraId="12DE6121" w14:textId="2BEF04B6" w:rsidR="00B0257A" w:rsidRDefault="00B0257A" w:rsidP="007B59C9">
            <w:r w:rsidRPr="006B6D64">
              <w:t xml:space="preserve">For the </w:t>
            </w:r>
            <w:r>
              <w:t>funder</w:t>
            </w:r>
            <w:r w:rsidRPr="006B6D64">
              <w:t xml:space="preserve">, an account is created. For each </w:t>
            </w:r>
            <w:r>
              <w:t>funder</w:t>
            </w:r>
            <w:r w:rsidRPr="006B6D64">
              <w:t xml:space="preserve">, an identifying number is generated and stored alongside the other data in the database. Following registration, the </w:t>
            </w:r>
            <w:r>
              <w:t>funder</w:t>
            </w:r>
            <w:r w:rsidRPr="006B6D64">
              <w:t xml:space="preserve"> receives an email.</w:t>
            </w:r>
          </w:p>
        </w:tc>
      </w:tr>
      <w:tr w:rsidR="00223207" w14:paraId="51FD9DAB" w14:textId="77777777" w:rsidTr="098B0DA1">
        <w:trPr>
          <w:trHeight w:val="340"/>
        </w:trPr>
        <w:tc>
          <w:tcPr>
            <w:tcW w:w="2152" w:type="dxa"/>
            <w:shd w:val="clear" w:color="auto" w:fill="4BACC6" w:themeFill="accent5"/>
            <w:vAlign w:val="center"/>
          </w:tcPr>
          <w:p w14:paraId="6C5C5F7A" w14:textId="77777777" w:rsidR="00223207" w:rsidRPr="003E4BDF" w:rsidRDefault="00223207" w:rsidP="00223207">
            <w:pPr>
              <w:rPr>
                <w:b/>
                <w:color w:val="FFFFFF" w:themeColor="background1"/>
              </w:rPr>
            </w:pPr>
            <w:r w:rsidRPr="003E4BDF">
              <w:rPr>
                <w:b/>
                <w:color w:val="FFFFFF" w:themeColor="background1"/>
              </w:rPr>
              <w:t>Basic Flow of Events</w:t>
            </w:r>
          </w:p>
        </w:tc>
        <w:tc>
          <w:tcPr>
            <w:tcW w:w="6151" w:type="dxa"/>
            <w:gridSpan w:val="2"/>
            <w:vAlign w:val="center"/>
          </w:tcPr>
          <w:p w14:paraId="3BB3187A" w14:textId="48DBDBF8" w:rsidR="00223207" w:rsidRDefault="00223207" w:rsidP="00223207">
            <w:pPr>
              <w:pStyle w:val="ListParagraph"/>
              <w:numPr>
                <w:ilvl w:val="0"/>
                <w:numId w:val="26"/>
              </w:numPr>
            </w:pPr>
            <w:r>
              <w:t>Select funder icon on the registration screen.</w:t>
            </w:r>
          </w:p>
          <w:p w14:paraId="60BEC840" w14:textId="77777777" w:rsidR="00223207" w:rsidRDefault="00223207" w:rsidP="00223207">
            <w:pPr>
              <w:pStyle w:val="ListParagraph"/>
              <w:numPr>
                <w:ilvl w:val="0"/>
                <w:numId w:val="26"/>
              </w:numPr>
            </w:pPr>
            <w:r>
              <w:t>System displays the registration screen with fields into which relevant details must be entered.</w:t>
            </w:r>
          </w:p>
          <w:p w14:paraId="1215277A" w14:textId="0B835D0C" w:rsidR="00223207" w:rsidRDefault="00223207" w:rsidP="00223207">
            <w:pPr>
              <w:pStyle w:val="ListParagraph"/>
              <w:numPr>
                <w:ilvl w:val="0"/>
                <w:numId w:val="26"/>
              </w:numPr>
            </w:pPr>
            <w:r>
              <w:t>Funder enters their details.</w:t>
            </w:r>
          </w:p>
          <w:p w14:paraId="50984032" w14:textId="1C2A5AB4" w:rsidR="00223207" w:rsidRDefault="00223207" w:rsidP="00223207">
            <w:pPr>
              <w:pStyle w:val="ListParagraph"/>
              <w:numPr>
                <w:ilvl w:val="0"/>
                <w:numId w:val="26"/>
              </w:numPr>
            </w:pPr>
            <w:r>
              <w:t xml:space="preserve">The </w:t>
            </w:r>
            <w:r w:rsidRPr="00223207">
              <w:t>funder</w:t>
            </w:r>
            <w:r>
              <w:t xml:space="preserve"> clicks the register icon on the screen.</w:t>
            </w:r>
          </w:p>
          <w:p w14:paraId="7BE3A5F0" w14:textId="77777777" w:rsidR="00223207" w:rsidRDefault="00223207" w:rsidP="00223207">
            <w:pPr>
              <w:pStyle w:val="ListParagraph"/>
              <w:numPr>
                <w:ilvl w:val="0"/>
                <w:numId w:val="26"/>
              </w:numPr>
            </w:pPr>
            <w:r>
              <w:t>System validates entered details.</w:t>
            </w:r>
          </w:p>
          <w:p w14:paraId="6761D7FA" w14:textId="5258354A" w:rsidR="00223207" w:rsidRDefault="00223207" w:rsidP="00223207">
            <w:pPr>
              <w:pStyle w:val="ListParagraph"/>
              <w:numPr>
                <w:ilvl w:val="0"/>
                <w:numId w:val="26"/>
              </w:numPr>
            </w:pPr>
            <w:r>
              <w:t>The system generates the identifying number for the funder and store it in the database.</w:t>
            </w:r>
          </w:p>
          <w:p w14:paraId="40BDF21A" w14:textId="50C337BA" w:rsidR="00223207" w:rsidRDefault="00223207" w:rsidP="00223207">
            <w:pPr>
              <w:pStyle w:val="ListParagraph"/>
              <w:numPr>
                <w:ilvl w:val="0"/>
                <w:numId w:val="26"/>
              </w:numPr>
            </w:pPr>
            <w:r>
              <w:t xml:space="preserve">The funder </w:t>
            </w:r>
            <w:r w:rsidRPr="00223207">
              <w:t>on</w:t>
            </w:r>
            <w:r>
              <w:t xml:space="preserve"> receives an email.</w:t>
            </w:r>
          </w:p>
        </w:tc>
      </w:tr>
    </w:tbl>
    <w:p w14:paraId="4A5E17E5" w14:textId="68DD9A89" w:rsidR="00B0257A" w:rsidRDefault="00B0257A" w:rsidP="006B6D64"/>
    <w:tbl>
      <w:tblPr>
        <w:tblStyle w:val="TableGrid"/>
        <w:tblW w:w="0" w:type="auto"/>
        <w:tblLook w:val="04A0" w:firstRow="1" w:lastRow="0" w:firstColumn="1" w:lastColumn="0" w:noHBand="0" w:noVBand="1"/>
      </w:tblPr>
      <w:tblGrid>
        <w:gridCol w:w="2152"/>
        <w:gridCol w:w="1995"/>
        <w:gridCol w:w="4156"/>
      </w:tblGrid>
      <w:tr w:rsidR="00F84547" w:rsidRPr="003E4BDF" w14:paraId="48518C76" w14:textId="77777777" w:rsidTr="2FE66E86">
        <w:trPr>
          <w:trHeight w:val="340"/>
        </w:trPr>
        <w:tc>
          <w:tcPr>
            <w:tcW w:w="2152" w:type="dxa"/>
            <w:shd w:val="clear" w:color="auto" w:fill="4BACC6" w:themeFill="accent5"/>
            <w:vAlign w:val="center"/>
          </w:tcPr>
          <w:p w14:paraId="25FCE519" w14:textId="77777777" w:rsidR="00F84547" w:rsidRPr="003E4BDF" w:rsidRDefault="00F84547" w:rsidP="00131EEF">
            <w:pPr>
              <w:rPr>
                <w:b/>
                <w:color w:val="FFFFFF" w:themeColor="background1"/>
              </w:rPr>
            </w:pPr>
            <w:r w:rsidRPr="003E4BDF">
              <w:rPr>
                <w:b/>
                <w:color w:val="FFFFFF" w:themeColor="background1"/>
              </w:rPr>
              <w:lastRenderedPageBreak/>
              <w:t>Use Case ID</w:t>
            </w:r>
          </w:p>
        </w:tc>
        <w:tc>
          <w:tcPr>
            <w:tcW w:w="6151" w:type="dxa"/>
            <w:gridSpan w:val="2"/>
            <w:shd w:val="clear" w:color="auto" w:fill="4BACC6" w:themeFill="accent5"/>
            <w:vAlign w:val="center"/>
          </w:tcPr>
          <w:p w14:paraId="71EDBBFB" w14:textId="77777777" w:rsidR="00F84547" w:rsidRPr="003E4BDF" w:rsidRDefault="00F84547" w:rsidP="00131EEF">
            <w:pPr>
              <w:rPr>
                <w:b/>
                <w:color w:val="FFFFFF" w:themeColor="background1"/>
              </w:rPr>
            </w:pPr>
            <w:r w:rsidRPr="003E4BDF">
              <w:rPr>
                <w:b/>
                <w:color w:val="FFFFFF" w:themeColor="background1"/>
              </w:rPr>
              <w:t xml:space="preserve">Use Case Name </w:t>
            </w:r>
          </w:p>
        </w:tc>
      </w:tr>
      <w:tr w:rsidR="00F84547" w14:paraId="5257A1E3" w14:textId="77777777" w:rsidTr="2FE66E86">
        <w:trPr>
          <w:trHeight w:val="340"/>
        </w:trPr>
        <w:tc>
          <w:tcPr>
            <w:tcW w:w="2152" w:type="dxa"/>
            <w:vAlign w:val="center"/>
          </w:tcPr>
          <w:p w14:paraId="7B866381" w14:textId="4812792C" w:rsidR="00F84547" w:rsidRDefault="00047632" w:rsidP="00047632">
            <w:r>
              <w:t>C0200</w:t>
            </w:r>
          </w:p>
        </w:tc>
        <w:tc>
          <w:tcPr>
            <w:tcW w:w="6151" w:type="dxa"/>
            <w:gridSpan w:val="2"/>
            <w:vAlign w:val="center"/>
          </w:tcPr>
          <w:p w14:paraId="6DA4477E" w14:textId="5F0C3E35" w:rsidR="00F84547" w:rsidRDefault="00047632" w:rsidP="00131EEF">
            <w:r w:rsidRPr="00047632">
              <w:t>Maintain Funder details</w:t>
            </w:r>
          </w:p>
        </w:tc>
      </w:tr>
      <w:tr w:rsidR="00F84547" w:rsidRPr="003E4BDF" w14:paraId="413CF85D" w14:textId="77777777" w:rsidTr="2FE66E86">
        <w:trPr>
          <w:trHeight w:val="340"/>
        </w:trPr>
        <w:tc>
          <w:tcPr>
            <w:tcW w:w="4147" w:type="dxa"/>
            <w:gridSpan w:val="2"/>
            <w:shd w:val="clear" w:color="auto" w:fill="4BACC6" w:themeFill="accent5"/>
            <w:vAlign w:val="center"/>
          </w:tcPr>
          <w:p w14:paraId="06EA57B6" w14:textId="77777777" w:rsidR="00F84547" w:rsidRPr="003E4BDF" w:rsidRDefault="00F84547" w:rsidP="00131EEF">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67339737" w14:textId="77777777" w:rsidR="00F84547" w:rsidRPr="003E4BDF" w:rsidRDefault="00F84547" w:rsidP="00131EEF">
            <w:pPr>
              <w:rPr>
                <w:b/>
                <w:color w:val="FFFFFF" w:themeColor="background1"/>
              </w:rPr>
            </w:pPr>
            <w:r w:rsidRPr="003E4BDF">
              <w:rPr>
                <w:b/>
                <w:color w:val="FFFFFF" w:themeColor="background1"/>
              </w:rPr>
              <w:t>Other participating Actors</w:t>
            </w:r>
          </w:p>
        </w:tc>
      </w:tr>
      <w:tr w:rsidR="00F84547" w14:paraId="293738B5" w14:textId="77777777" w:rsidTr="2FE66E86">
        <w:trPr>
          <w:trHeight w:val="340"/>
        </w:trPr>
        <w:tc>
          <w:tcPr>
            <w:tcW w:w="4147" w:type="dxa"/>
            <w:gridSpan w:val="2"/>
            <w:vAlign w:val="center"/>
          </w:tcPr>
          <w:p w14:paraId="5B10EA64" w14:textId="5EEA2505" w:rsidR="00F84547" w:rsidRDefault="00EC3F9D" w:rsidP="00131EEF">
            <w:r>
              <w:rPr>
                <w:rFonts w:cs="Arial"/>
                <w:szCs w:val="22"/>
              </w:rPr>
              <w:t>Funder</w:t>
            </w:r>
          </w:p>
        </w:tc>
        <w:tc>
          <w:tcPr>
            <w:tcW w:w="4156" w:type="dxa"/>
            <w:vAlign w:val="center"/>
          </w:tcPr>
          <w:p w14:paraId="32FCD9AB" w14:textId="77777777" w:rsidR="00F84547" w:rsidRDefault="00F84547" w:rsidP="00131EEF"/>
        </w:tc>
      </w:tr>
      <w:tr w:rsidR="00F84547" w14:paraId="232AEA2F" w14:textId="77777777" w:rsidTr="2FE66E86">
        <w:trPr>
          <w:trHeight w:val="340"/>
        </w:trPr>
        <w:tc>
          <w:tcPr>
            <w:tcW w:w="2152" w:type="dxa"/>
            <w:shd w:val="clear" w:color="auto" w:fill="4BACC6" w:themeFill="accent5"/>
            <w:vAlign w:val="center"/>
          </w:tcPr>
          <w:p w14:paraId="46874B73" w14:textId="77777777" w:rsidR="00F84547" w:rsidRPr="003E4BDF" w:rsidRDefault="00F84547" w:rsidP="00131EEF">
            <w:pPr>
              <w:rPr>
                <w:b/>
                <w:color w:val="FFFFFF" w:themeColor="background1"/>
              </w:rPr>
            </w:pPr>
            <w:r w:rsidRPr="003E4BDF">
              <w:rPr>
                <w:b/>
                <w:color w:val="FFFFFF" w:themeColor="background1"/>
              </w:rPr>
              <w:t>Description</w:t>
            </w:r>
          </w:p>
        </w:tc>
        <w:tc>
          <w:tcPr>
            <w:tcW w:w="6151" w:type="dxa"/>
            <w:gridSpan w:val="2"/>
            <w:vAlign w:val="center"/>
          </w:tcPr>
          <w:p w14:paraId="4F66507F" w14:textId="14853B52" w:rsidR="00F84547" w:rsidRDefault="2FE66E86" w:rsidP="00131EEF">
            <w:r>
              <w:t>Allows the funder to maintain funder related details by navigating to a screen where the funder can manage, they are funder details.</w:t>
            </w:r>
          </w:p>
        </w:tc>
      </w:tr>
      <w:tr w:rsidR="00F84547" w14:paraId="651CB065" w14:textId="77777777" w:rsidTr="2FE66E86">
        <w:trPr>
          <w:trHeight w:val="340"/>
        </w:trPr>
        <w:tc>
          <w:tcPr>
            <w:tcW w:w="2152" w:type="dxa"/>
            <w:shd w:val="clear" w:color="auto" w:fill="4BACC6" w:themeFill="accent5"/>
            <w:vAlign w:val="center"/>
          </w:tcPr>
          <w:p w14:paraId="4066E2F1" w14:textId="77777777" w:rsidR="00F84547" w:rsidRPr="003E4BDF" w:rsidRDefault="00F84547" w:rsidP="00131EEF">
            <w:pPr>
              <w:rPr>
                <w:b/>
                <w:color w:val="FFFFFF" w:themeColor="background1"/>
              </w:rPr>
            </w:pPr>
            <w:r w:rsidRPr="003E4BDF">
              <w:rPr>
                <w:b/>
                <w:color w:val="FFFFFF" w:themeColor="background1"/>
              </w:rPr>
              <w:t>Pre-Conditions</w:t>
            </w:r>
          </w:p>
        </w:tc>
        <w:tc>
          <w:tcPr>
            <w:tcW w:w="6151" w:type="dxa"/>
            <w:gridSpan w:val="2"/>
            <w:vAlign w:val="center"/>
          </w:tcPr>
          <w:p w14:paraId="461D1789" w14:textId="5860D672" w:rsidR="00F84547" w:rsidRDefault="2FE66E86" w:rsidP="00131EEF">
            <w:r>
              <w:t>A funder user must be logged in.</w:t>
            </w:r>
          </w:p>
        </w:tc>
      </w:tr>
      <w:tr w:rsidR="00F84547" w14:paraId="6E13B998" w14:textId="77777777" w:rsidTr="2FE66E86">
        <w:trPr>
          <w:trHeight w:val="340"/>
        </w:trPr>
        <w:tc>
          <w:tcPr>
            <w:tcW w:w="2152" w:type="dxa"/>
            <w:shd w:val="clear" w:color="auto" w:fill="4BACC6" w:themeFill="accent5"/>
            <w:vAlign w:val="center"/>
          </w:tcPr>
          <w:p w14:paraId="18A7F36D" w14:textId="77777777" w:rsidR="00F84547" w:rsidRPr="003E4BDF" w:rsidRDefault="00F84547" w:rsidP="00131EEF">
            <w:pPr>
              <w:rPr>
                <w:b/>
                <w:color w:val="FFFFFF" w:themeColor="background1"/>
              </w:rPr>
            </w:pPr>
            <w:r w:rsidRPr="003E4BDF">
              <w:rPr>
                <w:b/>
                <w:color w:val="FFFFFF" w:themeColor="background1"/>
              </w:rPr>
              <w:t>Triggers</w:t>
            </w:r>
          </w:p>
        </w:tc>
        <w:tc>
          <w:tcPr>
            <w:tcW w:w="6151" w:type="dxa"/>
            <w:gridSpan w:val="2"/>
            <w:vAlign w:val="center"/>
          </w:tcPr>
          <w:p w14:paraId="7E32632D" w14:textId="5809CE6A" w:rsidR="00F84547" w:rsidRDefault="2FE66E86" w:rsidP="2FE66E86">
            <w:r>
              <w:t>If the funder wishes to update its information, the funder selects an edit details button on the interface.</w:t>
            </w:r>
          </w:p>
        </w:tc>
      </w:tr>
      <w:tr w:rsidR="00F84547" w14:paraId="41FF2411" w14:textId="77777777" w:rsidTr="2FE66E86">
        <w:trPr>
          <w:trHeight w:val="340"/>
        </w:trPr>
        <w:tc>
          <w:tcPr>
            <w:tcW w:w="2152" w:type="dxa"/>
            <w:shd w:val="clear" w:color="auto" w:fill="4BACC6" w:themeFill="accent5"/>
            <w:vAlign w:val="center"/>
          </w:tcPr>
          <w:p w14:paraId="05C3ECFD" w14:textId="77777777" w:rsidR="00F84547" w:rsidRPr="003E4BDF" w:rsidRDefault="00F84547" w:rsidP="00131EEF">
            <w:pPr>
              <w:rPr>
                <w:b/>
                <w:color w:val="FFFFFF" w:themeColor="background1"/>
              </w:rPr>
            </w:pPr>
            <w:r w:rsidRPr="003E4BDF">
              <w:rPr>
                <w:b/>
                <w:color w:val="FFFFFF" w:themeColor="background1"/>
              </w:rPr>
              <w:t>Post-Conditions</w:t>
            </w:r>
          </w:p>
        </w:tc>
        <w:tc>
          <w:tcPr>
            <w:tcW w:w="6151" w:type="dxa"/>
            <w:gridSpan w:val="2"/>
            <w:vAlign w:val="center"/>
          </w:tcPr>
          <w:p w14:paraId="4867679F" w14:textId="0D3373CD" w:rsidR="00F84547" w:rsidRDefault="2FE66E86" w:rsidP="2FE66E86">
            <w:r>
              <w:t>The funder details are updated in the database. The funder users can go back to their own account page.</w:t>
            </w:r>
          </w:p>
        </w:tc>
      </w:tr>
      <w:tr w:rsidR="006B6003" w14:paraId="6AE3D19F" w14:textId="77777777" w:rsidTr="2FE66E86">
        <w:trPr>
          <w:trHeight w:val="340"/>
        </w:trPr>
        <w:tc>
          <w:tcPr>
            <w:tcW w:w="2152" w:type="dxa"/>
            <w:shd w:val="clear" w:color="auto" w:fill="4BACC6" w:themeFill="accent5"/>
            <w:vAlign w:val="center"/>
          </w:tcPr>
          <w:p w14:paraId="741769D4" w14:textId="77777777" w:rsidR="006B6003" w:rsidRPr="003E4BDF" w:rsidRDefault="006B6003" w:rsidP="006B6003">
            <w:pPr>
              <w:rPr>
                <w:b/>
                <w:color w:val="FFFFFF" w:themeColor="background1"/>
              </w:rPr>
            </w:pPr>
            <w:r w:rsidRPr="003E4BDF">
              <w:rPr>
                <w:b/>
                <w:color w:val="FFFFFF" w:themeColor="background1"/>
              </w:rPr>
              <w:t>Basic Flow of Events</w:t>
            </w:r>
          </w:p>
        </w:tc>
        <w:tc>
          <w:tcPr>
            <w:tcW w:w="6151" w:type="dxa"/>
            <w:gridSpan w:val="2"/>
            <w:vAlign w:val="center"/>
          </w:tcPr>
          <w:p w14:paraId="5774375C" w14:textId="77777777" w:rsidR="006B6003" w:rsidRDefault="006B6003" w:rsidP="006B6003">
            <w:pPr>
              <w:pStyle w:val="ListParagraph"/>
              <w:numPr>
                <w:ilvl w:val="0"/>
                <w:numId w:val="28"/>
              </w:numPr>
            </w:pPr>
            <w:r>
              <w:t>The system displays the maintain details screen.</w:t>
            </w:r>
          </w:p>
          <w:p w14:paraId="207CAFDF" w14:textId="2F902253" w:rsidR="006B6003" w:rsidRDefault="006B6003" w:rsidP="006B6003">
            <w:pPr>
              <w:pStyle w:val="ListParagraph"/>
              <w:numPr>
                <w:ilvl w:val="0"/>
                <w:numId w:val="28"/>
              </w:numPr>
            </w:pPr>
            <w:r>
              <w:rPr>
                <w:rFonts w:cs="Arial"/>
                <w:szCs w:val="22"/>
              </w:rPr>
              <w:t>Funder</w:t>
            </w:r>
            <w:r>
              <w:t xml:space="preserve"> updates their details</w:t>
            </w:r>
          </w:p>
          <w:p w14:paraId="6A73C39E" w14:textId="08B2D82C" w:rsidR="006B6003" w:rsidRDefault="006B6003" w:rsidP="006B6003">
            <w:pPr>
              <w:pStyle w:val="ListParagraph"/>
              <w:numPr>
                <w:ilvl w:val="0"/>
                <w:numId w:val="28"/>
              </w:numPr>
            </w:pPr>
            <w:r>
              <w:rPr>
                <w:rFonts w:cs="Arial"/>
                <w:szCs w:val="22"/>
              </w:rPr>
              <w:t>Funder</w:t>
            </w:r>
            <w:r>
              <w:t xml:space="preserve"> presses the save button. </w:t>
            </w:r>
          </w:p>
          <w:p w14:paraId="76247AC8" w14:textId="763ECA72" w:rsidR="006B6003" w:rsidRDefault="006B6003" w:rsidP="006B6003">
            <w:pPr>
              <w:pStyle w:val="ListParagraph"/>
              <w:numPr>
                <w:ilvl w:val="0"/>
                <w:numId w:val="28"/>
              </w:numPr>
            </w:pPr>
            <w:r>
              <w:t>The f</w:t>
            </w:r>
            <w:r>
              <w:rPr>
                <w:rFonts w:cs="Arial"/>
                <w:szCs w:val="22"/>
              </w:rPr>
              <w:t>under</w:t>
            </w:r>
            <w:r>
              <w:t xml:space="preserve">’s information is updated. </w:t>
            </w:r>
          </w:p>
          <w:p w14:paraId="70874A8E" w14:textId="77777777" w:rsidR="006B6003" w:rsidRDefault="006B6003" w:rsidP="006B6003">
            <w:pPr>
              <w:pStyle w:val="ListParagraph"/>
              <w:numPr>
                <w:ilvl w:val="0"/>
                <w:numId w:val="28"/>
              </w:numPr>
            </w:pPr>
            <w:r>
              <w:t xml:space="preserve">The system shows the updated information on the screen. </w:t>
            </w:r>
          </w:p>
          <w:p w14:paraId="62EAF5C7" w14:textId="5548AA7A" w:rsidR="006B6003" w:rsidRDefault="006B6003" w:rsidP="006B6003">
            <w:pPr>
              <w:pStyle w:val="ListParagraph"/>
              <w:numPr>
                <w:ilvl w:val="0"/>
                <w:numId w:val="28"/>
              </w:numPr>
            </w:pPr>
            <w:r>
              <w:rPr>
                <w:rFonts w:cs="Arial"/>
                <w:szCs w:val="22"/>
              </w:rPr>
              <w:t>Funder</w:t>
            </w:r>
            <w:r>
              <w:t xml:space="preserve"> presses a button that takes him or her to their own account page.</w:t>
            </w:r>
          </w:p>
        </w:tc>
      </w:tr>
    </w:tbl>
    <w:p w14:paraId="187E722F" w14:textId="745C65F4" w:rsidR="00F84547" w:rsidRDefault="00F84547" w:rsidP="006B6D64"/>
    <w:tbl>
      <w:tblPr>
        <w:tblStyle w:val="TableGrid"/>
        <w:tblW w:w="0" w:type="auto"/>
        <w:tblLook w:val="04A0" w:firstRow="1" w:lastRow="0" w:firstColumn="1" w:lastColumn="0" w:noHBand="0" w:noVBand="1"/>
      </w:tblPr>
      <w:tblGrid>
        <w:gridCol w:w="2152"/>
        <w:gridCol w:w="1995"/>
        <w:gridCol w:w="4156"/>
      </w:tblGrid>
      <w:tr w:rsidR="00F84547" w:rsidRPr="003E4BDF" w14:paraId="7F1B799A" w14:textId="77777777" w:rsidTr="6F9AA7E5">
        <w:trPr>
          <w:trHeight w:val="340"/>
        </w:trPr>
        <w:tc>
          <w:tcPr>
            <w:tcW w:w="2152" w:type="dxa"/>
            <w:shd w:val="clear" w:color="auto" w:fill="4BACC6" w:themeFill="accent5"/>
            <w:vAlign w:val="center"/>
          </w:tcPr>
          <w:p w14:paraId="2ABF5208" w14:textId="77777777" w:rsidR="00F84547" w:rsidRPr="003E4BDF" w:rsidRDefault="00F84547" w:rsidP="00131EEF">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08BABE19" w14:textId="77777777" w:rsidR="00F84547" w:rsidRPr="003E4BDF" w:rsidRDefault="00F84547" w:rsidP="00131EEF">
            <w:pPr>
              <w:rPr>
                <w:b/>
                <w:color w:val="FFFFFF" w:themeColor="background1"/>
              </w:rPr>
            </w:pPr>
            <w:r w:rsidRPr="003E4BDF">
              <w:rPr>
                <w:b/>
                <w:color w:val="FFFFFF" w:themeColor="background1"/>
              </w:rPr>
              <w:t xml:space="preserve">Use Case Name </w:t>
            </w:r>
          </w:p>
        </w:tc>
      </w:tr>
      <w:tr w:rsidR="00F84547" w14:paraId="07EFB13C" w14:textId="77777777" w:rsidTr="6F9AA7E5">
        <w:trPr>
          <w:trHeight w:val="340"/>
        </w:trPr>
        <w:tc>
          <w:tcPr>
            <w:tcW w:w="2152" w:type="dxa"/>
            <w:vAlign w:val="center"/>
          </w:tcPr>
          <w:p w14:paraId="5C1515CF" w14:textId="38B7223C" w:rsidR="00F84547" w:rsidRDefault="00047632" w:rsidP="00047632">
            <w:r>
              <w:t>C0300</w:t>
            </w:r>
          </w:p>
        </w:tc>
        <w:tc>
          <w:tcPr>
            <w:tcW w:w="6151" w:type="dxa"/>
            <w:gridSpan w:val="2"/>
            <w:vAlign w:val="center"/>
          </w:tcPr>
          <w:p w14:paraId="2FF2929F" w14:textId="25D89615" w:rsidR="00F84547" w:rsidRDefault="00047632" w:rsidP="00131EEF">
            <w:r w:rsidRPr="00047632">
              <w:t>Update fund request</w:t>
            </w:r>
          </w:p>
        </w:tc>
      </w:tr>
      <w:tr w:rsidR="00F84547" w:rsidRPr="003E4BDF" w14:paraId="38E38060" w14:textId="77777777" w:rsidTr="6F9AA7E5">
        <w:trPr>
          <w:trHeight w:val="340"/>
        </w:trPr>
        <w:tc>
          <w:tcPr>
            <w:tcW w:w="4147" w:type="dxa"/>
            <w:gridSpan w:val="2"/>
            <w:shd w:val="clear" w:color="auto" w:fill="4BACC6" w:themeFill="accent5"/>
            <w:vAlign w:val="center"/>
          </w:tcPr>
          <w:p w14:paraId="116F0B9D" w14:textId="77777777" w:rsidR="00F84547" w:rsidRPr="003E4BDF" w:rsidRDefault="00F84547" w:rsidP="00131EEF">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6C1D3E14" w14:textId="77777777" w:rsidR="00F84547" w:rsidRPr="003E4BDF" w:rsidRDefault="00F84547" w:rsidP="00131EEF">
            <w:pPr>
              <w:rPr>
                <w:b/>
                <w:color w:val="FFFFFF" w:themeColor="background1"/>
              </w:rPr>
            </w:pPr>
            <w:r w:rsidRPr="003E4BDF">
              <w:rPr>
                <w:b/>
                <w:color w:val="FFFFFF" w:themeColor="background1"/>
              </w:rPr>
              <w:t>Other participating Actors</w:t>
            </w:r>
          </w:p>
        </w:tc>
      </w:tr>
      <w:tr w:rsidR="00F84547" w14:paraId="62CDB30B" w14:textId="77777777" w:rsidTr="6F9AA7E5">
        <w:trPr>
          <w:trHeight w:val="340"/>
        </w:trPr>
        <w:tc>
          <w:tcPr>
            <w:tcW w:w="4147" w:type="dxa"/>
            <w:gridSpan w:val="2"/>
            <w:vAlign w:val="center"/>
          </w:tcPr>
          <w:p w14:paraId="0AC0A723" w14:textId="6312B0CB" w:rsidR="00F84547" w:rsidRDefault="00EC3F9D" w:rsidP="00131EEF">
            <w:r>
              <w:rPr>
                <w:rFonts w:cs="Arial"/>
                <w:szCs w:val="22"/>
              </w:rPr>
              <w:t>Funder</w:t>
            </w:r>
          </w:p>
        </w:tc>
        <w:tc>
          <w:tcPr>
            <w:tcW w:w="4156" w:type="dxa"/>
            <w:vAlign w:val="center"/>
          </w:tcPr>
          <w:p w14:paraId="1BD8AF67" w14:textId="77777777" w:rsidR="00F84547" w:rsidRDefault="00F84547" w:rsidP="00131EEF"/>
        </w:tc>
      </w:tr>
      <w:tr w:rsidR="00F84547" w14:paraId="24B7C95F" w14:textId="77777777" w:rsidTr="6F9AA7E5">
        <w:trPr>
          <w:trHeight w:val="340"/>
        </w:trPr>
        <w:tc>
          <w:tcPr>
            <w:tcW w:w="2152" w:type="dxa"/>
            <w:shd w:val="clear" w:color="auto" w:fill="4BACC6" w:themeFill="accent5"/>
            <w:vAlign w:val="center"/>
          </w:tcPr>
          <w:p w14:paraId="085AA8C8" w14:textId="77777777" w:rsidR="00F84547" w:rsidRPr="003E4BDF" w:rsidRDefault="00F84547" w:rsidP="00131EEF">
            <w:pPr>
              <w:rPr>
                <w:b/>
                <w:color w:val="FFFFFF" w:themeColor="background1"/>
              </w:rPr>
            </w:pPr>
            <w:r w:rsidRPr="003E4BDF">
              <w:rPr>
                <w:b/>
                <w:color w:val="FFFFFF" w:themeColor="background1"/>
              </w:rPr>
              <w:t>Description</w:t>
            </w:r>
          </w:p>
        </w:tc>
        <w:tc>
          <w:tcPr>
            <w:tcW w:w="6151" w:type="dxa"/>
            <w:gridSpan w:val="2"/>
            <w:vAlign w:val="center"/>
          </w:tcPr>
          <w:p w14:paraId="1909B6D5" w14:textId="297A90A4" w:rsidR="00F84547" w:rsidRDefault="4095B968" w:rsidP="00131EEF">
            <w:r w:rsidRPr="4095B968">
              <w:t xml:space="preserve">The founder </w:t>
            </w:r>
            <w:r>
              <w:t>responds to the request that was made by the institution.</w:t>
            </w:r>
            <w:r w:rsidR="36E15AF1">
              <w:t xml:space="preserve"> </w:t>
            </w:r>
            <w:r w:rsidR="39D36D4C" w:rsidRPr="39D36D4C">
              <w:t xml:space="preserve">They provide </w:t>
            </w:r>
            <w:r w:rsidR="0E04E867" w:rsidRPr="0E04E867">
              <w:t>whether</w:t>
            </w:r>
            <w:r w:rsidR="70520026" w:rsidRPr="70520026">
              <w:t xml:space="preserve"> they</w:t>
            </w:r>
            <w:r w:rsidR="39D36D4C" w:rsidRPr="39D36D4C">
              <w:t xml:space="preserve"> will be paying the funds or not</w:t>
            </w:r>
            <w:r w:rsidR="70520026" w:rsidRPr="70520026">
              <w:t>.</w:t>
            </w:r>
          </w:p>
        </w:tc>
      </w:tr>
      <w:tr w:rsidR="00F84547" w14:paraId="2C9855BE" w14:textId="77777777" w:rsidTr="6F9AA7E5">
        <w:trPr>
          <w:trHeight w:val="340"/>
        </w:trPr>
        <w:tc>
          <w:tcPr>
            <w:tcW w:w="2152" w:type="dxa"/>
            <w:shd w:val="clear" w:color="auto" w:fill="4BACC6" w:themeFill="accent5"/>
            <w:vAlign w:val="center"/>
          </w:tcPr>
          <w:p w14:paraId="39B4F9A2" w14:textId="77777777" w:rsidR="00F84547" w:rsidRPr="003E4BDF" w:rsidRDefault="00F84547" w:rsidP="00131EEF">
            <w:pPr>
              <w:rPr>
                <w:b/>
                <w:color w:val="FFFFFF" w:themeColor="background1"/>
              </w:rPr>
            </w:pPr>
            <w:r w:rsidRPr="003E4BDF">
              <w:rPr>
                <w:b/>
                <w:color w:val="FFFFFF" w:themeColor="background1"/>
              </w:rPr>
              <w:t>Pre-Conditions</w:t>
            </w:r>
          </w:p>
        </w:tc>
        <w:tc>
          <w:tcPr>
            <w:tcW w:w="6151" w:type="dxa"/>
            <w:gridSpan w:val="2"/>
            <w:vAlign w:val="center"/>
          </w:tcPr>
          <w:p w14:paraId="6ED99790" w14:textId="2B0BEB2D" w:rsidR="00F84547" w:rsidRDefault="2FE66E86" w:rsidP="00131EEF">
            <w:r>
              <w:t>A funder user must be logged in.</w:t>
            </w:r>
          </w:p>
        </w:tc>
      </w:tr>
      <w:tr w:rsidR="00F84547" w14:paraId="65CD2D77" w14:textId="77777777" w:rsidTr="6F9AA7E5">
        <w:trPr>
          <w:trHeight w:val="340"/>
        </w:trPr>
        <w:tc>
          <w:tcPr>
            <w:tcW w:w="2152" w:type="dxa"/>
            <w:shd w:val="clear" w:color="auto" w:fill="4BACC6" w:themeFill="accent5"/>
            <w:vAlign w:val="center"/>
          </w:tcPr>
          <w:p w14:paraId="6B1E1930" w14:textId="77777777" w:rsidR="00F84547" w:rsidRPr="003E4BDF" w:rsidRDefault="00F84547" w:rsidP="00131EEF">
            <w:pPr>
              <w:rPr>
                <w:b/>
                <w:color w:val="FFFFFF" w:themeColor="background1"/>
              </w:rPr>
            </w:pPr>
            <w:r w:rsidRPr="003E4BDF">
              <w:rPr>
                <w:b/>
                <w:color w:val="FFFFFF" w:themeColor="background1"/>
              </w:rPr>
              <w:t>Triggers</w:t>
            </w:r>
          </w:p>
        </w:tc>
        <w:tc>
          <w:tcPr>
            <w:tcW w:w="6151" w:type="dxa"/>
            <w:gridSpan w:val="2"/>
            <w:vAlign w:val="center"/>
          </w:tcPr>
          <w:p w14:paraId="7CB924FE" w14:textId="09F95607" w:rsidR="00F84547" w:rsidRDefault="6F9AA7E5" w:rsidP="00131EEF">
            <w:r w:rsidRPr="6F9AA7E5">
              <w:t>The update request fund button is pressed in the interface.</w:t>
            </w:r>
          </w:p>
        </w:tc>
      </w:tr>
      <w:tr w:rsidR="00F84547" w14:paraId="5A484434" w14:textId="77777777" w:rsidTr="6F9AA7E5">
        <w:trPr>
          <w:trHeight w:val="340"/>
        </w:trPr>
        <w:tc>
          <w:tcPr>
            <w:tcW w:w="2152" w:type="dxa"/>
            <w:shd w:val="clear" w:color="auto" w:fill="4BACC6" w:themeFill="accent5"/>
            <w:vAlign w:val="center"/>
          </w:tcPr>
          <w:p w14:paraId="0B561E8D" w14:textId="77777777" w:rsidR="00F84547" w:rsidRPr="003E4BDF" w:rsidRDefault="00F84547" w:rsidP="00131EEF">
            <w:pPr>
              <w:rPr>
                <w:b/>
                <w:color w:val="FFFFFF" w:themeColor="background1"/>
              </w:rPr>
            </w:pPr>
            <w:r w:rsidRPr="003E4BDF">
              <w:rPr>
                <w:b/>
                <w:color w:val="FFFFFF" w:themeColor="background1"/>
              </w:rPr>
              <w:t>Post-Conditions</w:t>
            </w:r>
          </w:p>
        </w:tc>
        <w:tc>
          <w:tcPr>
            <w:tcW w:w="6151" w:type="dxa"/>
            <w:gridSpan w:val="2"/>
            <w:vAlign w:val="center"/>
          </w:tcPr>
          <w:p w14:paraId="01DEC56B" w14:textId="60A4FB43" w:rsidR="00F84547" w:rsidRDefault="69AF682C" w:rsidP="00131EEF">
            <w:r>
              <w:t>Updated fund request from the funder's point of view. is kept in the system and relevant users can see the information.</w:t>
            </w:r>
          </w:p>
        </w:tc>
      </w:tr>
      <w:tr w:rsidR="00F84547" w14:paraId="31E49CDA" w14:textId="77777777" w:rsidTr="6F9AA7E5">
        <w:trPr>
          <w:trHeight w:val="340"/>
        </w:trPr>
        <w:tc>
          <w:tcPr>
            <w:tcW w:w="2152" w:type="dxa"/>
            <w:shd w:val="clear" w:color="auto" w:fill="4BACC6" w:themeFill="accent5"/>
            <w:vAlign w:val="center"/>
          </w:tcPr>
          <w:p w14:paraId="216D70C9" w14:textId="77777777" w:rsidR="00F84547" w:rsidRPr="003E4BDF" w:rsidRDefault="00F84547" w:rsidP="00131EEF">
            <w:pPr>
              <w:rPr>
                <w:b/>
                <w:color w:val="FFFFFF" w:themeColor="background1"/>
              </w:rPr>
            </w:pPr>
            <w:r w:rsidRPr="003E4BDF">
              <w:rPr>
                <w:b/>
                <w:color w:val="FFFFFF" w:themeColor="background1"/>
              </w:rPr>
              <w:t>Basic Flow of Events</w:t>
            </w:r>
          </w:p>
        </w:tc>
        <w:tc>
          <w:tcPr>
            <w:tcW w:w="6151" w:type="dxa"/>
            <w:gridSpan w:val="2"/>
            <w:vAlign w:val="center"/>
          </w:tcPr>
          <w:p w14:paraId="737385E5" w14:textId="77777777" w:rsidR="00F84547" w:rsidRDefault="00F84547" w:rsidP="00131EEF"/>
        </w:tc>
      </w:tr>
    </w:tbl>
    <w:p w14:paraId="17C0467E" w14:textId="70C36AB0" w:rsidR="00F84547" w:rsidRDefault="00F84547" w:rsidP="006B6D64"/>
    <w:tbl>
      <w:tblPr>
        <w:tblStyle w:val="TableGrid"/>
        <w:tblW w:w="0" w:type="auto"/>
        <w:tblLook w:val="04A0" w:firstRow="1" w:lastRow="0" w:firstColumn="1" w:lastColumn="0" w:noHBand="0" w:noVBand="1"/>
      </w:tblPr>
      <w:tblGrid>
        <w:gridCol w:w="2152"/>
        <w:gridCol w:w="1995"/>
        <w:gridCol w:w="4156"/>
      </w:tblGrid>
      <w:tr w:rsidR="00F84547" w:rsidRPr="003E4BDF" w14:paraId="47877E5D" w14:textId="77777777" w:rsidTr="6F9AA7E5">
        <w:trPr>
          <w:trHeight w:val="340"/>
        </w:trPr>
        <w:tc>
          <w:tcPr>
            <w:tcW w:w="2152" w:type="dxa"/>
            <w:shd w:val="clear" w:color="auto" w:fill="4BACC6" w:themeFill="accent5"/>
            <w:vAlign w:val="center"/>
          </w:tcPr>
          <w:p w14:paraId="448ED485" w14:textId="77777777" w:rsidR="00F84547" w:rsidRPr="003E4BDF" w:rsidRDefault="00F84547" w:rsidP="00131EEF">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367BD42C" w14:textId="77777777" w:rsidR="00F84547" w:rsidRPr="003E4BDF" w:rsidRDefault="00F84547" w:rsidP="00131EEF">
            <w:pPr>
              <w:rPr>
                <w:b/>
                <w:color w:val="FFFFFF" w:themeColor="background1"/>
              </w:rPr>
            </w:pPr>
            <w:r w:rsidRPr="003E4BDF">
              <w:rPr>
                <w:b/>
                <w:color w:val="FFFFFF" w:themeColor="background1"/>
              </w:rPr>
              <w:t xml:space="preserve">Use Case Name </w:t>
            </w:r>
          </w:p>
        </w:tc>
      </w:tr>
      <w:tr w:rsidR="00F84547" w14:paraId="08C417D7" w14:textId="77777777" w:rsidTr="6F9AA7E5">
        <w:trPr>
          <w:trHeight w:val="340"/>
        </w:trPr>
        <w:tc>
          <w:tcPr>
            <w:tcW w:w="2152" w:type="dxa"/>
            <w:vAlign w:val="center"/>
          </w:tcPr>
          <w:p w14:paraId="3407A295" w14:textId="3F3D6DE6" w:rsidR="00F84547" w:rsidRDefault="00B77987" w:rsidP="00B77987">
            <w:r>
              <w:t>C0400</w:t>
            </w:r>
          </w:p>
        </w:tc>
        <w:tc>
          <w:tcPr>
            <w:tcW w:w="6151" w:type="dxa"/>
            <w:gridSpan w:val="2"/>
            <w:vAlign w:val="center"/>
          </w:tcPr>
          <w:p w14:paraId="23F4FE14" w14:textId="52CAA72E" w:rsidR="00F84547" w:rsidRDefault="00D35367" w:rsidP="00131EEF">
            <w:r w:rsidRPr="00D35367">
              <w:t>Upload student list</w:t>
            </w:r>
          </w:p>
        </w:tc>
      </w:tr>
      <w:tr w:rsidR="00F84547" w:rsidRPr="003E4BDF" w14:paraId="61A58B75" w14:textId="77777777" w:rsidTr="6F9AA7E5">
        <w:trPr>
          <w:trHeight w:val="340"/>
        </w:trPr>
        <w:tc>
          <w:tcPr>
            <w:tcW w:w="4147" w:type="dxa"/>
            <w:gridSpan w:val="2"/>
            <w:shd w:val="clear" w:color="auto" w:fill="4BACC6" w:themeFill="accent5"/>
            <w:vAlign w:val="center"/>
          </w:tcPr>
          <w:p w14:paraId="65D34D06" w14:textId="77777777" w:rsidR="00F84547" w:rsidRPr="003E4BDF" w:rsidRDefault="00F84547" w:rsidP="00131EEF">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763EC8AD" w14:textId="77777777" w:rsidR="00F84547" w:rsidRPr="003E4BDF" w:rsidRDefault="00F84547" w:rsidP="00131EEF">
            <w:pPr>
              <w:rPr>
                <w:b/>
                <w:color w:val="FFFFFF" w:themeColor="background1"/>
              </w:rPr>
            </w:pPr>
            <w:r w:rsidRPr="003E4BDF">
              <w:rPr>
                <w:b/>
                <w:color w:val="FFFFFF" w:themeColor="background1"/>
              </w:rPr>
              <w:t>Other participating Actors</w:t>
            </w:r>
          </w:p>
        </w:tc>
      </w:tr>
      <w:tr w:rsidR="00F84547" w14:paraId="58B09CCA" w14:textId="77777777" w:rsidTr="6F9AA7E5">
        <w:trPr>
          <w:trHeight w:val="340"/>
        </w:trPr>
        <w:tc>
          <w:tcPr>
            <w:tcW w:w="4147" w:type="dxa"/>
            <w:gridSpan w:val="2"/>
            <w:vAlign w:val="center"/>
          </w:tcPr>
          <w:p w14:paraId="26E3F606" w14:textId="65567854" w:rsidR="00F84547" w:rsidRDefault="00EC3F9D" w:rsidP="00131EEF">
            <w:r>
              <w:rPr>
                <w:rFonts w:cs="Arial"/>
                <w:szCs w:val="22"/>
              </w:rPr>
              <w:t>Funder</w:t>
            </w:r>
          </w:p>
        </w:tc>
        <w:tc>
          <w:tcPr>
            <w:tcW w:w="4156" w:type="dxa"/>
            <w:vAlign w:val="center"/>
          </w:tcPr>
          <w:p w14:paraId="12621AF3" w14:textId="77777777" w:rsidR="00F84547" w:rsidRDefault="00F84547" w:rsidP="00131EEF"/>
        </w:tc>
      </w:tr>
      <w:tr w:rsidR="00F84547" w14:paraId="47E055A7" w14:textId="77777777" w:rsidTr="6F9AA7E5">
        <w:trPr>
          <w:trHeight w:val="340"/>
        </w:trPr>
        <w:tc>
          <w:tcPr>
            <w:tcW w:w="2152" w:type="dxa"/>
            <w:shd w:val="clear" w:color="auto" w:fill="4BACC6" w:themeFill="accent5"/>
            <w:vAlign w:val="center"/>
          </w:tcPr>
          <w:p w14:paraId="0A7BDA49" w14:textId="77777777" w:rsidR="00F84547" w:rsidRPr="003E4BDF" w:rsidRDefault="00F84547" w:rsidP="00131EEF">
            <w:pPr>
              <w:rPr>
                <w:b/>
                <w:color w:val="FFFFFF" w:themeColor="background1"/>
              </w:rPr>
            </w:pPr>
            <w:r w:rsidRPr="003E4BDF">
              <w:rPr>
                <w:b/>
                <w:color w:val="FFFFFF" w:themeColor="background1"/>
              </w:rPr>
              <w:t>Description</w:t>
            </w:r>
          </w:p>
        </w:tc>
        <w:tc>
          <w:tcPr>
            <w:tcW w:w="6151" w:type="dxa"/>
            <w:gridSpan w:val="2"/>
            <w:vAlign w:val="center"/>
          </w:tcPr>
          <w:p w14:paraId="4C71E162" w14:textId="639BA7E0" w:rsidR="00F84547" w:rsidRDefault="6F9AA7E5" w:rsidP="00131EEF">
            <w:r w:rsidRPr="6F9AA7E5">
              <w:t>Funder</w:t>
            </w:r>
            <w:r>
              <w:t xml:space="preserve"> uploads a list of students that will be funded by them for a particular academic year.</w:t>
            </w:r>
          </w:p>
        </w:tc>
      </w:tr>
      <w:tr w:rsidR="00F84547" w14:paraId="6D3D7CF7" w14:textId="77777777" w:rsidTr="6F9AA7E5">
        <w:trPr>
          <w:trHeight w:val="340"/>
        </w:trPr>
        <w:tc>
          <w:tcPr>
            <w:tcW w:w="2152" w:type="dxa"/>
            <w:shd w:val="clear" w:color="auto" w:fill="4BACC6" w:themeFill="accent5"/>
            <w:vAlign w:val="center"/>
          </w:tcPr>
          <w:p w14:paraId="0442B479" w14:textId="77777777" w:rsidR="00F84547" w:rsidRPr="003E4BDF" w:rsidRDefault="00F84547" w:rsidP="00131EEF">
            <w:pPr>
              <w:rPr>
                <w:b/>
                <w:color w:val="FFFFFF" w:themeColor="background1"/>
              </w:rPr>
            </w:pPr>
            <w:r w:rsidRPr="003E4BDF">
              <w:rPr>
                <w:b/>
                <w:color w:val="FFFFFF" w:themeColor="background1"/>
              </w:rPr>
              <w:t>Pre-Conditions</w:t>
            </w:r>
          </w:p>
        </w:tc>
        <w:tc>
          <w:tcPr>
            <w:tcW w:w="6151" w:type="dxa"/>
            <w:gridSpan w:val="2"/>
            <w:vAlign w:val="center"/>
          </w:tcPr>
          <w:p w14:paraId="0E124068" w14:textId="62B40618" w:rsidR="00F84547" w:rsidRDefault="2FE66E86" w:rsidP="00131EEF">
            <w:r>
              <w:t>A funder user must be logged in.</w:t>
            </w:r>
          </w:p>
        </w:tc>
      </w:tr>
      <w:tr w:rsidR="00F84547" w14:paraId="2824D874" w14:textId="77777777" w:rsidTr="6F9AA7E5">
        <w:trPr>
          <w:trHeight w:val="340"/>
        </w:trPr>
        <w:tc>
          <w:tcPr>
            <w:tcW w:w="2152" w:type="dxa"/>
            <w:shd w:val="clear" w:color="auto" w:fill="4BACC6" w:themeFill="accent5"/>
            <w:vAlign w:val="center"/>
          </w:tcPr>
          <w:p w14:paraId="6AF00FDB" w14:textId="77777777" w:rsidR="00F84547" w:rsidRPr="003E4BDF" w:rsidRDefault="00F84547" w:rsidP="00131EEF">
            <w:pPr>
              <w:rPr>
                <w:b/>
                <w:color w:val="FFFFFF" w:themeColor="background1"/>
              </w:rPr>
            </w:pPr>
            <w:r w:rsidRPr="003E4BDF">
              <w:rPr>
                <w:b/>
                <w:color w:val="FFFFFF" w:themeColor="background1"/>
              </w:rPr>
              <w:t>Triggers</w:t>
            </w:r>
          </w:p>
        </w:tc>
        <w:tc>
          <w:tcPr>
            <w:tcW w:w="6151" w:type="dxa"/>
            <w:gridSpan w:val="2"/>
            <w:vAlign w:val="center"/>
          </w:tcPr>
          <w:p w14:paraId="169D35C7" w14:textId="38B469A9" w:rsidR="00F84547" w:rsidRDefault="6F9AA7E5" w:rsidP="00131EEF">
            <w:r w:rsidRPr="6F9AA7E5">
              <w:t>The upload student list button is pressed in the interface.</w:t>
            </w:r>
          </w:p>
        </w:tc>
      </w:tr>
      <w:tr w:rsidR="00F84547" w14:paraId="74E7F54C" w14:textId="77777777" w:rsidTr="6F9AA7E5">
        <w:trPr>
          <w:trHeight w:val="340"/>
        </w:trPr>
        <w:tc>
          <w:tcPr>
            <w:tcW w:w="2152" w:type="dxa"/>
            <w:shd w:val="clear" w:color="auto" w:fill="4BACC6" w:themeFill="accent5"/>
            <w:vAlign w:val="center"/>
          </w:tcPr>
          <w:p w14:paraId="2890A6B8" w14:textId="77777777" w:rsidR="00F84547" w:rsidRPr="003E4BDF" w:rsidRDefault="00F84547" w:rsidP="00131EEF">
            <w:pPr>
              <w:rPr>
                <w:b/>
                <w:color w:val="FFFFFF" w:themeColor="background1"/>
              </w:rPr>
            </w:pPr>
            <w:r w:rsidRPr="003E4BDF">
              <w:rPr>
                <w:b/>
                <w:color w:val="FFFFFF" w:themeColor="background1"/>
              </w:rPr>
              <w:t>Post-Conditions</w:t>
            </w:r>
          </w:p>
        </w:tc>
        <w:tc>
          <w:tcPr>
            <w:tcW w:w="6151" w:type="dxa"/>
            <w:gridSpan w:val="2"/>
            <w:vAlign w:val="center"/>
          </w:tcPr>
          <w:p w14:paraId="5058ACBF" w14:textId="6D4BA621" w:rsidR="00F84547" w:rsidRDefault="6F9AA7E5" w:rsidP="6F9AA7E5">
            <w:r w:rsidRPr="6F9AA7E5">
              <w:t>An updated list of students is uploaded to the database so that relevant users that need the information can use it.</w:t>
            </w:r>
          </w:p>
        </w:tc>
      </w:tr>
      <w:tr w:rsidR="00F84547" w14:paraId="0E853151" w14:textId="77777777" w:rsidTr="6F9AA7E5">
        <w:trPr>
          <w:trHeight w:val="340"/>
        </w:trPr>
        <w:tc>
          <w:tcPr>
            <w:tcW w:w="2152" w:type="dxa"/>
            <w:shd w:val="clear" w:color="auto" w:fill="4BACC6" w:themeFill="accent5"/>
            <w:vAlign w:val="center"/>
          </w:tcPr>
          <w:p w14:paraId="01BA639E" w14:textId="77777777" w:rsidR="00F84547" w:rsidRPr="003E4BDF" w:rsidRDefault="00F84547" w:rsidP="00131EEF">
            <w:pPr>
              <w:rPr>
                <w:b/>
                <w:color w:val="FFFFFF" w:themeColor="background1"/>
              </w:rPr>
            </w:pPr>
            <w:r w:rsidRPr="003E4BDF">
              <w:rPr>
                <w:b/>
                <w:color w:val="FFFFFF" w:themeColor="background1"/>
              </w:rPr>
              <w:t>Basic Flow of Events</w:t>
            </w:r>
          </w:p>
        </w:tc>
        <w:tc>
          <w:tcPr>
            <w:tcW w:w="6151" w:type="dxa"/>
            <w:gridSpan w:val="2"/>
            <w:vAlign w:val="center"/>
          </w:tcPr>
          <w:p w14:paraId="306785CF" w14:textId="77777777" w:rsidR="00F84547" w:rsidRDefault="00F84547" w:rsidP="00131EEF"/>
        </w:tc>
      </w:tr>
    </w:tbl>
    <w:p w14:paraId="13E0D4CE" w14:textId="69B5FC7A" w:rsidR="00F84547" w:rsidRDefault="00F84547" w:rsidP="006B6D64"/>
    <w:tbl>
      <w:tblPr>
        <w:tblStyle w:val="TableGrid"/>
        <w:tblW w:w="0" w:type="auto"/>
        <w:tblLook w:val="04A0" w:firstRow="1" w:lastRow="0" w:firstColumn="1" w:lastColumn="0" w:noHBand="0" w:noVBand="1"/>
      </w:tblPr>
      <w:tblGrid>
        <w:gridCol w:w="2152"/>
        <w:gridCol w:w="1995"/>
        <w:gridCol w:w="4156"/>
      </w:tblGrid>
      <w:tr w:rsidR="00F84547" w:rsidRPr="003E4BDF" w14:paraId="768EFD36" w14:textId="77777777" w:rsidTr="6F9AA7E5">
        <w:trPr>
          <w:trHeight w:val="340"/>
        </w:trPr>
        <w:tc>
          <w:tcPr>
            <w:tcW w:w="2152" w:type="dxa"/>
            <w:shd w:val="clear" w:color="auto" w:fill="4BACC6" w:themeFill="accent5"/>
            <w:vAlign w:val="center"/>
          </w:tcPr>
          <w:p w14:paraId="7ABDE013" w14:textId="77777777" w:rsidR="00F84547" w:rsidRPr="003E4BDF" w:rsidRDefault="00F84547" w:rsidP="00131EEF">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614A32E2" w14:textId="77777777" w:rsidR="00F84547" w:rsidRPr="003E4BDF" w:rsidRDefault="00F84547" w:rsidP="00131EEF">
            <w:pPr>
              <w:rPr>
                <w:b/>
                <w:color w:val="FFFFFF" w:themeColor="background1"/>
              </w:rPr>
            </w:pPr>
            <w:r w:rsidRPr="003E4BDF">
              <w:rPr>
                <w:b/>
                <w:color w:val="FFFFFF" w:themeColor="background1"/>
              </w:rPr>
              <w:t xml:space="preserve">Use Case Name </w:t>
            </w:r>
          </w:p>
        </w:tc>
      </w:tr>
      <w:tr w:rsidR="00F84547" w14:paraId="7DA6B6DA" w14:textId="77777777" w:rsidTr="6F9AA7E5">
        <w:trPr>
          <w:trHeight w:val="340"/>
        </w:trPr>
        <w:tc>
          <w:tcPr>
            <w:tcW w:w="2152" w:type="dxa"/>
            <w:vAlign w:val="center"/>
          </w:tcPr>
          <w:p w14:paraId="6694FD25" w14:textId="768A1414" w:rsidR="00F84547" w:rsidRDefault="00D35367" w:rsidP="00D35367">
            <w:r>
              <w:t>C0500</w:t>
            </w:r>
          </w:p>
        </w:tc>
        <w:tc>
          <w:tcPr>
            <w:tcW w:w="6151" w:type="dxa"/>
            <w:gridSpan w:val="2"/>
            <w:vAlign w:val="center"/>
          </w:tcPr>
          <w:p w14:paraId="7CC07072" w14:textId="201F460A" w:rsidR="00F84547" w:rsidRDefault="00D35367" w:rsidP="00131EEF">
            <w:r w:rsidRPr="00D35367">
              <w:t>Update funding status</w:t>
            </w:r>
          </w:p>
        </w:tc>
      </w:tr>
      <w:tr w:rsidR="00F84547" w:rsidRPr="003E4BDF" w14:paraId="30E28378" w14:textId="77777777" w:rsidTr="6F9AA7E5">
        <w:trPr>
          <w:trHeight w:val="340"/>
        </w:trPr>
        <w:tc>
          <w:tcPr>
            <w:tcW w:w="4147" w:type="dxa"/>
            <w:gridSpan w:val="2"/>
            <w:shd w:val="clear" w:color="auto" w:fill="4BACC6" w:themeFill="accent5"/>
            <w:vAlign w:val="center"/>
          </w:tcPr>
          <w:p w14:paraId="7FC1C9B2" w14:textId="77777777" w:rsidR="00F84547" w:rsidRPr="003E4BDF" w:rsidRDefault="00F84547" w:rsidP="00131EEF">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48639F49" w14:textId="77777777" w:rsidR="00F84547" w:rsidRPr="003E4BDF" w:rsidRDefault="00F84547" w:rsidP="00131EEF">
            <w:pPr>
              <w:rPr>
                <w:b/>
                <w:color w:val="FFFFFF" w:themeColor="background1"/>
              </w:rPr>
            </w:pPr>
            <w:r w:rsidRPr="003E4BDF">
              <w:rPr>
                <w:b/>
                <w:color w:val="FFFFFF" w:themeColor="background1"/>
              </w:rPr>
              <w:t>Other participating Actors</w:t>
            </w:r>
          </w:p>
        </w:tc>
      </w:tr>
      <w:tr w:rsidR="00F84547" w14:paraId="688483B4" w14:textId="77777777" w:rsidTr="6F9AA7E5">
        <w:trPr>
          <w:trHeight w:val="340"/>
        </w:trPr>
        <w:tc>
          <w:tcPr>
            <w:tcW w:w="4147" w:type="dxa"/>
            <w:gridSpan w:val="2"/>
            <w:vAlign w:val="center"/>
          </w:tcPr>
          <w:p w14:paraId="7CDA6529" w14:textId="3823CA91" w:rsidR="00F84547" w:rsidRDefault="00EC3F9D" w:rsidP="00131EEF">
            <w:r>
              <w:rPr>
                <w:rFonts w:cs="Arial"/>
                <w:szCs w:val="22"/>
              </w:rPr>
              <w:t>Funder</w:t>
            </w:r>
          </w:p>
        </w:tc>
        <w:tc>
          <w:tcPr>
            <w:tcW w:w="4156" w:type="dxa"/>
            <w:vAlign w:val="center"/>
          </w:tcPr>
          <w:p w14:paraId="6167DC8A" w14:textId="77777777" w:rsidR="00F84547" w:rsidRDefault="00F84547" w:rsidP="00131EEF"/>
        </w:tc>
      </w:tr>
      <w:tr w:rsidR="00F84547" w14:paraId="5232D20B" w14:textId="77777777" w:rsidTr="6F9AA7E5">
        <w:trPr>
          <w:trHeight w:val="340"/>
        </w:trPr>
        <w:tc>
          <w:tcPr>
            <w:tcW w:w="2152" w:type="dxa"/>
            <w:shd w:val="clear" w:color="auto" w:fill="4BACC6" w:themeFill="accent5"/>
            <w:vAlign w:val="center"/>
          </w:tcPr>
          <w:p w14:paraId="3EBD8DF9" w14:textId="77777777" w:rsidR="00F84547" w:rsidRPr="003E4BDF" w:rsidRDefault="00F84547" w:rsidP="00131EEF">
            <w:pPr>
              <w:rPr>
                <w:b/>
                <w:color w:val="FFFFFF" w:themeColor="background1"/>
              </w:rPr>
            </w:pPr>
            <w:r w:rsidRPr="003E4BDF">
              <w:rPr>
                <w:b/>
                <w:color w:val="FFFFFF" w:themeColor="background1"/>
              </w:rPr>
              <w:lastRenderedPageBreak/>
              <w:t>Description</w:t>
            </w:r>
          </w:p>
        </w:tc>
        <w:tc>
          <w:tcPr>
            <w:tcW w:w="6151" w:type="dxa"/>
            <w:gridSpan w:val="2"/>
            <w:vAlign w:val="center"/>
          </w:tcPr>
          <w:p w14:paraId="08FC4D6C" w14:textId="6F6D043C" w:rsidR="00F84547" w:rsidRDefault="6F9AA7E5" w:rsidP="6F9AA7E5">
            <w:r w:rsidRPr="6F9AA7E5">
              <w:t>Allows the funder to update funding statuses of students that have applied for funding.</w:t>
            </w:r>
          </w:p>
        </w:tc>
      </w:tr>
      <w:tr w:rsidR="00F84547" w14:paraId="225F4C01" w14:textId="77777777" w:rsidTr="6F9AA7E5">
        <w:trPr>
          <w:trHeight w:val="340"/>
        </w:trPr>
        <w:tc>
          <w:tcPr>
            <w:tcW w:w="2152" w:type="dxa"/>
            <w:shd w:val="clear" w:color="auto" w:fill="4BACC6" w:themeFill="accent5"/>
            <w:vAlign w:val="center"/>
          </w:tcPr>
          <w:p w14:paraId="02B0D77A" w14:textId="77777777" w:rsidR="00F84547" w:rsidRPr="003E4BDF" w:rsidRDefault="00F84547" w:rsidP="00131EEF">
            <w:pPr>
              <w:rPr>
                <w:b/>
                <w:color w:val="FFFFFF" w:themeColor="background1"/>
              </w:rPr>
            </w:pPr>
            <w:r w:rsidRPr="003E4BDF">
              <w:rPr>
                <w:b/>
                <w:color w:val="FFFFFF" w:themeColor="background1"/>
              </w:rPr>
              <w:t>Pre-Conditions</w:t>
            </w:r>
          </w:p>
        </w:tc>
        <w:tc>
          <w:tcPr>
            <w:tcW w:w="6151" w:type="dxa"/>
            <w:gridSpan w:val="2"/>
            <w:vAlign w:val="center"/>
          </w:tcPr>
          <w:p w14:paraId="554710E0" w14:textId="6DFAF9C2" w:rsidR="00F84547" w:rsidRDefault="2FE66E86" w:rsidP="00131EEF">
            <w:r>
              <w:t>A funder user must be logged in.</w:t>
            </w:r>
          </w:p>
        </w:tc>
      </w:tr>
      <w:tr w:rsidR="00F84547" w14:paraId="6BD88586" w14:textId="77777777" w:rsidTr="6F9AA7E5">
        <w:trPr>
          <w:trHeight w:val="340"/>
        </w:trPr>
        <w:tc>
          <w:tcPr>
            <w:tcW w:w="2152" w:type="dxa"/>
            <w:shd w:val="clear" w:color="auto" w:fill="4BACC6" w:themeFill="accent5"/>
            <w:vAlign w:val="center"/>
          </w:tcPr>
          <w:p w14:paraId="3CF378B0" w14:textId="77777777" w:rsidR="00F84547" w:rsidRPr="003E4BDF" w:rsidRDefault="00F84547" w:rsidP="00131EEF">
            <w:pPr>
              <w:rPr>
                <w:b/>
                <w:color w:val="FFFFFF" w:themeColor="background1"/>
              </w:rPr>
            </w:pPr>
            <w:r w:rsidRPr="003E4BDF">
              <w:rPr>
                <w:b/>
                <w:color w:val="FFFFFF" w:themeColor="background1"/>
              </w:rPr>
              <w:t>Triggers</w:t>
            </w:r>
          </w:p>
        </w:tc>
        <w:tc>
          <w:tcPr>
            <w:tcW w:w="6151" w:type="dxa"/>
            <w:gridSpan w:val="2"/>
            <w:vAlign w:val="center"/>
          </w:tcPr>
          <w:p w14:paraId="6369C5DC" w14:textId="1143A4B1" w:rsidR="00F84547" w:rsidRDefault="6F9AA7E5" w:rsidP="00131EEF">
            <w:r w:rsidRPr="6F9AA7E5">
              <w:t>The funder clicks the update funding status.</w:t>
            </w:r>
          </w:p>
        </w:tc>
      </w:tr>
      <w:tr w:rsidR="00F84547" w14:paraId="039F9F50" w14:textId="77777777" w:rsidTr="6F9AA7E5">
        <w:trPr>
          <w:trHeight w:val="340"/>
        </w:trPr>
        <w:tc>
          <w:tcPr>
            <w:tcW w:w="2152" w:type="dxa"/>
            <w:shd w:val="clear" w:color="auto" w:fill="4BACC6" w:themeFill="accent5"/>
            <w:vAlign w:val="center"/>
          </w:tcPr>
          <w:p w14:paraId="6C876881" w14:textId="77777777" w:rsidR="00F84547" w:rsidRPr="003E4BDF" w:rsidRDefault="00F84547" w:rsidP="00131EEF">
            <w:pPr>
              <w:rPr>
                <w:b/>
                <w:color w:val="FFFFFF" w:themeColor="background1"/>
              </w:rPr>
            </w:pPr>
            <w:r w:rsidRPr="003E4BDF">
              <w:rPr>
                <w:b/>
                <w:color w:val="FFFFFF" w:themeColor="background1"/>
              </w:rPr>
              <w:t>Post-Conditions</w:t>
            </w:r>
          </w:p>
        </w:tc>
        <w:tc>
          <w:tcPr>
            <w:tcW w:w="6151" w:type="dxa"/>
            <w:gridSpan w:val="2"/>
            <w:vAlign w:val="center"/>
          </w:tcPr>
          <w:p w14:paraId="21C0FC66" w14:textId="635E660A" w:rsidR="00F84547" w:rsidRDefault="6F9AA7E5" w:rsidP="6F9AA7E5">
            <w:r w:rsidRPr="6F9AA7E5">
              <w:t>Funding statuses for applications of each student is updated in the database for students to view.</w:t>
            </w:r>
          </w:p>
        </w:tc>
      </w:tr>
      <w:tr w:rsidR="00F84547" w14:paraId="39813DE8" w14:textId="77777777" w:rsidTr="6F9AA7E5">
        <w:trPr>
          <w:trHeight w:val="340"/>
        </w:trPr>
        <w:tc>
          <w:tcPr>
            <w:tcW w:w="2152" w:type="dxa"/>
            <w:shd w:val="clear" w:color="auto" w:fill="4BACC6" w:themeFill="accent5"/>
            <w:vAlign w:val="center"/>
          </w:tcPr>
          <w:p w14:paraId="1DAF73C4" w14:textId="77777777" w:rsidR="00F84547" w:rsidRPr="003E4BDF" w:rsidRDefault="00F84547" w:rsidP="00131EEF">
            <w:pPr>
              <w:rPr>
                <w:b/>
                <w:color w:val="FFFFFF" w:themeColor="background1"/>
              </w:rPr>
            </w:pPr>
            <w:r w:rsidRPr="003E4BDF">
              <w:rPr>
                <w:b/>
                <w:color w:val="FFFFFF" w:themeColor="background1"/>
              </w:rPr>
              <w:t>Basic Flow of Events</w:t>
            </w:r>
          </w:p>
        </w:tc>
        <w:tc>
          <w:tcPr>
            <w:tcW w:w="6151" w:type="dxa"/>
            <w:gridSpan w:val="2"/>
            <w:vAlign w:val="center"/>
          </w:tcPr>
          <w:p w14:paraId="5DAC63E5" w14:textId="77777777" w:rsidR="00F84547" w:rsidRDefault="00F84547" w:rsidP="00131EEF"/>
        </w:tc>
      </w:tr>
    </w:tbl>
    <w:p w14:paraId="05A3BB6D" w14:textId="28FE3025" w:rsidR="00F84547" w:rsidRDefault="00F84547" w:rsidP="006B6D64"/>
    <w:tbl>
      <w:tblPr>
        <w:tblStyle w:val="TableGrid"/>
        <w:tblW w:w="0" w:type="auto"/>
        <w:tblLook w:val="04A0" w:firstRow="1" w:lastRow="0" w:firstColumn="1" w:lastColumn="0" w:noHBand="0" w:noVBand="1"/>
      </w:tblPr>
      <w:tblGrid>
        <w:gridCol w:w="2152"/>
        <w:gridCol w:w="1995"/>
        <w:gridCol w:w="4156"/>
      </w:tblGrid>
      <w:tr w:rsidR="00F84547" w:rsidRPr="003E4BDF" w14:paraId="783759EE" w14:textId="77777777" w:rsidTr="6F9AA7E5">
        <w:trPr>
          <w:trHeight w:val="340"/>
        </w:trPr>
        <w:tc>
          <w:tcPr>
            <w:tcW w:w="2152" w:type="dxa"/>
            <w:shd w:val="clear" w:color="auto" w:fill="4BACC6" w:themeFill="accent5"/>
            <w:vAlign w:val="center"/>
          </w:tcPr>
          <w:p w14:paraId="72DFA5A5" w14:textId="77777777" w:rsidR="00F84547" w:rsidRPr="003E4BDF" w:rsidRDefault="00F84547" w:rsidP="00131EEF">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08E299EA" w14:textId="77777777" w:rsidR="00F84547" w:rsidRPr="003E4BDF" w:rsidRDefault="00F84547" w:rsidP="00131EEF">
            <w:pPr>
              <w:rPr>
                <w:b/>
                <w:color w:val="FFFFFF" w:themeColor="background1"/>
              </w:rPr>
            </w:pPr>
            <w:r w:rsidRPr="003E4BDF">
              <w:rPr>
                <w:b/>
                <w:color w:val="FFFFFF" w:themeColor="background1"/>
              </w:rPr>
              <w:t xml:space="preserve">Use Case Name </w:t>
            </w:r>
          </w:p>
        </w:tc>
      </w:tr>
      <w:tr w:rsidR="00F84547" w14:paraId="1228BC51" w14:textId="77777777" w:rsidTr="6F9AA7E5">
        <w:trPr>
          <w:trHeight w:val="340"/>
        </w:trPr>
        <w:tc>
          <w:tcPr>
            <w:tcW w:w="2152" w:type="dxa"/>
            <w:vAlign w:val="center"/>
          </w:tcPr>
          <w:p w14:paraId="7E81FAF0" w14:textId="1BC98EA2" w:rsidR="00F84547" w:rsidRDefault="00D35367" w:rsidP="00D35367">
            <w:r>
              <w:t>C0600</w:t>
            </w:r>
          </w:p>
        </w:tc>
        <w:tc>
          <w:tcPr>
            <w:tcW w:w="6151" w:type="dxa"/>
            <w:gridSpan w:val="2"/>
            <w:vAlign w:val="center"/>
          </w:tcPr>
          <w:p w14:paraId="5B84D693" w14:textId="26551FE9" w:rsidR="00F84547" w:rsidRDefault="00D35367" w:rsidP="00131EEF">
            <w:r w:rsidRPr="00D35367">
              <w:t>Employee</w:t>
            </w:r>
          </w:p>
        </w:tc>
      </w:tr>
      <w:tr w:rsidR="00F84547" w:rsidRPr="003E4BDF" w14:paraId="1524567D" w14:textId="77777777" w:rsidTr="6F9AA7E5">
        <w:trPr>
          <w:trHeight w:val="340"/>
        </w:trPr>
        <w:tc>
          <w:tcPr>
            <w:tcW w:w="4147" w:type="dxa"/>
            <w:gridSpan w:val="2"/>
            <w:shd w:val="clear" w:color="auto" w:fill="4BACC6" w:themeFill="accent5"/>
            <w:vAlign w:val="center"/>
          </w:tcPr>
          <w:p w14:paraId="3FCD2D04" w14:textId="77777777" w:rsidR="00F84547" w:rsidRPr="003E4BDF" w:rsidRDefault="00F84547" w:rsidP="00131EEF">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3D44D822" w14:textId="77777777" w:rsidR="00F84547" w:rsidRPr="003E4BDF" w:rsidRDefault="00F84547" w:rsidP="00131EEF">
            <w:pPr>
              <w:rPr>
                <w:b/>
                <w:color w:val="FFFFFF" w:themeColor="background1"/>
              </w:rPr>
            </w:pPr>
            <w:r w:rsidRPr="003E4BDF">
              <w:rPr>
                <w:b/>
                <w:color w:val="FFFFFF" w:themeColor="background1"/>
              </w:rPr>
              <w:t>Other participating Actors</w:t>
            </w:r>
          </w:p>
        </w:tc>
      </w:tr>
      <w:tr w:rsidR="00F84547" w14:paraId="21D6313B" w14:textId="77777777" w:rsidTr="6F9AA7E5">
        <w:trPr>
          <w:trHeight w:val="340"/>
        </w:trPr>
        <w:tc>
          <w:tcPr>
            <w:tcW w:w="4147" w:type="dxa"/>
            <w:gridSpan w:val="2"/>
            <w:vAlign w:val="center"/>
          </w:tcPr>
          <w:p w14:paraId="2E16AD7D" w14:textId="1639096C" w:rsidR="00F84547" w:rsidRDefault="00EC3F9D" w:rsidP="00131EEF">
            <w:r>
              <w:rPr>
                <w:rFonts w:cs="Arial"/>
                <w:szCs w:val="22"/>
              </w:rPr>
              <w:t>Funder</w:t>
            </w:r>
          </w:p>
        </w:tc>
        <w:tc>
          <w:tcPr>
            <w:tcW w:w="4156" w:type="dxa"/>
            <w:vAlign w:val="center"/>
          </w:tcPr>
          <w:p w14:paraId="370A511A" w14:textId="77777777" w:rsidR="00F84547" w:rsidRDefault="00F84547" w:rsidP="00131EEF"/>
        </w:tc>
      </w:tr>
      <w:tr w:rsidR="00F84547" w14:paraId="17CCCE69" w14:textId="77777777" w:rsidTr="6F9AA7E5">
        <w:trPr>
          <w:trHeight w:val="340"/>
        </w:trPr>
        <w:tc>
          <w:tcPr>
            <w:tcW w:w="2152" w:type="dxa"/>
            <w:shd w:val="clear" w:color="auto" w:fill="4BACC6" w:themeFill="accent5"/>
            <w:vAlign w:val="center"/>
          </w:tcPr>
          <w:p w14:paraId="312B75A8" w14:textId="77777777" w:rsidR="00F84547" w:rsidRPr="003E4BDF" w:rsidRDefault="00F84547" w:rsidP="00131EEF">
            <w:pPr>
              <w:rPr>
                <w:b/>
                <w:color w:val="FFFFFF" w:themeColor="background1"/>
              </w:rPr>
            </w:pPr>
            <w:r w:rsidRPr="003E4BDF">
              <w:rPr>
                <w:b/>
                <w:color w:val="FFFFFF" w:themeColor="background1"/>
              </w:rPr>
              <w:t>Description</w:t>
            </w:r>
          </w:p>
        </w:tc>
        <w:tc>
          <w:tcPr>
            <w:tcW w:w="6151" w:type="dxa"/>
            <w:gridSpan w:val="2"/>
            <w:vAlign w:val="center"/>
          </w:tcPr>
          <w:p w14:paraId="6B4D83F9" w14:textId="384F92FB" w:rsidR="00F84547" w:rsidRDefault="098B0DA1" w:rsidP="00131EEF">
            <w:r>
              <w:t>The people that will be responsible for doing different activities for the funder. This will include maintaining funds, providing funding statuses for students, authorized personnel updating the funders' information.</w:t>
            </w:r>
          </w:p>
        </w:tc>
      </w:tr>
      <w:tr w:rsidR="00F84547" w14:paraId="438C095A" w14:textId="77777777" w:rsidTr="6F9AA7E5">
        <w:trPr>
          <w:trHeight w:val="340"/>
        </w:trPr>
        <w:tc>
          <w:tcPr>
            <w:tcW w:w="2152" w:type="dxa"/>
            <w:shd w:val="clear" w:color="auto" w:fill="4BACC6" w:themeFill="accent5"/>
            <w:vAlign w:val="center"/>
          </w:tcPr>
          <w:p w14:paraId="27175BCD" w14:textId="77777777" w:rsidR="00F84547" w:rsidRPr="003E4BDF" w:rsidRDefault="00F84547" w:rsidP="00131EEF">
            <w:pPr>
              <w:rPr>
                <w:b/>
                <w:color w:val="FFFFFF" w:themeColor="background1"/>
              </w:rPr>
            </w:pPr>
            <w:r w:rsidRPr="003E4BDF">
              <w:rPr>
                <w:b/>
                <w:color w:val="FFFFFF" w:themeColor="background1"/>
              </w:rPr>
              <w:t>Pre-Conditions</w:t>
            </w:r>
          </w:p>
        </w:tc>
        <w:tc>
          <w:tcPr>
            <w:tcW w:w="6151" w:type="dxa"/>
            <w:gridSpan w:val="2"/>
            <w:vAlign w:val="center"/>
          </w:tcPr>
          <w:p w14:paraId="46299027" w14:textId="33740B62" w:rsidR="00F84547" w:rsidRDefault="098B0DA1" w:rsidP="098B0DA1">
            <w:r>
              <w:t>The funder user must be logged in.</w:t>
            </w:r>
          </w:p>
        </w:tc>
      </w:tr>
      <w:tr w:rsidR="00F84547" w14:paraId="0C578997" w14:textId="77777777" w:rsidTr="6F9AA7E5">
        <w:trPr>
          <w:trHeight w:val="340"/>
        </w:trPr>
        <w:tc>
          <w:tcPr>
            <w:tcW w:w="2152" w:type="dxa"/>
            <w:shd w:val="clear" w:color="auto" w:fill="4BACC6" w:themeFill="accent5"/>
            <w:vAlign w:val="center"/>
          </w:tcPr>
          <w:p w14:paraId="6E4F8BB9" w14:textId="77777777" w:rsidR="00F84547" w:rsidRPr="003E4BDF" w:rsidRDefault="00F84547" w:rsidP="00131EEF">
            <w:pPr>
              <w:rPr>
                <w:b/>
                <w:color w:val="FFFFFF" w:themeColor="background1"/>
              </w:rPr>
            </w:pPr>
            <w:r w:rsidRPr="003E4BDF">
              <w:rPr>
                <w:b/>
                <w:color w:val="FFFFFF" w:themeColor="background1"/>
              </w:rPr>
              <w:t>Triggers</w:t>
            </w:r>
          </w:p>
        </w:tc>
        <w:tc>
          <w:tcPr>
            <w:tcW w:w="6151" w:type="dxa"/>
            <w:gridSpan w:val="2"/>
            <w:vAlign w:val="center"/>
          </w:tcPr>
          <w:p w14:paraId="7CB023BA" w14:textId="47649A59" w:rsidR="00F84547" w:rsidRDefault="098B0DA1" w:rsidP="098B0DA1">
            <w:r>
              <w:t xml:space="preserve">Funder needs to select the employee button in the interface. </w:t>
            </w:r>
          </w:p>
        </w:tc>
      </w:tr>
      <w:tr w:rsidR="00F84547" w14:paraId="38AF23AC" w14:textId="77777777" w:rsidTr="6F9AA7E5">
        <w:trPr>
          <w:trHeight w:val="340"/>
        </w:trPr>
        <w:tc>
          <w:tcPr>
            <w:tcW w:w="2152" w:type="dxa"/>
            <w:shd w:val="clear" w:color="auto" w:fill="4BACC6" w:themeFill="accent5"/>
            <w:vAlign w:val="center"/>
          </w:tcPr>
          <w:p w14:paraId="15461271" w14:textId="77777777" w:rsidR="00F84547" w:rsidRPr="003E4BDF" w:rsidRDefault="00F84547" w:rsidP="00131EEF">
            <w:pPr>
              <w:rPr>
                <w:b/>
                <w:color w:val="FFFFFF" w:themeColor="background1"/>
              </w:rPr>
            </w:pPr>
            <w:r w:rsidRPr="003E4BDF">
              <w:rPr>
                <w:b/>
                <w:color w:val="FFFFFF" w:themeColor="background1"/>
              </w:rPr>
              <w:t>Post-Conditions</w:t>
            </w:r>
          </w:p>
        </w:tc>
        <w:tc>
          <w:tcPr>
            <w:tcW w:w="6151" w:type="dxa"/>
            <w:gridSpan w:val="2"/>
            <w:vAlign w:val="center"/>
          </w:tcPr>
          <w:p w14:paraId="3C3E2F73" w14:textId="61CB7E6C" w:rsidR="00F84547" w:rsidRDefault="098B0DA1" w:rsidP="098B0DA1">
            <w:r>
              <w:t>A list of employees will be kept in the database that can provide certain functions for a funder.</w:t>
            </w:r>
          </w:p>
        </w:tc>
      </w:tr>
      <w:tr w:rsidR="00F84547" w14:paraId="5DF48356" w14:textId="77777777" w:rsidTr="6F9AA7E5">
        <w:trPr>
          <w:trHeight w:val="340"/>
        </w:trPr>
        <w:tc>
          <w:tcPr>
            <w:tcW w:w="2152" w:type="dxa"/>
            <w:shd w:val="clear" w:color="auto" w:fill="4BACC6" w:themeFill="accent5"/>
            <w:vAlign w:val="center"/>
          </w:tcPr>
          <w:p w14:paraId="31F84F9B" w14:textId="77777777" w:rsidR="00F84547" w:rsidRPr="003E4BDF" w:rsidRDefault="00F84547" w:rsidP="00131EEF">
            <w:pPr>
              <w:rPr>
                <w:b/>
                <w:color w:val="FFFFFF" w:themeColor="background1"/>
              </w:rPr>
            </w:pPr>
            <w:r w:rsidRPr="003E4BDF">
              <w:rPr>
                <w:b/>
                <w:color w:val="FFFFFF" w:themeColor="background1"/>
              </w:rPr>
              <w:t>Basic Flow of Events</w:t>
            </w:r>
          </w:p>
        </w:tc>
        <w:tc>
          <w:tcPr>
            <w:tcW w:w="6151" w:type="dxa"/>
            <w:gridSpan w:val="2"/>
            <w:vAlign w:val="center"/>
          </w:tcPr>
          <w:p w14:paraId="51E1C94D" w14:textId="69DFF661" w:rsidR="00F84547" w:rsidRDefault="00F84547" w:rsidP="00131EEF"/>
        </w:tc>
      </w:tr>
    </w:tbl>
    <w:p w14:paraId="3A89B55D" w14:textId="216A1161" w:rsidR="00F84547" w:rsidRDefault="00F84547" w:rsidP="006B6D64"/>
    <w:tbl>
      <w:tblPr>
        <w:tblStyle w:val="TableGrid"/>
        <w:tblW w:w="0" w:type="auto"/>
        <w:tblLook w:val="04A0" w:firstRow="1" w:lastRow="0" w:firstColumn="1" w:lastColumn="0" w:noHBand="0" w:noVBand="1"/>
      </w:tblPr>
      <w:tblGrid>
        <w:gridCol w:w="2152"/>
        <w:gridCol w:w="1995"/>
        <w:gridCol w:w="4156"/>
      </w:tblGrid>
      <w:tr w:rsidR="00F84547" w:rsidRPr="003E4BDF" w14:paraId="1DF82F79" w14:textId="77777777" w:rsidTr="6F9AA7E5">
        <w:trPr>
          <w:trHeight w:val="340"/>
        </w:trPr>
        <w:tc>
          <w:tcPr>
            <w:tcW w:w="2152" w:type="dxa"/>
            <w:shd w:val="clear" w:color="auto" w:fill="4BACC6" w:themeFill="accent5"/>
            <w:vAlign w:val="center"/>
          </w:tcPr>
          <w:p w14:paraId="656F7E7D" w14:textId="77777777" w:rsidR="00F84547" w:rsidRPr="003E4BDF" w:rsidRDefault="00F84547" w:rsidP="00131EEF">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015466CB" w14:textId="77777777" w:rsidR="00F84547" w:rsidRPr="003E4BDF" w:rsidRDefault="00F84547" w:rsidP="00131EEF">
            <w:pPr>
              <w:rPr>
                <w:b/>
                <w:color w:val="FFFFFF" w:themeColor="background1"/>
              </w:rPr>
            </w:pPr>
            <w:r w:rsidRPr="003E4BDF">
              <w:rPr>
                <w:b/>
                <w:color w:val="FFFFFF" w:themeColor="background1"/>
              </w:rPr>
              <w:t xml:space="preserve">Use Case Name </w:t>
            </w:r>
          </w:p>
        </w:tc>
      </w:tr>
      <w:tr w:rsidR="00F84547" w14:paraId="260047FC" w14:textId="77777777" w:rsidTr="6F9AA7E5">
        <w:trPr>
          <w:trHeight w:val="340"/>
        </w:trPr>
        <w:tc>
          <w:tcPr>
            <w:tcW w:w="2152" w:type="dxa"/>
            <w:vAlign w:val="center"/>
          </w:tcPr>
          <w:p w14:paraId="5541F180" w14:textId="5CFAA9AE" w:rsidR="00F84547" w:rsidRDefault="00D35367" w:rsidP="00D35367">
            <w:r>
              <w:rPr>
                <w:rFonts w:cs="Arial"/>
              </w:rPr>
              <w:t>C0700</w:t>
            </w:r>
          </w:p>
        </w:tc>
        <w:tc>
          <w:tcPr>
            <w:tcW w:w="6151" w:type="dxa"/>
            <w:gridSpan w:val="2"/>
            <w:vAlign w:val="center"/>
          </w:tcPr>
          <w:p w14:paraId="5DDA97D9" w14:textId="4702FF3E" w:rsidR="00F84547" w:rsidRDefault="00D35367" w:rsidP="00131EEF">
            <w:r>
              <w:rPr>
                <w:rFonts w:cs="Arial"/>
              </w:rPr>
              <w:t>Maintain funds</w:t>
            </w:r>
          </w:p>
        </w:tc>
      </w:tr>
      <w:tr w:rsidR="00F84547" w:rsidRPr="003E4BDF" w14:paraId="4FF092B0" w14:textId="77777777" w:rsidTr="6F9AA7E5">
        <w:trPr>
          <w:trHeight w:val="340"/>
        </w:trPr>
        <w:tc>
          <w:tcPr>
            <w:tcW w:w="4147" w:type="dxa"/>
            <w:gridSpan w:val="2"/>
            <w:shd w:val="clear" w:color="auto" w:fill="4BACC6" w:themeFill="accent5"/>
            <w:vAlign w:val="center"/>
          </w:tcPr>
          <w:p w14:paraId="73D65474" w14:textId="77777777" w:rsidR="00F84547" w:rsidRPr="003E4BDF" w:rsidRDefault="00F84547" w:rsidP="00131EEF">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0072D20B" w14:textId="77777777" w:rsidR="00F84547" w:rsidRPr="003E4BDF" w:rsidRDefault="00F84547" w:rsidP="00131EEF">
            <w:pPr>
              <w:rPr>
                <w:b/>
                <w:color w:val="FFFFFF" w:themeColor="background1"/>
              </w:rPr>
            </w:pPr>
            <w:r w:rsidRPr="003E4BDF">
              <w:rPr>
                <w:b/>
                <w:color w:val="FFFFFF" w:themeColor="background1"/>
              </w:rPr>
              <w:t>Other participating Actors</w:t>
            </w:r>
          </w:p>
        </w:tc>
      </w:tr>
      <w:tr w:rsidR="00F84547" w14:paraId="6D4393C1" w14:textId="77777777" w:rsidTr="6F9AA7E5">
        <w:trPr>
          <w:trHeight w:val="340"/>
        </w:trPr>
        <w:tc>
          <w:tcPr>
            <w:tcW w:w="4147" w:type="dxa"/>
            <w:gridSpan w:val="2"/>
            <w:vAlign w:val="center"/>
          </w:tcPr>
          <w:p w14:paraId="5B384799" w14:textId="070B13D9" w:rsidR="00F84547" w:rsidRDefault="00EC3F9D" w:rsidP="00131EEF">
            <w:r>
              <w:rPr>
                <w:rFonts w:cs="Arial"/>
                <w:szCs w:val="22"/>
              </w:rPr>
              <w:t>Funder</w:t>
            </w:r>
          </w:p>
        </w:tc>
        <w:tc>
          <w:tcPr>
            <w:tcW w:w="4156" w:type="dxa"/>
            <w:vAlign w:val="center"/>
          </w:tcPr>
          <w:p w14:paraId="191F9FD6" w14:textId="77777777" w:rsidR="00F84547" w:rsidRDefault="00F84547" w:rsidP="00131EEF"/>
        </w:tc>
      </w:tr>
      <w:tr w:rsidR="00F84547" w14:paraId="1CFAE3EC" w14:textId="77777777" w:rsidTr="6F9AA7E5">
        <w:trPr>
          <w:trHeight w:val="300"/>
        </w:trPr>
        <w:tc>
          <w:tcPr>
            <w:tcW w:w="2152" w:type="dxa"/>
            <w:shd w:val="clear" w:color="auto" w:fill="4BACC6" w:themeFill="accent5"/>
            <w:vAlign w:val="center"/>
          </w:tcPr>
          <w:p w14:paraId="54884A19" w14:textId="77777777" w:rsidR="00F84547" w:rsidRPr="003E4BDF" w:rsidRDefault="00F84547" w:rsidP="00131EEF">
            <w:pPr>
              <w:rPr>
                <w:b/>
                <w:color w:val="FFFFFF" w:themeColor="background1"/>
              </w:rPr>
            </w:pPr>
            <w:r w:rsidRPr="003E4BDF">
              <w:rPr>
                <w:b/>
                <w:color w:val="FFFFFF" w:themeColor="background1"/>
              </w:rPr>
              <w:t>Description</w:t>
            </w:r>
          </w:p>
        </w:tc>
        <w:tc>
          <w:tcPr>
            <w:tcW w:w="6151" w:type="dxa"/>
            <w:gridSpan w:val="2"/>
            <w:vAlign w:val="center"/>
          </w:tcPr>
          <w:p w14:paraId="0B8F8C02" w14:textId="1765A454" w:rsidR="00F84547" w:rsidRDefault="6F9AA7E5" w:rsidP="6F9AA7E5">
            <w:r w:rsidRPr="6F9AA7E5">
              <w:t>A funder can maintain student funds for a particular academic year. This means authorized personnel can provide the funds for a student</w:t>
            </w:r>
          </w:p>
        </w:tc>
      </w:tr>
      <w:tr w:rsidR="00F84547" w14:paraId="25AC6D81" w14:textId="77777777" w:rsidTr="6F9AA7E5">
        <w:trPr>
          <w:trHeight w:val="340"/>
        </w:trPr>
        <w:tc>
          <w:tcPr>
            <w:tcW w:w="2152" w:type="dxa"/>
            <w:shd w:val="clear" w:color="auto" w:fill="4BACC6" w:themeFill="accent5"/>
            <w:vAlign w:val="center"/>
          </w:tcPr>
          <w:p w14:paraId="60069B3E" w14:textId="77777777" w:rsidR="00F84547" w:rsidRPr="003E4BDF" w:rsidRDefault="00F84547" w:rsidP="00131EEF">
            <w:pPr>
              <w:rPr>
                <w:b/>
                <w:color w:val="FFFFFF" w:themeColor="background1"/>
              </w:rPr>
            </w:pPr>
            <w:r w:rsidRPr="003E4BDF">
              <w:rPr>
                <w:b/>
                <w:color w:val="FFFFFF" w:themeColor="background1"/>
              </w:rPr>
              <w:t>Pre-Conditions</w:t>
            </w:r>
          </w:p>
        </w:tc>
        <w:tc>
          <w:tcPr>
            <w:tcW w:w="6151" w:type="dxa"/>
            <w:gridSpan w:val="2"/>
            <w:vAlign w:val="center"/>
          </w:tcPr>
          <w:p w14:paraId="787E7070" w14:textId="2250C162" w:rsidR="00F84547" w:rsidRDefault="2FE66E86" w:rsidP="00131EEF">
            <w:r>
              <w:t>A funder user must be logged in.</w:t>
            </w:r>
          </w:p>
        </w:tc>
      </w:tr>
      <w:tr w:rsidR="00F84547" w14:paraId="1DE08320" w14:textId="77777777" w:rsidTr="6F9AA7E5">
        <w:trPr>
          <w:trHeight w:val="340"/>
        </w:trPr>
        <w:tc>
          <w:tcPr>
            <w:tcW w:w="2152" w:type="dxa"/>
            <w:shd w:val="clear" w:color="auto" w:fill="4BACC6" w:themeFill="accent5"/>
            <w:vAlign w:val="center"/>
          </w:tcPr>
          <w:p w14:paraId="62F1A83B" w14:textId="77777777" w:rsidR="00F84547" w:rsidRPr="003E4BDF" w:rsidRDefault="00F84547" w:rsidP="00131EEF">
            <w:pPr>
              <w:rPr>
                <w:b/>
                <w:color w:val="FFFFFF" w:themeColor="background1"/>
              </w:rPr>
            </w:pPr>
            <w:r w:rsidRPr="003E4BDF">
              <w:rPr>
                <w:b/>
                <w:color w:val="FFFFFF" w:themeColor="background1"/>
              </w:rPr>
              <w:t>Triggers</w:t>
            </w:r>
          </w:p>
        </w:tc>
        <w:tc>
          <w:tcPr>
            <w:tcW w:w="6151" w:type="dxa"/>
            <w:gridSpan w:val="2"/>
            <w:vAlign w:val="center"/>
          </w:tcPr>
          <w:p w14:paraId="6BCFCC61" w14:textId="048A1CD1" w:rsidR="00F84547" w:rsidRDefault="6F9AA7E5" w:rsidP="00131EEF">
            <w:r>
              <w:t>Funder selects the maintain funds button in the interface</w:t>
            </w:r>
          </w:p>
        </w:tc>
      </w:tr>
      <w:tr w:rsidR="00F84547" w14:paraId="1CB2ABD5" w14:textId="77777777" w:rsidTr="6F9AA7E5">
        <w:trPr>
          <w:trHeight w:val="340"/>
        </w:trPr>
        <w:tc>
          <w:tcPr>
            <w:tcW w:w="2152" w:type="dxa"/>
            <w:shd w:val="clear" w:color="auto" w:fill="4BACC6" w:themeFill="accent5"/>
            <w:vAlign w:val="center"/>
          </w:tcPr>
          <w:p w14:paraId="49132D07" w14:textId="77777777" w:rsidR="00F84547" w:rsidRPr="003E4BDF" w:rsidRDefault="00F84547" w:rsidP="00131EEF">
            <w:pPr>
              <w:rPr>
                <w:b/>
                <w:color w:val="FFFFFF" w:themeColor="background1"/>
              </w:rPr>
            </w:pPr>
            <w:r w:rsidRPr="003E4BDF">
              <w:rPr>
                <w:b/>
                <w:color w:val="FFFFFF" w:themeColor="background1"/>
              </w:rPr>
              <w:t>Post-Conditions</w:t>
            </w:r>
          </w:p>
        </w:tc>
        <w:tc>
          <w:tcPr>
            <w:tcW w:w="6151" w:type="dxa"/>
            <w:gridSpan w:val="2"/>
            <w:vAlign w:val="center"/>
          </w:tcPr>
          <w:p w14:paraId="7FB34D8A" w14:textId="0FEB604D" w:rsidR="00F84547" w:rsidRDefault="6F9AA7E5" w:rsidP="00131EEF">
            <w:r w:rsidRPr="6F9AA7E5">
              <w:t>The funds for each student in the database is maintain for that particular academic year.</w:t>
            </w:r>
          </w:p>
        </w:tc>
      </w:tr>
      <w:tr w:rsidR="00F84547" w14:paraId="26415041" w14:textId="77777777" w:rsidTr="6F9AA7E5">
        <w:trPr>
          <w:trHeight w:val="340"/>
        </w:trPr>
        <w:tc>
          <w:tcPr>
            <w:tcW w:w="2152" w:type="dxa"/>
            <w:shd w:val="clear" w:color="auto" w:fill="4BACC6" w:themeFill="accent5"/>
            <w:vAlign w:val="center"/>
          </w:tcPr>
          <w:p w14:paraId="0D76D83C" w14:textId="77777777" w:rsidR="00F84547" w:rsidRPr="003E4BDF" w:rsidRDefault="00F84547" w:rsidP="00131EEF">
            <w:pPr>
              <w:rPr>
                <w:b/>
                <w:color w:val="FFFFFF" w:themeColor="background1"/>
              </w:rPr>
            </w:pPr>
            <w:r w:rsidRPr="003E4BDF">
              <w:rPr>
                <w:b/>
                <w:color w:val="FFFFFF" w:themeColor="background1"/>
              </w:rPr>
              <w:t>Basic Flow of Events</w:t>
            </w:r>
          </w:p>
        </w:tc>
        <w:tc>
          <w:tcPr>
            <w:tcW w:w="6151" w:type="dxa"/>
            <w:gridSpan w:val="2"/>
            <w:vAlign w:val="center"/>
          </w:tcPr>
          <w:p w14:paraId="2070E657" w14:textId="77777777" w:rsidR="00F84547" w:rsidRDefault="00F84547" w:rsidP="00131EEF"/>
        </w:tc>
      </w:tr>
    </w:tbl>
    <w:p w14:paraId="4530C21F" w14:textId="77777777" w:rsidR="00F84547" w:rsidRPr="006B6D64" w:rsidRDefault="00F84547" w:rsidP="006B6D64"/>
    <w:tbl>
      <w:tblPr>
        <w:tblStyle w:val="TableGrid"/>
        <w:tblW w:w="0" w:type="auto"/>
        <w:tblLook w:val="04A0" w:firstRow="1" w:lastRow="0" w:firstColumn="1" w:lastColumn="0" w:noHBand="0" w:noVBand="1"/>
      </w:tblPr>
      <w:tblGrid>
        <w:gridCol w:w="2152"/>
        <w:gridCol w:w="1995"/>
        <w:gridCol w:w="4156"/>
      </w:tblGrid>
      <w:tr w:rsidR="006B6D64" w:rsidRPr="003E4BDF" w14:paraId="64AEB5E6" w14:textId="77777777" w:rsidTr="098B0DA1">
        <w:trPr>
          <w:trHeight w:val="340"/>
        </w:trPr>
        <w:tc>
          <w:tcPr>
            <w:tcW w:w="2152" w:type="dxa"/>
            <w:shd w:val="clear" w:color="auto" w:fill="4BACC6" w:themeFill="accent5"/>
            <w:vAlign w:val="center"/>
          </w:tcPr>
          <w:p w14:paraId="4898769A" w14:textId="77777777" w:rsidR="006B6D64" w:rsidRPr="003E4BDF" w:rsidRDefault="006B6D64" w:rsidP="007B59C9">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1C0AC831" w14:textId="77777777" w:rsidR="006B6D64" w:rsidRPr="003E4BDF" w:rsidRDefault="006B6D64" w:rsidP="007B59C9">
            <w:pPr>
              <w:rPr>
                <w:b/>
                <w:color w:val="FFFFFF" w:themeColor="background1"/>
              </w:rPr>
            </w:pPr>
            <w:r w:rsidRPr="003E4BDF">
              <w:rPr>
                <w:b/>
                <w:color w:val="FFFFFF" w:themeColor="background1"/>
              </w:rPr>
              <w:t xml:space="preserve">Use Case Name </w:t>
            </w:r>
          </w:p>
        </w:tc>
      </w:tr>
      <w:tr w:rsidR="006B6D64" w14:paraId="549A2B15" w14:textId="77777777" w:rsidTr="098B0DA1">
        <w:trPr>
          <w:trHeight w:val="340"/>
        </w:trPr>
        <w:tc>
          <w:tcPr>
            <w:tcW w:w="2152" w:type="dxa"/>
            <w:vAlign w:val="center"/>
          </w:tcPr>
          <w:p w14:paraId="1D8517F1" w14:textId="1E8E3F0A" w:rsidR="006B6D64" w:rsidRDefault="00141B36" w:rsidP="00141B36">
            <w:r>
              <w:t>C0800</w:t>
            </w:r>
          </w:p>
        </w:tc>
        <w:tc>
          <w:tcPr>
            <w:tcW w:w="6151" w:type="dxa"/>
            <w:gridSpan w:val="2"/>
            <w:vAlign w:val="center"/>
          </w:tcPr>
          <w:p w14:paraId="15F434CC" w14:textId="7D9C1A9A" w:rsidR="006B6D64" w:rsidRDefault="00141B36" w:rsidP="007B59C9">
            <w:r w:rsidRPr="00141B36">
              <w:t>View applications</w:t>
            </w:r>
          </w:p>
        </w:tc>
      </w:tr>
      <w:tr w:rsidR="006B6D64" w:rsidRPr="003E4BDF" w14:paraId="7E457F95" w14:textId="77777777" w:rsidTr="098B0DA1">
        <w:trPr>
          <w:trHeight w:val="340"/>
        </w:trPr>
        <w:tc>
          <w:tcPr>
            <w:tcW w:w="4147" w:type="dxa"/>
            <w:gridSpan w:val="2"/>
            <w:shd w:val="clear" w:color="auto" w:fill="4BACC6" w:themeFill="accent5"/>
            <w:vAlign w:val="center"/>
          </w:tcPr>
          <w:p w14:paraId="3973AE94" w14:textId="77777777" w:rsidR="006B6D64" w:rsidRPr="003E4BDF" w:rsidRDefault="006B6D64" w:rsidP="007B59C9">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25FD3776" w14:textId="77777777" w:rsidR="006B6D64" w:rsidRPr="003E4BDF" w:rsidRDefault="006B6D64" w:rsidP="007B59C9">
            <w:pPr>
              <w:rPr>
                <w:b/>
                <w:color w:val="FFFFFF" w:themeColor="background1"/>
              </w:rPr>
            </w:pPr>
            <w:r w:rsidRPr="003E4BDF">
              <w:rPr>
                <w:b/>
                <w:color w:val="FFFFFF" w:themeColor="background1"/>
              </w:rPr>
              <w:t>Other participating Actors</w:t>
            </w:r>
          </w:p>
        </w:tc>
      </w:tr>
      <w:tr w:rsidR="006B6D64" w14:paraId="713ADADA" w14:textId="77777777" w:rsidTr="098B0DA1">
        <w:trPr>
          <w:trHeight w:val="340"/>
        </w:trPr>
        <w:tc>
          <w:tcPr>
            <w:tcW w:w="4147" w:type="dxa"/>
            <w:gridSpan w:val="2"/>
            <w:vAlign w:val="center"/>
          </w:tcPr>
          <w:p w14:paraId="4B3C6F8A" w14:textId="5523B57B" w:rsidR="006B6D64" w:rsidRDefault="00EC3F9D" w:rsidP="007B59C9">
            <w:r>
              <w:rPr>
                <w:rFonts w:cs="Arial"/>
                <w:szCs w:val="22"/>
              </w:rPr>
              <w:t>Funder</w:t>
            </w:r>
          </w:p>
        </w:tc>
        <w:tc>
          <w:tcPr>
            <w:tcW w:w="4156" w:type="dxa"/>
            <w:vAlign w:val="center"/>
          </w:tcPr>
          <w:p w14:paraId="688FD713" w14:textId="77777777" w:rsidR="006B6D64" w:rsidRDefault="006B6D64" w:rsidP="007B59C9"/>
        </w:tc>
      </w:tr>
      <w:tr w:rsidR="006B6D64" w14:paraId="39D763BE" w14:textId="77777777" w:rsidTr="098B0DA1">
        <w:trPr>
          <w:trHeight w:val="340"/>
        </w:trPr>
        <w:tc>
          <w:tcPr>
            <w:tcW w:w="2152" w:type="dxa"/>
            <w:shd w:val="clear" w:color="auto" w:fill="4BACC6" w:themeFill="accent5"/>
            <w:vAlign w:val="center"/>
          </w:tcPr>
          <w:p w14:paraId="79EACD0F" w14:textId="77777777" w:rsidR="006B6D64" w:rsidRPr="003E4BDF" w:rsidRDefault="006B6D64" w:rsidP="007B59C9">
            <w:pPr>
              <w:rPr>
                <w:b/>
                <w:color w:val="FFFFFF" w:themeColor="background1"/>
              </w:rPr>
            </w:pPr>
            <w:r w:rsidRPr="003E4BDF">
              <w:rPr>
                <w:b/>
                <w:color w:val="FFFFFF" w:themeColor="background1"/>
              </w:rPr>
              <w:t>Description</w:t>
            </w:r>
          </w:p>
        </w:tc>
        <w:tc>
          <w:tcPr>
            <w:tcW w:w="6151" w:type="dxa"/>
            <w:gridSpan w:val="2"/>
            <w:vAlign w:val="center"/>
          </w:tcPr>
          <w:p w14:paraId="3FC9BFFF" w14:textId="256788A5" w:rsidR="006B6D64" w:rsidRDefault="098B0DA1" w:rsidP="098B0DA1">
            <w:r w:rsidRPr="098B0DA1">
              <w:t>The viewing of students that applied for funding according to the students’ faculties.</w:t>
            </w:r>
          </w:p>
        </w:tc>
      </w:tr>
      <w:tr w:rsidR="006B6D64" w14:paraId="7A8E0266" w14:textId="77777777" w:rsidTr="098B0DA1">
        <w:trPr>
          <w:trHeight w:val="340"/>
        </w:trPr>
        <w:tc>
          <w:tcPr>
            <w:tcW w:w="2152" w:type="dxa"/>
            <w:shd w:val="clear" w:color="auto" w:fill="4BACC6" w:themeFill="accent5"/>
            <w:vAlign w:val="center"/>
          </w:tcPr>
          <w:p w14:paraId="171A3C27" w14:textId="77777777" w:rsidR="006B6D64" w:rsidRPr="003E4BDF" w:rsidRDefault="006B6D64" w:rsidP="007B59C9">
            <w:pPr>
              <w:rPr>
                <w:b/>
                <w:color w:val="FFFFFF" w:themeColor="background1"/>
              </w:rPr>
            </w:pPr>
            <w:r w:rsidRPr="003E4BDF">
              <w:rPr>
                <w:b/>
                <w:color w:val="FFFFFF" w:themeColor="background1"/>
              </w:rPr>
              <w:t>Pre-Conditions</w:t>
            </w:r>
          </w:p>
        </w:tc>
        <w:tc>
          <w:tcPr>
            <w:tcW w:w="6151" w:type="dxa"/>
            <w:gridSpan w:val="2"/>
            <w:vAlign w:val="center"/>
          </w:tcPr>
          <w:p w14:paraId="64826C9F" w14:textId="4EE47239" w:rsidR="006B6D64" w:rsidRDefault="2FE66E86" w:rsidP="007B59C9">
            <w:r>
              <w:t>A funder user must be logged in.</w:t>
            </w:r>
          </w:p>
        </w:tc>
      </w:tr>
      <w:tr w:rsidR="006B6D64" w14:paraId="1F0FAE99" w14:textId="77777777" w:rsidTr="098B0DA1">
        <w:trPr>
          <w:trHeight w:val="340"/>
        </w:trPr>
        <w:tc>
          <w:tcPr>
            <w:tcW w:w="2152" w:type="dxa"/>
            <w:shd w:val="clear" w:color="auto" w:fill="4BACC6" w:themeFill="accent5"/>
            <w:vAlign w:val="center"/>
          </w:tcPr>
          <w:p w14:paraId="34FEFFD0" w14:textId="77777777" w:rsidR="006B6D64" w:rsidRPr="003E4BDF" w:rsidRDefault="006B6D64" w:rsidP="007B59C9">
            <w:pPr>
              <w:rPr>
                <w:b/>
                <w:color w:val="FFFFFF" w:themeColor="background1"/>
              </w:rPr>
            </w:pPr>
            <w:r w:rsidRPr="003E4BDF">
              <w:rPr>
                <w:b/>
                <w:color w:val="FFFFFF" w:themeColor="background1"/>
              </w:rPr>
              <w:t>Triggers</w:t>
            </w:r>
          </w:p>
        </w:tc>
        <w:tc>
          <w:tcPr>
            <w:tcW w:w="6151" w:type="dxa"/>
            <w:gridSpan w:val="2"/>
            <w:vAlign w:val="center"/>
          </w:tcPr>
          <w:p w14:paraId="35A892AC" w14:textId="347F3A55" w:rsidR="006B6D64" w:rsidRDefault="098B0DA1" w:rsidP="007B59C9">
            <w:r w:rsidRPr="098B0DA1">
              <w:t xml:space="preserve">View </w:t>
            </w:r>
            <w:r w:rsidR="2F4C3891" w:rsidRPr="2F4C3891">
              <w:t>application</w:t>
            </w:r>
            <w:r>
              <w:t xml:space="preserve"> button is selected by the </w:t>
            </w:r>
            <w:r w:rsidR="2F4C3891" w:rsidRPr="2F4C3891">
              <w:t>funder</w:t>
            </w:r>
            <w:r>
              <w:t>.</w:t>
            </w:r>
          </w:p>
        </w:tc>
      </w:tr>
      <w:tr w:rsidR="006B6D64" w14:paraId="30F342C8" w14:textId="77777777" w:rsidTr="098B0DA1">
        <w:trPr>
          <w:trHeight w:val="340"/>
        </w:trPr>
        <w:tc>
          <w:tcPr>
            <w:tcW w:w="2152" w:type="dxa"/>
            <w:shd w:val="clear" w:color="auto" w:fill="4BACC6" w:themeFill="accent5"/>
            <w:vAlign w:val="center"/>
          </w:tcPr>
          <w:p w14:paraId="37A9DC74" w14:textId="77777777" w:rsidR="006B6D64" w:rsidRPr="003E4BDF" w:rsidRDefault="006B6D64" w:rsidP="007B59C9">
            <w:pPr>
              <w:rPr>
                <w:b/>
                <w:color w:val="FFFFFF" w:themeColor="background1"/>
              </w:rPr>
            </w:pPr>
            <w:r w:rsidRPr="003E4BDF">
              <w:rPr>
                <w:b/>
                <w:color w:val="FFFFFF" w:themeColor="background1"/>
              </w:rPr>
              <w:t>Post-Conditions</w:t>
            </w:r>
          </w:p>
        </w:tc>
        <w:tc>
          <w:tcPr>
            <w:tcW w:w="6151" w:type="dxa"/>
            <w:gridSpan w:val="2"/>
            <w:vAlign w:val="center"/>
          </w:tcPr>
          <w:p w14:paraId="0A7B22D0" w14:textId="65C9F8B2" w:rsidR="006B6D64" w:rsidRDefault="2F4C3891" w:rsidP="007B59C9">
            <w:r w:rsidRPr="4406A4ED">
              <w:t>A list of a</w:t>
            </w:r>
            <w:r w:rsidR="4406A4ED" w:rsidRPr="4406A4ED">
              <w:t>ll the s</w:t>
            </w:r>
            <w:r w:rsidRPr="4406A4ED">
              <w:t>tudents that applies is shown on the interface.</w:t>
            </w:r>
          </w:p>
        </w:tc>
      </w:tr>
      <w:tr w:rsidR="006B6D64" w14:paraId="66C923B3" w14:textId="77777777" w:rsidTr="098B0DA1">
        <w:trPr>
          <w:trHeight w:val="340"/>
        </w:trPr>
        <w:tc>
          <w:tcPr>
            <w:tcW w:w="2152" w:type="dxa"/>
            <w:shd w:val="clear" w:color="auto" w:fill="4BACC6" w:themeFill="accent5"/>
            <w:vAlign w:val="center"/>
          </w:tcPr>
          <w:p w14:paraId="7F55B57D" w14:textId="77777777" w:rsidR="006B6D64" w:rsidRPr="003E4BDF" w:rsidRDefault="006B6D64" w:rsidP="007B59C9">
            <w:pPr>
              <w:rPr>
                <w:b/>
                <w:color w:val="FFFFFF" w:themeColor="background1"/>
              </w:rPr>
            </w:pPr>
            <w:r w:rsidRPr="003E4BDF">
              <w:rPr>
                <w:b/>
                <w:color w:val="FFFFFF" w:themeColor="background1"/>
              </w:rPr>
              <w:t>Basic Flow of Events</w:t>
            </w:r>
          </w:p>
        </w:tc>
        <w:tc>
          <w:tcPr>
            <w:tcW w:w="6151" w:type="dxa"/>
            <w:gridSpan w:val="2"/>
            <w:vAlign w:val="center"/>
          </w:tcPr>
          <w:p w14:paraId="777BE33A" w14:textId="77777777" w:rsidR="006B6D64" w:rsidRDefault="006B6D64" w:rsidP="007B59C9"/>
        </w:tc>
      </w:tr>
    </w:tbl>
    <w:p w14:paraId="12443AD1" w14:textId="77777777" w:rsidR="006B6D64" w:rsidRPr="009B79B9" w:rsidRDefault="006B6D64" w:rsidP="009B79B9"/>
    <w:tbl>
      <w:tblPr>
        <w:tblStyle w:val="TableGrid"/>
        <w:tblW w:w="0" w:type="auto"/>
        <w:tblLook w:val="04A0" w:firstRow="1" w:lastRow="0" w:firstColumn="1" w:lastColumn="0" w:noHBand="0" w:noVBand="1"/>
      </w:tblPr>
      <w:tblGrid>
        <w:gridCol w:w="2216"/>
        <w:gridCol w:w="1961"/>
        <w:gridCol w:w="4126"/>
      </w:tblGrid>
      <w:tr w:rsidR="0008310D" w:rsidRPr="003E4BDF" w14:paraId="0365BFCB" w14:textId="77777777" w:rsidTr="098B0DA1">
        <w:trPr>
          <w:trHeight w:val="340"/>
        </w:trPr>
        <w:tc>
          <w:tcPr>
            <w:tcW w:w="2216" w:type="dxa"/>
            <w:shd w:val="clear" w:color="auto" w:fill="4BACC6" w:themeFill="accent5"/>
            <w:vAlign w:val="center"/>
          </w:tcPr>
          <w:p w14:paraId="0445E7AD" w14:textId="77777777" w:rsidR="0008310D" w:rsidRPr="003E4BDF" w:rsidRDefault="0008310D" w:rsidP="007B59C9">
            <w:pPr>
              <w:rPr>
                <w:b/>
                <w:color w:val="FFFFFF" w:themeColor="background1"/>
              </w:rPr>
            </w:pPr>
            <w:r w:rsidRPr="003E4BDF">
              <w:rPr>
                <w:b/>
                <w:color w:val="FFFFFF" w:themeColor="background1"/>
              </w:rPr>
              <w:lastRenderedPageBreak/>
              <w:t>Use Case ID</w:t>
            </w:r>
          </w:p>
        </w:tc>
        <w:tc>
          <w:tcPr>
            <w:tcW w:w="6087" w:type="dxa"/>
            <w:gridSpan w:val="2"/>
            <w:shd w:val="clear" w:color="auto" w:fill="4BACC6" w:themeFill="accent5"/>
            <w:vAlign w:val="center"/>
          </w:tcPr>
          <w:p w14:paraId="08D58BED" w14:textId="77777777" w:rsidR="0008310D" w:rsidRPr="003E4BDF" w:rsidRDefault="0008310D" w:rsidP="007B59C9">
            <w:pPr>
              <w:rPr>
                <w:b/>
                <w:color w:val="FFFFFF" w:themeColor="background1"/>
              </w:rPr>
            </w:pPr>
            <w:r w:rsidRPr="003E4BDF">
              <w:rPr>
                <w:b/>
                <w:color w:val="FFFFFF" w:themeColor="background1"/>
              </w:rPr>
              <w:t xml:space="preserve">Use Case Name </w:t>
            </w:r>
          </w:p>
        </w:tc>
      </w:tr>
      <w:tr w:rsidR="0008310D" w14:paraId="52A02D69" w14:textId="77777777" w:rsidTr="098B0DA1">
        <w:trPr>
          <w:trHeight w:val="340"/>
        </w:trPr>
        <w:tc>
          <w:tcPr>
            <w:tcW w:w="2216" w:type="dxa"/>
            <w:vAlign w:val="center"/>
          </w:tcPr>
          <w:p w14:paraId="717B872A" w14:textId="38B88EF0" w:rsidR="0008310D" w:rsidRDefault="00141B36" w:rsidP="00141B36">
            <w:r>
              <w:t>C0900</w:t>
            </w:r>
          </w:p>
        </w:tc>
        <w:tc>
          <w:tcPr>
            <w:tcW w:w="6087" w:type="dxa"/>
            <w:gridSpan w:val="2"/>
            <w:vAlign w:val="center"/>
          </w:tcPr>
          <w:p w14:paraId="2AFD4DD8" w14:textId="2B1FA3C1" w:rsidR="0008310D" w:rsidRDefault="00141B36" w:rsidP="007B59C9">
            <w:r w:rsidRPr="00141B36">
              <w:t>View list of potential bursars</w:t>
            </w:r>
          </w:p>
        </w:tc>
      </w:tr>
      <w:tr w:rsidR="0008310D" w:rsidRPr="003E4BDF" w14:paraId="46709F99" w14:textId="77777777" w:rsidTr="098B0DA1">
        <w:trPr>
          <w:trHeight w:val="340"/>
        </w:trPr>
        <w:tc>
          <w:tcPr>
            <w:tcW w:w="4177" w:type="dxa"/>
            <w:gridSpan w:val="2"/>
            <w:shd w:val="clear" w:color="auto" w:fill="4BACC6" w:themeFill="accent5"/>
            <w:vAlign w:val="center"/>
          </w:tcPr>
          <w:p w14:paraId="65FAFC18" w14:textId="77777777" w:rsidR="0008310D" w:rsidRPr="003E4BDF" w:rsidRDefault="0008310D" w:rsidP="007B59C9">
            <w:pPr>
              <w:rPr>
                <w:b/>
                <w:color w:val="FFFFFF" w:themeColor="background1"/>
              </w:rPr>
            </w:pPr>
            <w:r w:rsidRPr="003E4BDF">
              <w:rPr>
                <w:b/>
                <w:color w:val="FFFFFF" w:themeColor="background1"/>
              </w:rPr>
              <w:t>Primary Business Actors</w:t>
            </w:r>
          </w:p>
        </w:tc>
        <w:tc>
          <w:tcPr>
            <w:tcW w:w="4126" w:type="dxa"/>
            <w:shd w:val="clear" w:color="auto" w:fill="4BACC6" w:themeFill="accent5"/>
            <w:vAlign w:val="center"/>
          </w:tcPr>
          <w:p w14:paraId="68A61496" w14:textId="77777777" w:rsidR="0008310D" w:rsidRPr="003E4BDF" w:rsidRDefault="0008310D" w:rsidP="007B59C9">
            <w:pPr>
              <w:rPr>
                <w:b/>
                <w:color w:val="FFFFFF" w:themeColor="background1"/>
              </w:rPr>
            </w:pPr>
            <w:r w:rsidRPr="003E4BDF">
              <w:rPr>
                <w:b/>
                <w:color w:val="FFFFFF" w:themeColor="background1"/>
              </w:rPr>
              <w:t>Other participating Actors</w:t>
            </w:r>
          </w:p>
        </w:tc>
      </w:tr>
      <w:tr w:rsidR="0008310D" w14:paraId="775C00ED" w14:textId="77777777" w:rsidTr="098B0DA1">
        <w:trPr>
          <w:trHeight w:val="340"/>
        </w:trPr>
        <w:tc>
          <w:tcPr>
            <w:tcW w:w="4177" w:type="dxa"/>
            <w:gridSpan w:val="2"/>
            <w:vAlign w:val="center"/>
          </w:tcPr>
          <w:p w14:paraId="69A79A01" w14:textId="2F82B41C" w:rsidR="0008310D" w:rsidRDefault="00EC3F9D" w:rsidP="007B59C9">
            <w:r>
              <w:rPr>
                <w:rFonts w:cs="Arial"/>
                <w:szCs w:val="22"/>
              </w:rPr>
              <w:t>Funder</w:t>
            </w:r>
          </w:p>
        </w:tc>
        <w:tc>
          <w:tcPr>
            <w:tcW w:w="4126" w:type="dxa"/>
            <w:vAlign w:val="center"/>
          </w:tcPr>
          <w:p w14:paraId="5DCC0801" w14:textId="77777777" w:rsidR="0008310D" w:rsidRDefault="0008310D" w:rsidP="007B59C9"/>
        </w:tc>
      </w:tr>
      <w:tr w:rsidR="0008310D" w14:paraId="0B9CC788" w14:textId="77777777" w:rsidTr="098B0DA1">
        <w:trPr>
          <w:trHeight w:val="340"/>
        </w:trPr>
        <w:tc>
          <w:tcPr>
            <w:tcW w:w="2216" w:type="dxa"/>
            <w:shd w:val="clear" w:color="auto" w:fill="4BACC6" w:themeFill="accent5"/>
            <w:vAlign w:val="center"/>
          </w:tcPr>
          <w:p w14:paraId="1F9C79E3" w14:textId="77777777" w:rsidR="0008310D" w:rsidRPr="003E4BDF" w:rsidRDefault="0008310D" w:rsidP="007B59C9">
            <w:pPr>
              <w:rPr>
                <w:b/>
                <w:color w:val="FFFFFF" w:themeColor="background1"/>
              </w:rPr>
            </w:pPr>
            <w:r w:rsidRPr="003E4BDF">
              <w:rPr>
                <w:b/>
                <w:color w:val="FFFFFF" w:themeColor="background1"/>
              </w:rPr>
              <w:t>Description</w:t>
            </w:r>
          </w:p>
        </w:tc>
        <w:tc>
          <w:tcPr>
            <w:tcW w:w="6087" w:type="dxa"/>
            <w:gridSpan w:val="2"/>
            <w:vAlign w:val="center"/>
          </w:tcPr>
          <w:p w14:paraId="50FCC19F" w14:textId="6DCA7A69" w:rsidR="0008310D" w:rsidRDefault="098B0DA1" w:rsidP="098B0DA1">
            <w:r w:rsidRPr="098B0DA1">
              <w:t>Funders can view a list of students that have been accepted in different institutions. This is to confirm that students are planning on studying for a certain academic year.</w:t>
            </w:r>
          </w:p>
        </w:tc>
      </w:tr>
      <w:tr w:rsidR="0008310D" w14:paraId="3C3AA84C" w14:textId="77777777" w:rsidTr="098B0DA1">
        <w:trPr>
          <w:trHeight w:val="340"/>
        </w:trPr>
        <w:tc>
          <w:tcPr>
            <w:tcW w:w="2216" w:type="dxa"/>
            <w:shd w:val="clear" w:color="auto" w:fill="4BACC6" w:themeFill="accent5"/>
            <w:vAlign w:val="center"/>
          </w:tcPr>
          <w:p w14:paraId="189F6CEC" w14:textId="77777777" w:rsidR="0008310D" w:rsidRPr="003E4BDF" w:rsidRDefault="0008310D" w:rsidP="007B59C9">
            <w:pPr>
              <w:rPr>
                <w:b/>
                <w:color w:val="FFFFFF" w:themeColor="background1"/>
              </w:rPr>
            </w:pPr>
            <w:r w:rsidRPr="003E4BDF">
              <w:rPr>
                <w:b/>
                <w:color w:val="FFFFFF" w:themeColor="background1"/>
              </w:rPr>
              <w:t>Pre-Conditions</w:t>
            </w:r>
          </w:p>
        </w:tc>
        <w:tc>
          <w:tcPr>
            <w:tcW w:w="6087" w:type="dxa"/>
            <w:gridSpan w:val="2"/>
            <w:vAlign w:val="center"/>
          </w:tcPr>
          <w:p w14:paraId="37225C46" w14:textId="7321271C" w:rsidR="0008310D" w:rsidRDefault="2FE66E86" w:rsidP="007B59C9">
            <w:r>
              <w:t>A funder user must be logged in.</w:t>
            </w:r>
          </w:p>
        </w:tc>
      </w:tr>
      <w:tr w:rsidR="0008310D" w14:paraId="766F2AF3" w14:textId="77777777" w:rsidTr="098B0DA1">
        <w:trPr>
          <w:trHeight w:val="340"/>
        </w:trPr>
        <w:tc>
          <w:tcPr>
            <w:tcW w:w="2216" w:type="dxa"/>
            <w:shd w:val="clear" w:color="auto" w:fill="4BACC6" w:themeFill="accent5"/>
            <w:vAlign w:val="center"/>
          </w:tcPr>
          <w:p w14:paraId="31572E4C" w14:textId="77777777" w:rsidR="0008310D" w:rsidRPr="003E4BDF" w:rsidRDefault="0008310D" w:rsidP="007B59C9">
            <w:pPr>
              <w:rPr>
                <w:b/>
                <w:color w:val="FFFFFF" w:themeColor="background1"/>
              </w:rPr>
            </w:pPr>
            <w:r w:rsidRPr="003E4BDF">
              <w:rPr>
                <w:b/>
                <w:color w:val="FFFFFF" w:themeColor="background1"/>
              </w:rPr>
              <w:t>Triggers</w:t>
            </w:r>
          </w:p>
        </w:tc>
        <w:tc>
          <w:tcPr>
            <w:tcW w:w="6087" w:type="dxa"/>
            <w:gridSpan w:val="2"/>
            <w:vAlign w:val="center"/>
          </w:tcPr>
          <w:p w14:paraId="7897E668" w14:textId="01B9734A" w:rsidR="0008310D" w:rsidRDefault="098B0DA1" w:rsidP="007B59C9">
            <w:r w:rsidRPr="098B0DA1">
              <w:t>Funder</w:t>
            </w:r>
            <w:r>
              <w:t xml:space="preserve"> selects the option of potential bursars' button from the interface.</w:t>
            </w:r>
          </w:p>
        </w:tc>
      </w:tr>
      <w:tr w:rsidR="0008310D" w14:paraId="25E5D240" w14:textId="77777777" w:rsidTr="098B0DA1">
        <w:trPr>
          <w:trHeight w:val="340"/>
        </w:trPr>
        <w:tc>
          <w:tcPr>
            <w:tcW w:w="2216" w:type="dxa"/>
            <w:shd w:val="clear" w:color="auto" w:fill="4BACC6" w:themeFill="accent5"/>
            <w:vAlign w:val="center"/>
          </w:tcPr>
          <w:p w14:paraId="21CFA032" w14:textId="77777777" w:rsidR="0008310D" w:rsidRPr="003E4BDF" w:rsidRDefault="0008310D" w:rsidP="007B59C9">
            <w:pPr>
              <w:rPr>
                <w:b/>
                <w:color w:val="FFFFFF" w:themeColor="background1"/>
              </w:rPr>
            </w:pPr>
            <w:r w:rsidRPr="003E4BDF">
              <w:rPr>
                <w:b/>
                <w:color w:val="FFFFFF" w:themeColor="background1"/>
              </w:rPr>
              <w:t>Post-Conditions</w:t>
            </w:r>
          </w:p>
        </w:tc>
        <w:tc>
          <w:tcPr>
            <w:tcW w:w="6087" w:type="dxa"/>
            <w:gridSpan w:val="2"/>
            <w:vAlign w:val="center"/>
          </w:tcPr>
          <w:p w14:paraId="354151A4" w14:textId="5ED247B5" w:rsidR="0008310D" w:rsidRDefault="098B0DA1" w:rsidP="098B0DA1">
            <w:r w:rsidRPr="098B0DA1">
              <w:t xml:space="preserve">A compiled list of potential </w:t>
            </w:r>
            <w:r>
              <w:t>bursars</w:t>
            </w:r>
            <w:r w:rsidRPr="098B0DA1">
              <w:t xml:space="preserve"> is displayed in the interface.</w:t>
            </w:r>
          </w:p>
        </w:tc>
      </w:tr>
      <w:tr w:rsidR="0008310D" w14:paraId="4900F197" w14:textId="77777777" w:rsidTr="098B0DA1">
        <w:trPr>
          <w:trHeight w:val="340"/>
        </w:trPr>
        <w:tc>
          <w:tcPr>
            <w:tcW w:w="2216" w:type="dxa"/>
            <w:shd w:val="clear" w:color="auto" w:fill="4BACC6" w:themeFill="accent5"/>
            <w:vAlign w:val="center"/>
          </w:tcPr>
          <w:p w14:paraId="7CBFBAA3" w14:textId="77777777" w:rsidR="0008310D" w:rsidRPr="003E4BDF" w:rsidRDefault="0008310D" w:rsidP="007B59C9">
            <w:pPr>
              <w:rPr>
                <w:b/>
                <w:color w:val="FFFFFF" w:themeColor="background1"/>
              </w:rPr>
            </w:pPr>
            <w:r w:rsidRPr="003E4BDF">
              <w:rPr>
                <w:b/>
                <w:color w:val="FFFFFF" w:themeColor="background1"/>
              </w:rPr>
              <w:t>Basic Flow of Events</w:t>
            </w:r>
          </w:p>
        </w:tc>
        <w:tc>
          <w:tcPr>
            <w:tcW w:w="6087" w:type="dxa"/>
            <w:gridSpan w:val="2"/>
            <w:vAlign w:val="center"/>
          </w:tcPr>
          <w:p w14:paraId="6267F3CD" w14:textId="3744F96A" w:rsidR="0008310D" w:rsidRDefault="000E1238" w:rsidP="000E1238">
            <w:pPr>
              <w:pStyle w:val="ListParagraph"/>
              <w:numPr>
                <w:ilvl w:val="0"/>
                <w:numId w:val="33"/>
              </w:numPr>
            </w:pPr>
            <w:r>
              <w:t xml:space="preserve">The system displays a list </w:t>
            </w:r>
            <w:r w:rsidRPr="098B0DA1">
              <w:t>of students that have been accepted in different institutions.</w:t>
            </w:r>
          </w:p>
        </w:tc>
      </w:tr>
      <w:bookmarkEnd w:id="4"/>
    </w:tbl>
    <w:p w14:paraId="123E6FA9" w14:textId="77777777" w:rsidR="00016814" w:rsidRDefault="00016814" w:rsidP="00A733E3">
      <w:pPr>
        <w:pStyle w:val="Heading1"/>
        <w:pBdr>
          <w:bottom w:val="single" w:sz="2" w:space="1" w:color="auto"/>
        </w:pBdr>
      </w:pPr>
      <w:r>
        <w:br w:type="page"/>
      </w:r>
    </w:p>
    <w:p w14:paraId="60BA98A3" w14:textId="24BA182E" w:rsidR="0001007E" w:rsidRPr="00AB4613" w:rsidRDefault="0001007E" w:rsidP="00D84E2F">
      <w:pPr>
        <w:pStyle w:val="Heading1"/>
        <w:numPr>
          <w:ilvl w:val="0"/>
          <w:numId w:val="10"/>
        </w:numPr>
        <w:pBdr>
          <w:bottom w:val="single" w:sz="2" w:space="1" w:color="auto"/>
        </w:pBdr>
      </w:pPr>
      <w:bookmarkStart w:id="25" w:name="_Toc99700803"/>
      <w:r>
        <w:lastRenderedPageBreak/>
        <w:t>NON-FUNCTIONAL REQUIREMENTS</w:t>
      </w:r>
      <w:bookmarkEnd w:id="25"/>
    </w:p>
    <w:p w14:paraId="19169929" w14:textId="77777777" w:rsidR="00B70467" w:rsidRDefault="00B70467" w:rsidP="00B70467">
      <w:pPr>
        <w:pStyle w:val="Heading2"/>
      </w:pPr>
      <w:bookmarkStart w:id="26" w:name="_Toc99700804"/>
      <w:commentRangeStart w:id="27"/>
      <w:r>
        <w:t>Interface</w:t>
      </w:r>
      <w:commentRangeEnd w:id="27"/>
      <w:r>
        <w:rPr>
          <w:rStyle w:val="CommentReference"/>
          <w:rFonts w:cs="Times New Roman"/>
          <w:b w:val="0"/>
          <w:bCs w:val="0"/>
          <w:iCs w:val="0"/>
        </w:rPr>
        <w:commentReference w:id="27"/>
      </w:r>
      <w:r>
        <w:t xml:space="preserve"> Requirements</w:t>
      </w:r>
      <w:bookmarkEnd w:id="26"/>
    </w:p>
    <w:p w14:paraId="499C1A4F" w14:textId="5E49C66E" w:rsidR="00B70467" w:rsidRPr="00B70467" w:rsidRDefault="00B70467" w:rsidP="00B70467">
      <w:pPr>
        <w:pStyle w:val="ListParagraph"/>
        <w:spacing w:before="80" w:after="240"/>
        <w:jc w:val="both"/>
        <w:rPr>
          <w:sz w:val="22"/>
          <w:u w:val="single"/>
        </w:rPr>
      </w:pPr>
      <w:r w:rsidRPr="00B70467">
        <w:rPr>
          <w:b/>
          <w:bCs/>
          <w:sz w:val="22"/>
          <w:u w:val="single"/>
        </w:rPr>
        <w:t>Usability Goals</w:t>
      </w:r>
    </w:p>
    <w:p w14:paraId="04AA1787" w14:textId="77777777" w:rsidR="00B70467" w:rsidRDefault="00B70467" w:rsidP="00B70467">
      <w:pPr>
        <w:pStyle w:val="ListParagraph"/>
        <w:numPr>
          <w:ilvl w:val="0"/>
          <w:numId w:val="12"/>
        </w:numPr>
        <w:spacing w:before="80"/>
        <w:jc w:val="both"/>
        <w:rPr>
          <w:sz w:val="22"/>
        </w:rPr>
      </w:pPr>
      <w:r>
        <w:rPr>
          <w:sz w:val="22"/>
        </w:rPr>
        <w:t>Effectiveness: The website is effective since it provides one platform where all parties can share information in real-time.</w:t>
      </w:r>
    </w:p>
    <w:p w14:paraId="0C554CD2" w14:textId="77777777" w:rsidR="00B70467" w:rsidRDefault="00B70467" w:rsidP="00B70467">
      <w:pPr>
        <w:pStyle w:val="ListParagraph"/>
        <w:numPr>
          <w:ilvl w:val="0"/>
          <w:numId w:val="12"/>
        </w:numPr>
        <w:spacing w:before="80"/>
        <w:jc w:val="both"/>
        <w:rPr>
          <w:sz w:val="22"/>
        </w:rPr>
      </w:pPr>
      <w:r>
        <w:rPr>
          <w:sz w:val="22"/>
        </w:rPr>
        <w:t>Efficiency: The website is efficient by executing queries relatively fast.</w:t>
      </w:r>
    </w:p>
    <w:p w14:paraId="3F70BF4C" w14:textId="09CCBB28" w:rsidR="00B70467" w:rsidRDefault="00B70467" w:rsidP="098B0DA1">
      <w:pPr>
        <w:pStyle w:val="ListParagraph"/>
        <w:numPr>
          <w:ilvl w:val="0"/>
          <w:numId w:val="12"/>
        </w:numPr>
        <w:spacing w:before="80"/>
        <w:jc w:val="both"/>
        <w:rPr>
          <w:sz w:val="22"/>
          <w:szCs w:val="22"/>
        </w:rPr>
      </w:pPr>
      <w:r w:rsidRPr="098B0DA1">
        <w:rPr>
          <w:sz w:val="22"/>
          <w:szCs w:val="22"/>
        </w:rPr>
        <w:t>Safety: All users are required to login to use the system by providing their credentials which are then validated. The systems authenticate all the users and only authorized users are allowed to access specific web pages with functions that are specific for that user. All the data is encrypted and cannot be altered while in transit by third parties. Users are asked to confirm before executing some functions that can result in loss of the user information like delete functionality. The website also uses validation to ensure users provide all the necessary information and minimize errors when executing a query.</w:t>
      </w:r>
    </w:p>
    <w:p w14:paraId="6367AA7D" w14:textId="77777777" w:rsidR="00B70467" w:rsidRDefault="00B70467" w:rsidP="00B70467">
      <w:pPr>
        <w:pStyle w:val="ListParagraph"/>
        <w:numPr>
          <w:ilvl w:val="0"/>
          <w:numId w:val="12"/>
        </w:numPr>
        <w:spacing w:before="80"/>
        <w:jc w:val="both"/>
        <w:rPr>
          <w:sz w:val="22"/>
        </w:rPr>
      </w:pPr>
      <w:r>
        <w:rPr>
          <w:sz w:val="22"/>
        </w:rPr>
        <w:t>Utility: The system has a good utility since it supports CRUD functions to create,</w:t>
      </w:r>
      <w:r w:rsidRPr="003A3BB3">
        <w:rPr>
          <w:sz w:val="22"/>
        </w:rPr>
        <w:t xml:space="preserve"> </w:t>
      </w:r>
      <w:r>
        <w:rPr>
          <w:sz w:val="22"/>
        </w:rPr>
        <w:t>read, update, and delete records from the database.</w:t>
      </w:r>
    </w:p>
    <w:p w14:paraId="1B045C1F" w14:textId="77777777" w:rsidR="00B70467" w:rsidRDefault="00B70467" w:rsidP="00B70467">
      <w:pPr>
        <w:pStyle w:val="ListParagraph"/>
        <w:numPr>
          <w:ilvl w:val="0"/>
          <w:numId w:val="12"/>
        </w:numPr>
        <w:spacing w:before="80"/>
        <w:jc w:val="both"/>
        <w:rPr>
          <w:sz w:val="22"/>
        </w:rPr>
      </w:pPr>
      <w:r>
        <w:rPr>
          <w:sz w:val="22"/>
        </w:rPr>
        <w:t>Learn ability: The website is easy to learn as it follows the basic bootstrap structure webpages. The user does not need to take a tutorial on how to use our website to be able to navigate their way around the system since the website is very well organized.</w:t>
      </w:r>
    </w:p>
    <w:p w14:paraId="114EDB85" w14:textId="77777777" w:rsidR="00B70467" w:rsidRPr="00746E2D" w:rsidRDefault="00B70467" w:rsidP="00B70467">
      <w:pPr>
        <w:pStyle w:val="ListParagraph"/>
        <w:numPr>
          <w:ilvl w:val="0"/>
          <w:numId w:val="12"/>
        </w:numPr>
        <w:spacing w:before="80"/>
        <w:jc w:val="both"/>
        <w:rPr>
          <w:sz w:val="22"/>
        </w:rPr>
      </w:pPr>
      <w:r>
        <w:rPr>
          <w:sz w:val="22"/>
        </w:rPr>
        <w:t>Memorability: The website is easy to memorize since most of the buttons are self-explanatory and have icons to help users get identity the button easily.</w:t>
      </w:r>
    </w:p>
    <w:p w14:paraId="19483105" w14:textId="77777777" w:rsidR="00B70467" w:rsidRDefault="00B70467" w:rsidP="00B70467">
      <w:pPr>
        <w:pStyle w:val="ListParagraph"/>
        <w:spacing w:before="80"/>
        <w:jc w:val="both"/>
        <w:rPr>
          <w:sz w:val="22"/>
        </w:rPr>
      </w:pPr>
    </w:p>
    <w:p w14:paraId="24D0F8EF" w14:textId="5FC53CD9" w:rsidR="00B70467" w:rsidRPr="00746E2D" w:rsidRDefault="00B70467" w:rsidP="00B70467">
      <w:pPr>
        <w:pStyle w:val="ListParagraph"/>
        <w:spacing w:before="80"/>
        <w:jc w:val="both"/>
        <w:rPr>
          <w:sz w:val="22"/>
        </w:rPr>
      </w:pPr>
      <w:r w:rsidRPr="00746E2D">
        <w:rPr>
          <w:b/>
          <w:bCs/>
          <w:sz w:val="22"/>
          <w:u w:val="single"/>
        </w:rPr>
        <w:t>User Experience Goals</w:t>
      </w:r>
    </w:p>
    <w:p w14:paraId="7FEAB82C" w14:textId="77777777" w:rsidR="00B70467" w:rsidRDefault="00B70467" w:rsidP="00B70467">
      <w:pPr>
        <w:pStyle w:val="ListParagraph"/>
        <w:numPr>
          <w:ilvl w:val="0"/>
          <w:numId w:val="11"/>
        </w:numPr>
        <w:spacing w:before="80"/>
        <w:jc w:val="both"/>
        <w:rPr>
          <w:sz w:val="22"/>
        </w:rPr>
      </w:pPr>
      <w:r>
        <w:rPr>
          <w:sz w:val="22"/>
        </w:rPr>
        <w:t>Helpful: The system is very helpful to the users, and it enables them to access the information they need in real time without having to communicate via emails and phone calls to get updates.</w:t>
      </w:r>
    </w:p>
    <w:p w14:paraId="6AA86309" w14:textId="77777777" w:rsidR="00B70467" w:rsidRDefault="00B70467" w:rsidP="00B70467">
      <w:pPr>
        <w:pStyle w:val="ListParagraph"/>
        <w:numPr>
          <w:ilvl w:val="0"/>
          <w:numId w:val="11"/>
        </w:numPr>
        <w:spacing w:before="80"/>
        <w:jc w:val="both"/>
        <w:rPr>
          <w:sz w:val="22"/>
        </w:rPr>
      </w:pPr>
      <w:r>
        <w:rPr>
          <w:sz w:val="22"/>
        </w:rPr>
        <w:t>Informative: The system is an information-based system that is responsible for the exchange of information between the users.</w:t>
      </w:r>
    </w:p>
    <w:p w14:paraId="58EC39D8" w14:textId="77777777" w:rsidR="00B70467" w:rsidRDefault="00B70467" w:rsidP="00B70467">
      <w:pPr>
        <w:pStyle w:val="ListParagraph"/>
        <w:numPr>
          <w:ilvl w:val="0"/>
          <w:numId w:val="11"/>
        </w:numPr>
        <w:spacing w:before="80"/>
        <w:jc w:val="both"/>
        <w:rPr>
          <w:sz w:val="22"/>
        </w:rPr>
      </w:pPr>
      <w:r>
        <w:rPr>
          <w:sz w:val="22"/>
        </w:rPr>
        <w:t>Satisfying: The system is all about fast communication and that alone can be satisfactory to the user as they don’t have to go through the trouble of having to wait for an email from the other party.</w:t>
      </w:r>
    </w:p>
    <w:p w14:paraId="7973EAAF" w14:textId="77777777" w:rsidR="00B70467" w:rsidRDefault="00B70467" w:rsidP="00B70467">
      <w:pPr>
        <w:pStyle w:val="ListParagraph"/>
        <w:spacing w:before="80"/>
        <w:jc w:val="both"/>
        <w:rPr>
          <w:sz w:val="22"/>
        </w:rPr>
      </w:pPr>
    </w:p>
    <w:p w14:paraId="4D5DB8CD" w14:textId="23FF95EB" w:rsidR="00B70467" w:rsidRPr="00B70467" w:rsidRDefault="00B70467" w:rsidP="00B70467">
      <w:pPr>
        <w:pStyle w:val="ListParagraph"/>
        <w:spacing w:before="80"/>
        <w:jc w:val="both"/>
        <w:rPr>
          <w:b/>
          <w:bCs/>
          <w:sz w:val="22"/>
          <w:u w:val="single"/>
        </w:rPr>
      </w:pPr>
      <w:r w:rsidRPr="00746E2D">
        <w:rPr>
          <w:b/>
          <w:bCs/>
          <w:sz w:val="22"/>
          <w:u w:val="single"/>
        </w:rPr>
        <w:t xml:space="preserve">User </w:t>
      </w:r>
      <w:r>
        <w:rPr>
          <w:b/>
          <w:bCs/>
          <w:sz w:val="22"/>
          <w:u w:val="single"/>
        </w:rPr>
        <w:t>Requirements</w:t>
      </w:r>
    </w:p>
    <w:p w14:paraId="1F877EFF" w14:textId="3368DCA2" w:rsidR="00B70467" w:rsidRDefault="00B70467" w:rsidP="00B70467">
      <w:pPr>
        <w:pStyle w:val="ListParagraph"/>
        <w:numPr>
          <w:ilvl w:val="0"/>
          <w:numId w:val="11"/>
        </w:numPr>
        <w:spacing w:before="80"/>
        <w:jc w:val="both"/>
        <w:rPr>
          <w:sz w:val="22"/>
        </w:rPr>
      </w:pPr>
      <w:r w:rsidRPr="00F031F6">
        <w:rPr>
          <w:sz w:val="22"/>
        </w:rPr>
        <w:t xml:space="preserve">System use: This system can be used by </w:t>
      </w:r>
      <w:r>
        <w:rPr>
          <w:sz w:val="22"/>
        </w:rPr>
        <w:t>novice or expert users.</w:t>
      </w:r>
    </w:p>
    <w:p w14:paraId="2C1FAD0B" w14:textId="77777777" w:rsidR="00B70467" w:rsidRDefault="00B70467" w:rsidP="00B70467">
      <w:pPr>
        <w:pStyle w:val="ListParagraph"/>
        <w:numPr>
          <w:ilvl w:val="0"/>
          <w:numId w:val="11"/>
        </w:numPr>
        <w:spacing w:before="80"/>
        <w:jc w:val="both"/>
        <w:rPr>
          <w:sz w:val="22"/>
        </w:rPr>
      </w:pPr>
      <w:r>
        <w:rPr>
          <w:sz w:val="22"/>
        </w:rPr>
        <w:t>Novice and/or casual users can use the website with or without the help of the tutorial section depending on the user.</w:t>
      </w:r>
    </w:p>
    <w:p w14:paraId="563E3F82" w14:textId="77777777" w:rsidR="00B70467" w:rsidRDefault="00B70467" w:rsidP="00B70467">
      <w:pPr>
        <w:pStyle w:val="ListParagraph"/>
        <w:numPr>
          <w:ilvl w:val="0"/>
          <w:numId w:val="11"/>
        </w:numPr>
        <w:spacing w:before="80"/>
        <w:jc w:val="both"/>
        <w:rPr>
          <w:sz w:val="22"/>
        </w:rPr>
      </w:pPr>
      <w:r>
        <w:rPr>
          <w:sz w:val="22"/>
        </w:rPr>
        <w:t>Expert users like administrators of the website have full access to all the functionality of the website for testing purposes.</w:t>
      </w:r>
    </w:p>
    <w:p w14:paraId="2D174721" w14:textId="77777777" w:rsidR="00B70467" w:rsidRPr="000B000C" w:rsidRDefault="00B70467" w:rsidP="00B70467">
      <w:pPr>
        <w:rPr>
          <w:sz w:val="22"/>
        </w:rPr>
      </w:pPr>
      <w:r>
        <w:rPr>
          <w:sz w:val="22"/>
        </w:rPr>
        <w:br w:type="page"/>
      </w:r>
    </w:p>
    <w:p w14:paraId="71107BDA" w14:textId="77777777" w:rsidR="00B70467" w:rsidRDefault="00B70467" w:rsidP="00B70467">
      <w:pPr>
        <w:pStyle w:val="Heading2"/>
      </w:pPr>
      <w:bookmarkStart w:id="28" w:name="_Toc99700805"/>
      <w:commentRangeStart w:id="29"/>
      <w:r>
        <w:lastRenderedPageBreak/>
        <w:t>Performance</w:t>
      </w:r>
      <w:commentRangeEnd w:id="29"/>
      <w:r>
        <w:rPr>
          <w:rStyle w:val="CommentReference"/>
          <w:rFonts w:cs="Times New Roman"/>
          <w:b w:val="0"/>
          <w:bCs w:val="0"/>
          <w:iCs w:val="0"/>
        </w:rPr>
        <w:commentReference w:id="29"/>
      </w:r>
      <w:r>
        <w:t xml:space="preserve"> Requirements</w:t>
      </w:r>
      <w:bookmarkEnd w:id="28"/>
    </w:p>
    <w:p w14:paraId="206C433F" w14:textId="432424D1" w:rsidR="00B70467" w:rsidRDefault="00B70467" w:rsidP="00B70467">
      <w:pPr>
        <w:pStyle w:val="ListParagraph"/>
        <w:numPr>
          <w:ilvl w:val="0"/>
          <w:numId w:val="13"/>
        </w:numPr>
        <w:jc w:val="both"/>
        <w:rPr>
          <w:rFonts w:cs="Arial"/>
          <w:sz w:val="22"/>
          <w:szCs w:val="22"/>
        </w:rPr>
      </w:pPr>
      <w:r w:rsidRPr="098B0DA1">
        <w:rPr>
          <w:rFonts w:cs="Arial"/>
          <w:sz w:val="22"/>
          <w:szCs w:val="22"/>
        </w:rPr>
        <w:t xml:space="preserve">Response Time: The website is mobile first, meaning the code of the that will load first the code that is used to render pages for mobile devices. This reduces load time for smartphone as the web browser does not load all the code of which some might not apply to a device of smaller screen size. The website will contain less images of which are compressed and optimized. The web application has less redirect, too many redirects prolong the HTTP request and response process. The website will use </w:t>
      </w:r>
      <w:bookmarkStart w:id="30" w:name="_Int_eHFcRLGS"/>
      <w:r w:rsidRPr="098B0DA1">
        <w:rPr>
          <w:rFonts w:cs="Arial"/>
          <w:sz w:val="22"/>
          <w:szCs w:val="22"/>
        </w:rPr>
        <w:t>caches</w:t>
      </w:r>
      <w:bookmarkEnd w:id="30"/>
      <w:r w:rsidRPr="098B0DA1">
        <w:rPr>
          <w:rFonts w:cs="Arial"/>
          <w:sz w:val="22"/>
          <w:szCs w:val="22"/>
        </w:rPr>
        <w:t xml:space="preserve"> to store copies of the website on the visitor’s browser. That way the website will not have to reload everything.</w:t>
      </w:r>
    </w:p>
    <w:p w14:paraId="745C94D6" w14:textId="7A897E74" w:rsidR="00B70467" w:rsidRDefault="00B70467" w:rsidP="00B70467">
      <w:pPr>
        <w:pStyle w:val="ListParagraph"/>
        <w:numPr>
          <w:ilvl w:val="0"/>
          <w:numId w:val="13"/>
        </w:numPr>
        <w:jc w:val="both"/>
        <w:rPr>
          <w:rFonts w:cs="Arial"/>
          <w:sz w:val="22"/>
          <w:szCs w:val="22"/>
        </w:rPr>
      </w:pPr>
      <w:r>
        <w:rPr>
          <w:rFonts w:cs="Arial"/>
          <w:sz w:val="22"/>
          <w:szCs w:val="22"/>
        </w:rPr>
        <w:t xml:space="preserve">Reliability: The website will have a 95% reliability during the year but when registration time comes it will drop to 50% reliability. To avoid </w:t>
      </w:r>
      <w:r w:rsidR="007B59C9">
        <w:rPr>
          <w:rFonts w:cs="Arial"/>
          <w:sz w:val="22"/>
          <w:szCs w:val="22"/>
        </w:rPr>
        <w:t>disappointments,</w:t>
      </w:r>
      <w:r>
        <w:rPr>
          <w:rFonts w:cs="Arial"/>
          <w:sz w:val="22"/>
          <w:szCs w:val="22"/>
        </w:rPr>
        <w:t xml:space="preserve"> the system will have to shut down 25% of the time, that will increase the reliability to 75% regardless of the high volume of request made by at least 10000 users per hour.</w:t>
      </w:r>
    </w:p>
    <w:p w14:paraId="1EC6C47D" w14:textId="77777777" w:rsidR="00B70467" w:rsidRPr="00D25522" w:rsidRDefault="00B70467" w:rsidP="00B70467">
      <w:pPr>
        <w:pStyle w:val="ListParagraph"/>
        <w:numPr>
          <w:ilvl w:val="0"/>
          <w:numId w:val="13"/>
        </w:numPr>
        <w:jc w:val="both"/>
        <w:rPr>
          <w:rFonts w:cs="Arial"/>
          <w:sz w:val="22"/>
          <w:szCs w:val="22"/>
        </w:rPr>
      </w:pPr>
      <w:r>
        <w:rPr>
          <w:rFonts w:cs="Arial"/>
          <w:sz w:val="22"/>
          <w:szCs w:val="22"/>
        </w:rPr>
        <w:t>Maintainability: The maintainability of system is 75%, giving the administrator 75% chances to fix the any issue the website might have in 24 hours. That will be enough to allow the website to be fixed during the shutdown time as the web application does not have many operations that it performs meaning that it has less behind-the-scenes code that needs to be debugged.</w:t>
      </w:r>
    </w:p>
    <w:p w14:paraId="4A6CB4DE" w14:textId="77777777" w:rsidR="00B70467" w:rsidRPr="000B5AC3" w:rsidRDefault="00B70467" w:rsidP="00B70467">
      <w:pPr>
        <w:pStyle w:val="ListParagraph"/>
        <w:numPr>
          <w:ilvl w:val="0"/>
          <w:numId w:val="13"/>
        </w:numPr>
        <w:jc w:val="both"/>
        <w:rPr>
          <w:rFonts w:cs="Arial"/>
          <w:sz w:val="22"/>
          <w:szCs w:val="22"/>
        </w:rPr>
      </w:pPr>
      <w:r>
        <w:rPr>
          <w:rFonts w:cs="Arial"/>
          <w:sz w:val="22"/>
          <w:szCs w:val="22"/>
        </w:rPr>
        <w:t>Availability: The website will be available 24 hours a day from Monday to Monday. Only during registration time when the website will be in high demand will the users be asked not to access the website from midnight to 6am, that will allow the server to recover and prevent it from crashing making it unavailable during the business hours when most users need to use the web application.</w:t>
      </w:r>
    </w:p>
    <w:p w14:paraId="47639119" w14:textId="77777777" w:rsidR="00B70467" w:rsidRDefault="00B70467" w:rsidP="00B70467">
      <w:pPr>
        <w:pStyle w:val="Heading2"/>
      </w:pPr>
      <w:bookmarkStart w:id="31" w:name="_Toc99700806"/>
      <w:commentRangeStart w:id="32"/>
      <w:r>
        <w:t>Security</w:t>
      </w:r>
      <w:commentRangeEnd w:id="32"/>
      <w:r>
        <w:rPr>
          <w:rStyle w:val="CommentReference"/>
          <w:rFonts w:cs="Times New Roman"/>
          <w:b w:val="0"/>
          <w:bCs w:val="0"/>
          <w:iCs w:val="0"/>
        </w:rPr>
        <w:commentReference w:id="32"/>
      </w:r>
      <w:r>
        <w:t xml:space="preserve"> Requirements</w:t>
      </w:r>
      <w:bookmarkEnd w:id="31"/>
    </w:p>
    <w:p w14:paraId="51C24DDD" w14:textId="77777777" w:rsidR="00B70467" w:rsidRDefault="00B70467" w:rsidP="00B70467">
      <w:pPr>
        <w:pStyle w:val="ListParagraph"/>
        <w:numPr>
          <w:ilvl w:val="0"/>
          <w:numId w:val="14"/>
        </w:numPr>
        <w:spacing w:before="80"/>
        <w:jc w:val="both"/>
        <w:rPr>
          <w:sz w:val="22"/>
        </w:rPr>
      </w:pPr>
      <w:r>
        <w:rPr>
          <w:sz w:val="22"/>
        </w:rPr>
        <w:t>The system has 4 user roles which are student, institution, funder, and admin.</w:t>
      </w:r>
    </w:p>
    <w:p w14:paraId="2631F2B3" w14:textId="77777777" w:rsidR="00B70467" w:rsidRDefault="00B70467" w:rsidP="00B70467">
      <w:pPr>
        <w:pStyle w:val="ListParagraph"/>
        <w:numPr>
          <w:ilvl w:val="0"/>
          <w:numId w:val="14"/>
        </w:numPr>
        <w:spacing w:before="80"/>
        <w:jc w:val="both"/>
        <w:rPr>
          <w:sz w:val="22"/>
        </w:rPr>
      </w:pPr>
      <w:r>
        <w:rPr>
          <w:sz w:val="22"/>
        </w:rPr>
        <w:t>All users are required to login to use the system by providing their credentials which are then validated.</w:t>
      </w:r>
    </w:p>
    <w:p w14:paraId="65388794" w14:textId="77777777" w:rsidR="00B70467" w:rsidRDefault="00B70467" w:rsidP="00B70467">
      <w:pPr>
        <w:pStyle w:val="ListParagraph"/>
        <w:numPr>
          <w:ilvl w:val="0"/>
          <w:numId w:val="14"/>
        </w:numPr>
        <w:spacing w:before="80"/>
        <w:jc w:val="both"/>
        <w:rPr>
          <w:sz w:val="22"/>
        </w:rPr>
      </w:pPr>
      <w:r>
        <w:rPr>
          <w:sz w:val="22"/>
        </w:rPr>
        <w:t>The systems authenticate all the users and only authorized users are allowed to access specific web pages with functions that are specific for that user.</w:t>
      </w:r>
    </w:p>
    <w:p w14:paraId="44B62EB4" w14:textId="77777777" w:rsidR="00B70467" w:rsidRDefault="00B70467" w:rsidP="00B70467">
      <w:pPr>
        <w:pStyle w:val="ListParagraph"/>
        <w:numPr>
          <w:ilvl w:val="0"/>
          <w:numId w:val="14"/>
        </w:numPr>
        <w:spacing w:before="80"/>
        <w:jc w:val="both"/>
        <w:rPr>
          <w:sz w:val="22"/>
        </w:rPr>
      </w:pPr>
      <w:r>
        <w:rPr>
          <w:sz w:val="22"/>
        </w:rPr>
        <w:t>Student user can register and update their personal details. Can view their own funding status and submit documents if needed.</w:t>
      </w:r>
    </w:p>
    <w:p w14:paraId="1C2A857C" w14:textId="77777777" w:rsidR="00B70467" w:rsidRDefault="00B70467" w:rsidP="00B70467">
      <w:pPr>
        <w:pStyle w:val="ListParagraph"/>
        <w:numPr>
          <w:ilvl w:val="0"/>
          <w:numId w:val="14"/>
        </w:numPr>
        <w:spacing w:before="80"/>
        <w:jc w:val="both"/>
        <w:rPr>
          <w:sz w:val="22"/>
        </w:rPr>
      </w:pPr>
      <w:r>
        <w:rPr>
          <w:sz w:val="22"/>
        </w:rPr>
        <w:t>Institution user can upload the registration data of the student and request funds from the funder. Can view fund status of all students in the system.</w:t>
      </w:r>
    </w:p>
    <w:p w14:paraId="264FB493" w14:textId="3A849D06" w:rsidR="00B70467" w:rsidRDefault="00B70467" w:rsidP="098B0DA1">
      <w:pPr>
        <w:pStyle w:val="ListParagraph"/>
        <w:numPr>
          <w:ilvl w:val="0"/>
          <w:numId w:val="14"/>
        </w:numPr>
        <w:spacing w:before="80"/>
        <w:jc w:val="both"/>
        <w:rPr>
          <w:sz w:val="22"/>
          <w:szCs w:val="22"/>
        </w:rPr>
      </w:pPr>
      <w:r w:rsidRPr="098B0DA1">
        <w:rPr>
          <w:sz w:val="22"/>
          <w:szCs w:val="22"/>
        </w:rPr>
        <w:t>Funder user can upload bursary letters and/or agreement for the student they are funding. Can request students result which can only be provided by the student due to the POPI Act.</w:t>
      </w:r>
    </w:p>
    <w:p w14:paraId="5ACF2CAA" w14:textId="77777777" w:rsidR="00B70467" w:rsidRDefault="00B70467" w:rsidP="00B70467">
      <w:pPr>
        <w:pStyle w:val="ListParagraph"/>
        <w:numPr>
          <w:ilvl w:val="0"/>
          <w:numId w:val="14"/>
        </w:numPr>
        <w:spacing w:before="80"/>
        <w:jc w:val="both"/>
        <w:rPr>
          <w:sz w:val="22"/>
        </w:rPr>
      </w:pPr>
      <w:r>
        <w:rPr>
          <w:sz w:val="22"/>
        </w:rPr>
        <w:t>Admin user is responsible for registering both the institution and funder users. Has access to all the functionality on the website but cannot access confidential documents like bursary agreements, identity documents and academic transcripts.</w:t>
      </w:r>
    </w:p>
    <w:p w14:paraId="58F1579D" w14:textId="77777777" w:rsidR="00B70467" w:rsidRPr="00AD43EC" w:rsidRDefault="00B70467" w:rsidP="00B70467">
      <w:pPr>
        <w:pStyle w:val="ListParagraph"/>
        <w:numPr>
          <w:ilvl w:val="0"/>
          <w:numId w:val="14"/>
        </w:numPr>
        <w:spacing w:before="80"/>
        <w:jc w:val="both"/>
        <w:rPr>
          <w:sz w:val="22"/>
        </w:rPr>
      </w:pPr>
      <w:r>
        <w:rPr>
          <w:sz w:val="22"/>
        </w:rPr>
        <w:t>All the data is encrypted and cannot be altered while in transit by third parties.</w:t>
      </w:r>
    </w:p>
    <w:p w14:paraId="3DBB046B" w14:textId="77777777" w:rsidR="00B70467" w:rsidRDefault="00B70467" w:rsidP="00B70467">
      <w:pPr>
        <w:pStyle w:val="Heading2"/>
      </w:pPr>
      <w:bookmarkStart w:id="33" w:name="_Toc99700807"/>
      <w:commentRangeStart w:id="34"/>
      <w:r>
        <w:t>Operational</w:t>
      </w:r>
      <w:commentRangeEnd w:id="34"/>
      <w:r>
        <w:rPr>
          <w:rStyle w:val="CommentReference"/>
          <w:rFonts w:cs="Times New Roman"/>
          <w:b w:val="0"/>
          <w:bCs w:val="0"/>
          <w:iCs w:val="0"/>
        </w:rPr>
        <w:commentReference w:id="34"/>
      </w:r>
      <w:r>
        <w:t xml:space="preserve"> Requirements</w:t>
      </w:r>
      <w:bookmarkEnd w:id="33"/>
    </w:p>
    <w:p w14:paraId="4AA5434E" w14:textId="77777777" w:rsidR="00B70467" w:rsidRPr="00473090" w:rsidRDefault="00B70467" w:rsidP="00B70467">
      <w:pPr>
        <w:pStyle w:val="ListParagraph"/>
        <w:numPr>
          <w:ilvl w:val="0"/>
          <w:numId w:val="15"/>
        </w:numPr>
        <w:jc w:val="both"/>
        <w:rPr>
          <w:rFonts w:cs="Arial"/>
          <w:sz w:val="22"/>
          <w:szCs w:val="22"/>
        </w:rPr>
      </w:pPr>
      <w:r>
        <w:rPr>
          <w:rFonts w:cs="Arial"/>
          <w:sz w:val="22"/>
          <w:szCs w:val="22"/>
        </w:rPr>
        <w:t>The system is a web application. Web pages can work on any device, only need a web browser to be rendered. This web site will be a mobile first application (responsive design).</w:t>
      </w:r>
    </w:p>
    <w:p w14:paraId="09CB0C87" w14:textId="77777777" w:rsidR="0001007E" w:rsidRDefault="0001007E" w:rsidP="00A733E3">
      <w:pPr>
        <w:jc w:val="both"/>
        <w:rPr>
          <w:rFonts w:cs="Arial"/>
          <w:sz w:val="22"/>
          <w:szCs w:val="22"/>
        </w:rPr>
      </w:pPr>
    </w:p>
    <w:p w14:paraId="4DAC57EE" w14:textId="77777777" w:rsidR="0001007E" w:rsidRPr="002E1D48" w:rsidRDefault="0001007E" w:rsidP="0001007E">
      <w:pPr>
        <w:ind w:left="590"/>
        <w:jc w:val="both"/>
        <w:rPr>
          <w:rFonts w:cs="Arial"/>
          <w:sz w:val="22"/>
          <w:szCs w:val="22"/>
        </w:rPr>
      </w:pPr>
    </w:p>
    <w:p w14:paraId="67B62AD6" w14:textId="77777777" w:rsidR="00375E57" w:rsidRDefault="00375E57">
      <w:pPr>
        <w:rPr>
          <w:rFonts w:cs="Arial"/>
          <w:b/>
          <w:bCs/>
          <w:kern w:val="32"/>
          <w:sz w:val="26"/>
          <w:szCs w:val="26"/>
        </w:rPr>
      </w:pPr>
      <w:r>
        <w:br w:type="page"/>
      </w:r>
    </w:p>
    <w:p w14:paraId="52964ABA" w14:textId="2386FF48" w:rsidR="004C4A05" w:rsidRDefault="00E11926" w:rsidP="00A733E3">
      <w:pPr>
        <w:pStyle w:val="Heading1"/>
        <w:pBdr>
          <w:bottom w:val="single" w:sz="2" w:space="1" w:color="auto"/>
        </w:pBdr>
      </w:pPr>
      <w:bookmarkStart w:id="35" w:name="_Toc99700808"/>
      <w:r>
        <w:lastRenderedPageBreak/>
        <w:t xml:space="preserve">DATA </w:t>
      </w:r>
      <w:commentRangeStart w:id="36"/>
      <w:r>
        <w:t>REQUIREMENTS</w:t>
      </w:r>
      <w:commentRangeEnd w:id="36"/>
      <w:r w:rsidR="002B438E">
        <w:rPr>
          <w:rStyle w:val="CommentReference"/>
          <w:rFonts w:cs="Times New Roman"/>
          <w:b w:val="0"/>
          <w:bCs w:val="0"/>
          <w:kern w:val="0"/>
        </w:rPr>
        <w:commentReference w:id="36"/>
      </w:r>
      <w:bookmarkEnd w:id="35"/>
    </w:p>
    <w:p w14:paraId="0CFC3431" w14:textId="1488C008" w:rsidR="00016814" w:rsidRPr="00016814" w:rsidRDefault="00016814" w:rsidP="00D84E2F">
      <w:pPr>
        <w:pStyle w:val="Heading2"/>
      </w:pPr>
      <w:bookmarkStart w:id="37" w:name="_Toc99700809"/>
      <w:r>
        <w:t>Preliminary List of data and attributes</w:t>
      </w:r>
      <w:bookmarkEnd w:id="37"/>
    </w:p>
    <w:tbl>
      <w:tblPr>
        <w:tblW w:w="5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3232"/>
      </w:tblGrid>
      <w:tr w:rsidR="00B70467" w:rsidRPr="00230265" w14:paraId="5A6FEB43" w14:textId="77777777" w:rsidTr="003F2B4A">
        <w:trPr>
          <w:cantSplit/>
          <w:trHeight w:val="459"/>
        </w:trPr>
        <w:tc>
          <w:tcPr>
            <w:tcW w:w="2092" w:type="dxa"/>
            <w:shd w:val="clear" w:color="auto" w:fill="4BACC6" w:themeFill="accent5"/>
          </w:tcPr>
          <w:p w14:paraId="271C419A" w14:textId="77777777" w:rsidR="00B70467" w:rsidRPr="00230265" w:rsidRDefault="00B70467" w:rsidP="007B59C9">
            <w:pPr>
              <w:rPr>
                <w:rFonts w:cs="Arial"/>
                <w:b/>
                <w:color w:val="FFFFFF" w:themeColor="background1"/>
                <w:sz w:val="22"/>
                <w:szCs w:val="22"/>
              </w:rPr>
            </w:pPr>
            <w:commentRangeStart w:id="38"/>
            <w:r w:rsidRPr="00230265">
              <w:rPr>
                <w:rFonts w:cs="Arial"/>
                <w:b/>
                <w:color w:val="FFFFFF" w:themeColor="background1"/>
                <w:sz w:val="22"/>
                <w:szCs w:val="22"/>
              </w:rPr>
              <w:t>Entity</w:t>
            </w:r>
            <w:commentRangeEnd w:id="38"/>
            <w:r w:rsidRPr="00230265">
              <w:rPr>
                <w:rStyle w:val="CommentReference"/>
                <w:color w:val="FFFFFF" w:themeColor="background1"/>
              </w:rPr>
              <w:commentReference w:id="38"/>
            </w:r>
          </w:p>
        </w:tc>
        <w:tc>
          <w:tcPr>
            <w:tcW w:w="3232" w:type="dxa"/>
            <w:shd w:val="clear" w:color="auto" w:fill="4BACC6" w:themeFill="accent5"/>
          </w:tcPr>
          <w:p w14:paraId="020D7C8D" w14:textId="77777777" w:rsidR="00B70467" w:rsidRPr="00230265" w:rsidRDefault="00B70467" w:rsidP="007B59C9">
            <w:pPr>
              <w:rPr>
                <w:rFonts w:cs="Arial"/>
                <w:b/>
                <w:color w:val="FFFFFF" w:themeColor="background1"/>
                <w:sz w:val="22"/>
                <w:szCs w:val="22"/>
              </w:rPr>
            </w:pPr>
            <w:r w:rsidRPr="00230265">
              <w:rPr>
                <w:rFonts w:cs="Arial"/>
                <w:b/>
                <w:color w:val="FFFFFF" w:themeColor="background1"/>
                <w:sz w:val="22"/>
                <w:szCs w:val="22"/>
              </w:rPr>
              <w:t xml:space="preserve">Entity </w:t>
            </w:r>
            <w:commentRangeStart w:id="39"/>
            <w:r w:rsidRPr="00230265">
              <w:rPr>
                <w:rFonts w:cs="Arial"/>
                <w:b/>
                <w:color w:val="FFFFFF" w:themeColor="background1"/>
                <w:sz w:val="22"/>
                <w:szCs w:val="22"/>
              </w:rPr>
              <w:t>Attributes</w:t>
            </w:r>
            <w:commentRangeEnd w:id="39"/>
            <w:r>
              <w:rPr>
                <w:rStyle w:val="CommentReference"/>
              </w:rPr>
              <w:commentReference w:id="39"/>
            </w:r>
          </w:p>
        </w:tc>
      </w:tr>
      <w:tr w:rsidR="00B70467" w:rsidRPr="000670D4" w14:paraId="417376DA" w14:textId="77777777" w:rsidTr="003F2B4A">
        <w:trPr>
          <w:cantSplit/>
          <w:trHeight w:val="459"/>
        </w:trPr>
        <w:tc>
          <w:tcPr>
            <w:tcW w:w="2092" w:type="dxa"/>
          </w:tcPr>
          <w:p w14:paraId="12A15278" w14:textId="77777777" w:rsidR="00B70467" w:rsidRPr="000670D4" w:rsidRDefault="00B70467" w:rsidP="007B59C9">
            <w:pPr>
              <w:rPr>
                <w:rFonts w:cs="Arial"/>
                <w:sz w:val="22"/>
                <w:szCs w:val="22"/>
              </w:rPr>
            </w:pPr>
            <w:r>
              <w:rPr>
                <w:rFonts w:cs="Arial"/>
                <w:sz w:val="22"/>
                <w:szCs w:val="22"/>
              </w:rPr>
              <w:t>User</w:t>
            </w:r>
          </w:p>
        </w:tc>
        <w:tc>
          <w:tcPr>
            <w:tcW w:w="3232" w:type="dxa"/>
          </w:tcPr>
          <w:p w14:paraId="51E58A01" w14:textId="77777777" w:rsidR="00B70467" w:rsidRDefault="00B70467" w:rsidP="007B59C9">
            <w:pPr>
              <w:rPr>
                <w:rFonts w:cs="Arial"/>
                <w:sz w:val="22"/>
                <w:szCs w:val="22"/>
              </w:rPr>
            </w:pPr>
            <w:proofErr w:type="spellStart"/>
            <w:r>
              <w:rPr>
                <w:rFonts w:cs="Arial"/>
                <w:sz w:val="22"/>
                <w:szCs w:val="22"/>
              </w:rPr>
              <w:t>UserID</w:t>
            </w:r>
            <w:proofErr w:type="spellEnd"/>
          </w:p>
          <w:p w14:paraId="6DEC1BFB" w14:textId="77777777" w:rsidR="00B70467" w:rsidRDefault="00B70467" w:rsidP="007B59C9">
            <w:pPr>
              <w:rPr>
                <w:rFonts w:cs="Arial"/>
                <w:sz w:val="22"/>
                <w:szCs w:val="22"/>
              </w:rPr>
            </w:pPr>
            <w:r>
              <w:rPr>
                <w:rFonts w:cs="Arial"/>
                <w:sz w:val="22"/>
                <w:szCs w:val="22"/>
              </w:rPr>
              <w:t>Password</w:t>
            </w:r>
          </w:p>
          <w:p w14:paraId="15FA614D" w14:textId="77777777" w:rsidR="00B70467" w:rsidRPr="000670D4" w:rsidRDefault="00B70467" w:rsidP="007B59C9">
            <w:pPr>
              <w:rPr>
                <w:rFonts w:cs="Arial"/>
                <w:sz w:val="22"/>
                <w:szCs w:val="22"/>
              </w:rPr>
            </w:pPr>
            <w:r>
              <w:rPr>
                <w:rFonts w:cs="Arial"/>
                <w:sz w:val="22"/>
                <w:szCs w:val="22"/>
              </w:rPr>
              <w:t>Role</w:t>
            </w:r>
          </w:p>
        </w:tc>
      </w:tr>
      <w:tr w:rsidR="00B70467" w:rsidRPr="000670D4" w14:paraId="6CC24987" w14:textId="77777777" w:rsidTr="003F2B4A">
        <w:trPr>
          <w:cantSplit/>
          <w:trHeight w:val="459"/>
        </w:trPr>
        <w:tc>
          <w:tcPr>
            <w:tcW w:w="2092" w:type="dxa"/>
          </w:tcPr>
          <w:p w14:paraId="05A365A9" w14:textId="77777777" w:rsidR="00B70467" w:rsidRPr="000670D4" w:rsidRDefault="00B70467" w:rsidP="007B59C9">
            <w:pPr>
              <w:rPr>
                <w:rFonts w:cs="Arial"/>
                <w:sz w:val="22"/>
                <w:szCs w:val="22"/>
              </w:rPr>
            </w:pPr>
            <w:r>
              <w:rPr>
                <w:rFonts w:cs="Arial"/>
                <w:sz w:val="22"/>
                <w:szCs w:val="22"/>
              </w:rPr>
              <w:t>Institution</w:t>
            </w:r>
          </w:p>
        </w:tc>
        <w:tc>
          <w:tcPr>
            <w:tcW w:w="3232" w:type="dxa"/>
          </w:tcPr>
          <w:p w14:paraId="687FBD6A" w14:textId="77777777" w:rsidR="00B70467" w:rsidRDefault="00B70467" w:rsidP="007B59C9">
            <w:pPr>
              <w:rPr>
                <w:rFonts w:cs="Arial"/>
                <w:sz w:val="22"/>
                <w:szCs w:val="22"/>
              </w:rPr>
            </w:pPr>
            <w:proofErr w:type="spellStart"/>
            <w:r>
              <w:rPr>
                <w:rFonts w:cs="Arial"/>
                <w:sz w:val="22"/>
                <w:szCs w:val="22"/>
              </w:rPr>
              <w:t>Institution_Name</w:t>
            </w:r>
            <w:proofErr w:type="spellEnd"/>
          </w:p>
          <w:p w14:paraId="07926E1E" w14:textId="77777777" w:rsidR="00B70467" w:rsidRDefault="00B70467" w:rsidP="007B59C9">
            <w:pPr>
              <w:rPr>
                <w:rFonts w:cs="Arial"/>
                <w:sz w:val="22"/>
                <w:szCs w:val="22"/>
              </w:rPr>
            </w:pPr>
            <w:proofErr w:type="spellStart"/>
            <w:r>
              <w:rPr>
                <w:rFonts w:cs="Arial"/>
                <w:sz w:val="22"/>
                <w:szCs w:val="22"/>
              </w:rPr>
              <w:t>Institution_Physical_Address</w:t>
            </w:r>
            <w:proofErr w:type="spellEnd"/>
          </w:p>
          <w:p w14:paraId="179729E0" w14:textId="77777777" w:rsidR="00B70467" w:rsidRDefault="00B70467" w:rsidP="007B59C9">
            <w:pPr>
              <w:rPr>
                <w:rFonts w:cs="Arial"/>
                <w:sz w:val="22"/>
                <w:szCs w:val="22"/>
              </w:rPr>
            </w:pPr>
            <w:proofErr w:type="spellStart"/>
            <w:r>
              <w:rPr>
                <w:rFonts w:cs="Arial"/>
                <w:sz w:val="22"/>
                <w:szCs w:val="22"/>
              </w:rPr>
              <w:t>Institution_Postal_Address</w:t>
            </w:r>
            <w:proofErr w:type="spellEnd"/>
          </w:p>
          <w:p w14:paraId="1D2E39F6" w14:textId="77777777" w:rsidR="00B70467" w:rsidRDefault="00B70467" w:rsidP="007B59C9">
            <w:pPr>
              <w:rPr>
                <w:rFonts w:cs="Arial"/>
                <w:sz w:val="22"/>
                <w:szCs w:val="22"/>
              </w:rPr>
            </w:pPr>
            <w:proofErr w:type="spellStart"/>
            <w:r>
              <w:rPr>
                <w:rFonts w:cs="Arial"/>
                <w:sz w:val="22"/>
                <w:szCs w:val="22"/>
              </w:rPr>
              <w:t>Institution_Telephone_Number</w:t>
            </w:r>
            <w:proofErr w:type="spellEnd"/>
          </w:p>
          <w:p w14:paraId="11726611" w14:textId="77777777" w:rsidR="00B70467" w:rsidRPr="000670D4" w:rsidRDefault="00B70467" w:rsidP="007B59C9">
            <w:pPr>
              <w:rPr>
                <w:rFonts w:cs="Arial"/>
                <w:sz w:val="22"/>
                <w:szCs w:val="22"/>
              </w:rPr>
            </w:pPr>
            <w:proofErr w:type="spellStart"/>
            <w:r>
              <w:rPr>
                <w:rFonts w:cs="Arial"/>
                <w:sz w:val="22"/>
                <w:szCs w:val="22"/>
              </w:rPr>
              <w:t>Institution_Email_Address</w:t>
            </w:r>
            <w:proofErr w:type="spellEnd"/>
          </w:p>
        </w:tc>
      </w:tr>
      <w:tr w:rsidR="00B70467" w:rsidRPr="000670D4" w14:paraId="0E05C4F9" w14:textId="77777777" w:rsidTr="003F2B4A">
        <w:trPr>
          <w:cantSplit/>
          <w:trHeight w:val="459"/>
        </w:trPr>
        <w:tc>
          <w:tcPr>
            <w:tcW w:w="2092" w:type="dxa"/>
          </w:tcPr>
          <w:p w14:paraId="055726A3" w14:textId="77777777" w:rsidR="00B70467" w:rsidRPr="000670D4" w:rsidRDefault="00B70467" w:rsidP="007B59C9">
            <w:pPr>
              <w:rPr>
                <w:rFonts w:cs="Arial"/>
                <w:sz w:val="22"/>
                <w:szCs w:val="22"/>
              </w:rPr>
            </w:pPr>
            <w:r>
              <w:rPr>
                <w:rFonts w:cs="Arial"/>
                <w:sz w:val="22"/>
                <w:szCs w:val="22"/>
              </w:rPr>
              <w:t>Funder</w:t>
            </w:r>
          </w:p>
        </w:tc>
        <w:tc>
          <w:tcPr>
            <w:tcW w:w="3232" w:type="dxa"/>
          </w:tcPr>
          <w:p w14:paraId="7B71E64C" w14:textId="77777777" w:rsidR="00B70467" w:rsidRDefault="00B70467" w:rsidP="007B59C9">
            <w:pPr>
              <w:rPr>
                <w:rFonts w:cs="Arial"/>
                <w:sz w:val="22"/>
                <w:szCs w:val="22"/>
              </w:rPr>
            </w:pPr>
            <w:proofErr w:type="spellStart"/>
            <w:r>
              <w:rPr>
                <w:rFonts w:cs="Arial"/>
                <w:sz w:val="22"/>
                <w:szCs w:val="22"/>
              </w:rPr>
              <w:t>Funder_Tax_Number</w:t>
            </w:r>
            <w:proofErr w:type="spellEnd"/>
          </w:p>
          <w:p w14:paraId="5B9CDC75" w14:textId="77777777" w:rsidR="00B70467" w:rsidRDefault="00B70467" w:rsidP="007B59C9">
            <w:pPr>
              <w:rPr>
                <w:rFonts w:cs="Arial"/>
                <w:sz w:val="22"/>
                <w:szCs w:val="22"/>
              </w:rPr>
            </w:pPr>
            <w:proofErr w:type="spellStart"/>
            <w:r>
              <w:rPr>
                <w:rFonts w:cs="Arial"/>
                <w:sz w:val="22"/>
                <w:szCs w:val="22"/>
              </w:rPr>
              <w:t>Funder_Name</w:t>
            </w:r>
            <w:proofErr w:type="spellEnd"/>
          </w:p>
          <w:p w14:paraId="2BC24F3E" w14:textId="77777777" w:rsidR="00B70467" w:rsidRDefault="00B70467" w:rsidP="007B59C9">
            <w:pPr>
              <w:rPr>
                <w:rFonts w:cs="Arial"/>
                <w:sz w:val="22"/>
                <w:szCs w:val="22"/>
              </w:rPr>
            </w:pPr>
            <w:proofErr w:type="spellStart"/>
            <w:r>
              <w:rPr>
                <w:rFonts w:cs="Arial"/>
                <w:sz w:val="22"/>
                <w:szCs w:val="22"/>
              </w:rPr>
              <w:t>Funder_Email</w:t>
            </w:r>
            <w:proofErr w:type="spellEnd"/>
          </w:p>
          <w:p w14:paraId="5866D616" w14:textId="77777777" w:rsidR="00B70467" w:rsidRDefault="00B70467" w:rsidP="007B59C9">
            <w:pPr>
              <w:rPr>
                <w:rFonts w:cs="Arial"/>
                <w:sz w:val="22"/>
                <w:szCs w:val="22"/>
              </w:rPr>
            </w:pPr>
            <w:proofErr w:type="spellStart"/>
            <w:r>
              <w:rPr>
                <w:rFonts w:cs="Arial"/>
                <w:sz w:val="22"/>
                <w:szCs w:val="22"/>
              </w:rPr>
              <w:t>Funder_Telephone_Number</w:t>
            </w:r>
            <w:proofErr w:type="spellEnd"/>
          </w:p>
          <w:p w14:paraId="7C2FFEA7" w14:textId="77777777" w:rsidR="00B70467" w:rsidRDefault="00B70467" w:rsidP="007B59C9">
            <w:pPr>
              <w:rPr>
                <w:rFonts w:cs="Arial"/>
                <w:sz w:val="22"/>
                <w:szCs w:val="22"/>
              </w:rPr>
            </w:pPr>
            <w:proofErr w:type="spellStart"/>
            <w:r>
              <w:rPr>
                <w:rFonts w:cs="Arial"/>
                <w:sz w:val="22"/>
                <w:szCs w:val="22"/>
              </w:rPr>
              <w:t>Funder_Physical_Address</w:t>
            </w:r>
            <w:proofErr w:type="spellEnd"/>
          </w:p>
          <w:p w14:paraId="584945C0" w14:textId="77777777" w:rsidR="00B70467" w:rsidRPr="000670D4" w:rsidRDefault="00B70467" w:rsidP="007B59C9">
            <w:pPr>
              <w:rPr>
                <w:rFonts w:cs="Arial"/>
                <w:sz w:val="22"/>
                <w:szCs w:val="22"/>
              </w:rPr>
            </w:pPr>
            <w:proofErr w:type="spellStart"/>
            <w:r>
              <w:rPr>
                <w:rFonts w:cs="Arial"/>
                <w:sz w:val="22"/>
                <w:szCs w:val="22"/>
              </w:rPr>
              <w:t>Bursary_Name</w:t>
            </w:r>
            <w:proofErr w:type="spellEnd"/>
          </w:p>
        </w:tc>
      </w:tr>
      <w:tr w:rsidR="00B70467" w:rsidRPr="000670D4" w14:paraId="1BF7B40C" w14:textId="77777777" w:rsidTr="003F2B4A">
        <w:trPr>
          <w:cantSplit/>
          <w:trHeight w:val="459"/>
        </w:trPr>
        <w:tc>
          <w:tcPr>
            <w:tcW w:w="2092" w:type="dxa"/>
          </w:tcPr>
          <w:p w14:paraId="0E623F5B" w14:textId="77777777" w:rsidR="00B70467" w:rsidRPr="000670D4" w:rsidRDefault="00B70467" w:rsidP="007B59C9">
            <w:pPr>
              <w:rPr>
                <w:rFonts w:cs="Arial"/>
                <w:sz w:val="22"/>
                <w:szCs w:val="22"/>
              </w:rPr>
            </w:pPr>
            <w:r>
              <w:rPr>
                <w:rFonts w:cs="Arial"/>
                <w:sz w:val="22"/>
                <w:szCs w:val="22"/>
              </w:rPr>
              <w:t>Student</w:t>
            </w:r>
          </w:p>
        </w:tc>
        <w:tc>
          <w:tcPr>
            <w:tcW w:w="3232" w:type="dxa"/>
          </w:tcPr>
          <w:p w14:paraId="6A2530B1" w14:textId="77777777" w:rsidR="00B70467" w:rsidRDefault="00B70467" w:rsidP="007B59C9">
            <w:pPr>
              <w:rPr>
                <w:rFonts w:cs="Arial"/>
                <w:sz w:val="22"/>
                <w:szCs w:val="22"/>
              </w:rPr>
            </w:pPr>
            <w:proofErr w:type="spellStart"/>
            <w:r>
              <w:rPr>
                <w:rFonts w:cs="Arial"/>
                <w:sz w:val="22"/>
                <w:szCs w:val="22"/>
              </w:rPr>
              <w:t>UserID</w:t>
            </w:r>
            <w:proofErr w:type="spellEnd"/>
          </w:p>
          <w:p w14:paraId="2FC9DDB4" w14:textId="77777777" w:rsidR="00B70467" w:rsidRDefault="00B70467" w:rsidP="007B59C9">
            <w:pPr>
              <w:rPr>
                <w:rFonts w:cs="Arial"/>
                <w:sz w:val="22"/>
                <w:szCs w:val="22"/>
              </w:rPr>
            </w:pPr>
            <w:proofErr w:type="spellStart"/>
            <w:r>
              <w:rPr>
                <w:rFonts w:cs="Arial"/>
                <w:sz w:val="22"/>
                <w:szCs w:val="22"/>
              </w:rPr>
              <w:t>Student_Number</w:t>
            </w:r>
            <w:proofErr w:type="spellEnd"/>
          </w:p>
          <w:p w14:paraId="6E4B0F57" w14:textId="77777777" w:rsidR="00B70467" w:rsidRDefault="00B70467" w:rsidP="007B59C9">
            <w:pPr>
              <w:rPr>
                <w:rFonts w:cs="Arial"/>
                <w:sz w:val="22"/>
                <w:szCs w:val="22"/>
              </w:rPr>
            </w:pPr>
            <w:proofErr w:type="spellStart"/>
            <w:r>
              <w:rPr>
                <w:rFonts w:cs="Arial"/>
                <w:sz w:val="22"/>
                <w:szCs w:val="22"/>
              </w:rPr>
              <w:t>Student_Identity_Number</w:t>
            </w:r>
            <w:proofErr w:type="spellEnd"/>
          </w:p>
          <w:p w14:paraId="50986B59" w14:textId="77777777" w:rsidR="00B70467" w:rsidRDefault="00B70467" w:rsidP="007B59C9">
            <w:pPr>
              <w:rPr>
                <w:rFonts w:cs="Arial"/>
                <w:sz w:val="22"/>
                <w:szCs w:val="22"/>
              </w:rPr>
            </w:pPr>
            <w:proofErr w:type="spellStart"/>
            <w:r>
              <w:rPr>
                <w:rFonts w:cs="Arial"/>
                <w:sz w:val="22"/>
                <w:szCs w:val="22"/>
              </w:rPr>
              <w:t>Student_Nationality</w:t>
            </w:r>
            <w:proofErr w:type="spellEnd"/>
          </w:p>
          <w:p w14:paraId="025B2128" w14:textId="77777777" w:rsidR="00B70467" w:rsidRDefault="00B70467" w:rsidP="007B59C9">
            <w:pPr>
              <w:rPr>
                <w:rFonts w:cs="Arial"/>
                <w:sz w:val="22"/>
                <w:szCs w:val="22"/>
              </w:rPr>
            </w:pPr>
            <w:proofErr w:type="spellStart"/>
            <w:r>
              <w:rPr>
                <w:rFonts w:cs="Arial"/>
                <w:sz w:val="22"/>
                <w:szCs w:val="22"/>
              </w:rPr>
              <w:t>Student_FName</w:t>
            </w:r>
            <w:proofErr w:type="spellEnd"/>
          </w:p>
          <w:p w14:paraId="7D13BD9D" w14:textId="77777777" w:rsidR="00B70467" w:rsidRDefault="00B70467" w:rsidP="007B59C9">
            <w:pPr>
              <w:rPr>
                <w:rFonts w:cs="Arial"/>
                <w:sz w:val="22"/>
                <w:szCs w:val="22"/>
              </w:rPr>
            </w:pPr>
            <w:proofErr w:type="spellStart"/>
            <w:r>
              <w:rPr>
                <w:rFonts w:cs="Arial"/>
                <w:sz w:val="22"/>
                <w:szCs w:val="22"/>
              </w:rPr>
              <w:t>Student_LName</w:t>
            </w:r>
            <w:proofErr w:type="spellEnd"/>
          </w:p>
          <w:p w14:paraId="795E382E" w14:textId="77777777" w:rsidR="00B70467" w:rsidRDefault="00B70467" w:rsidP="007B59C9">
            <w:pPr>
              <w:rPr>
                <w:rFonts w:cs="Arial"/>
                <w:sz w:val="22"/>
                <w:szCs w:val="22"/>
              </w:rPr>
            </w:pPr>
            <w:proofErr w:type="spellStart"/>
            <w:r>
              <w:rPr>
                <w:rFonts w:cs="Arial"/>
                <w:sz w:val="22"/>
                <w:szCs w:val="22"/>
              </w:rPr>
              <w:t>Student_Email</w:t>
            </w:r>
            <w:proofErr w:type="spellEnd"/>
          </w:p>
          <w:p w14:paraId="2E9E2F21" w14:textId="77777777" w:rsidR="00B70467" w:rsidRDefault="00B70467" w:rsidP="007B59C9">
            <w:pPr>
              <w:rPr>
                <w:rFonts w:cs="Arial"/>
                <w:sz w:val="22"/>
                <w:szCs w:val="22"/>
              </w:rPr>
            </w:pPr>
            <w:proofErr w:type="spellStart"/>
            <w:r>
              <w:rPr>
                <w:rFonts w:cs="Arial"/>
                <w:sz w:val="22"/>
                <w:szCs w:val="22"/>
              </w:rPr>
              <w:t>Student_Cellphone_Number</w:t>
            </w:r>
            <w:proofErr w:type="spellEnd"/>
          </w:p>
          <w:p w14:paraId="0582C68E" w14:textId="77777777" w:rsidR="00B70467" w:rsidRDefault="00B70467" w:rsidP="007B59C9">
            <w:pPr>
              <w:rPr>
                <w:rFonts w:cs="Arial"/>
                <w:sz w:val="22"/>
                <w:szCs w:val="22"/>
              </w:rPr>
            </w:pPr>
            <w:proofErr w:type="spellStart"/>
            <w:r>
              <w:rPr>
                <w:rFonts w:cs="Arial"/>
                <w:sz w:val="22"/>
                <w:szCs w:val="22"/>
              </w:rPr>
              <w:t>Student_Postal_Address</w:t>
            </w:r>
            <w:proofErr w:type="spellEnd"/>
          </w:p>
          <w:p w14:paraId="0507E698" w14:textId="77777777" w:rsidR="00B70467" w:rsidRDefault="00B70467" w:rsidP="007B59C9">
            <w:pPr>
              <w:rPr>
                <w:rFonts w:cs="Arial"/>
                <w:sz w:val="22"/>
                <w:szCs w:val="22"/>
              </w:rPr>
            </w:pPr>
            <w:proofErr w:type="spellStart"/>
            <w:r>
              <w:rPr>
                <w:rFonts w:cs="Arial"/>
                <w:sz w:val="22"/>
                <w:szCs w:val="22"/>
              </w:rPr>
              <w:t>Institution_Name</w:t>
            </w:r>
            <w:proofErr w:type="spellEnd"/>
          </w:p>
          <w:p w14:paraId="1B2600C1" w14:textId="77777777" w:rsidR="00B70467" w:rsidRPr="000670D4" w:rsidRDefault="00B70467" w:rsidP="007B59C9">
            <w:pPr>
              <w:rPr>
                <w:rFonts w:cs="Arial"/>
                <w:sz w:val="22"/>
                <w:szCs w:val="22"/>
              </w:rPr>
            </w:pPr>
            <w:proofErr w:type="spellStart"/>
            <w:r>
              <w:rPr>
                <w:rFonts w:cs="Arial"/>
                <w:sz w:val="22"/>
                <w:szCs w:val="22"/>
              </w:rPr>
              <w:t>Bursary_Name</w:t>
            </w:r>
            <w:proofErr w:type="spellEnd"/>
          </w:p>
        </w:tc>
      </w:tr>
      <w:tr w:rsidR="00B70467" w:rsidRPr="000670D4" w14:paraId="15B745CD" w14:textId="77777777" w:rsidTr="003F2B4A">
        <w:trPr>
          <w:cantSplit/>
          <w:trHeight w:val="459"/>
        </w:trPr>
        <w:tc>
          <w:tcPr>
            <w:tcW w:w="2092" w:type="dxa"/>
          </w:tcPr>
          <w:p w14:paraId="08C2F23A" w14:textId="77777777" w:rsidR="00B70467" w:rsidRPr="000670D4" w:rsidRDefault="00B70467" w:rsidP="007B59C9">
            <w:pPr>
              <w:rPr>
                <w:rFonts w:cs="Arial"/>
                <w:sz w:val="22"/>
                <w:szCs w:val="22"/>
              </w:rPr>
            </w:pPr>
            <w:r>
              <w:rPr>
                <w:rFonts w:cs="Arial"/>
                <w:sz w:val="22"/>
                <w:szCs w:val="22"/>
              </w:rPr>
              <w:t>Bursary</w:t>
            </w:r>
          </w:p>
        </w:tc>
        <w:tc>
          <w:tcPr>
            <w:tcW w:w="3232" w:type="dxa"/>
          </w:tcPr>
          <w:p w14:paraId="20C88F6C" w14:textId="54BABAE5" w:rsidR="008175E7" w:rsidRDefault="00C60D89" w:rsidP="00836937">
            <w:pPr>
              <w:rPr>
                <w:rFonts w:cs="Arial"/>
                <w:sz w:val="22"/>
                <w:szCs w:val="22"/>
              </w:rPr>
            </w:pPr>
            <w:proofErr w:type="spellStart"/>
            <w:r>
              <w:rPr>
                <w:rFonts w:cs="Arial"/>
                <w:sz w:val="22"/>
                <w:szCs w:val="22"/>
              </w:rPr>
              <w:t>Funder_Tax_Number</w:t>
            </w:r>
            <w:proofErr w:type="spellEnd"/>
          </w:p>
          <w:p w14:paraId="39D34196" w14:textId="0E99BF91" w:rsidR="00B70467" w:rsidRDefault="00B70467" w:rsidP="007B59C9">
            <w:pPr>
              <w:rPr>
                <w:rFonts w:cs="Arial"/>
                <w:sz w:val="22"/>
                <w:szCs w:val="22"/>
              </w:rPr>
            </w:pPr>
            <w:proofErr w:type="spellStart"/>
            <w:r>
              <w:rPr>
                <w:rFonts w:cs="Arial"/>
                <w:sz w:val="22"/>
                <w:szCs w:val="22"/>
              </w:rPr>
              <w:t>Bursary_Name</w:t>
            </w:r>
            <w:proofErr w:type="spellEnd"/>
          </w:p>
          <w:p w14:paraId="7887D8E7" w14:textId="77777777" w:rsidR="00B70467" w:rsidRDefault="00B70467" w:rsidP="007B59C9">
            <w:pPr>
              <w:rPr>
                <w:rFonts w:cs="Arial"/>
                <w:sz w:val="22"/>
                <w:szCs w:val="22"/>
              </w:rPr>
            </w:pPr>
            <w:proofErr w:type="spellStart"/>
            <w:r>
              <w:rPr>
                <w:rFonts w:cs="Arial"/>
                <w:sz w:val="22"/>
                <w:szCs w:val="22"/>
              </w:rPr>
              <w:t>Start_Date</w:t>
            </w:r>
            <w:proofErr w:type="spellEnd"/>
          </w:p>
          <w:p w14:paraId="0E9905B7" w14:textId="77777777" w:rsidR="00B70467" w:rsidRDefault="00B70467" w:rsidP="007B59C9">
            <w:pPr>
              <w:rPr>
                <w:rFonts w:cs="Arial"/>
                <w:sz w:val="22"/>
                <w:szCs w:val="22"/>
              </w:rPr>
            </w:pPr>
            <w:proofErr w:type="spellStart"/>
            <w:r>
              <w:rPr>
                <w:rFonts w:cs="Arial"/>
                <w:sz w:val="22"/>
                <w:szCs w:val="22"/>
              </w:rPr>
              <w:t>End_Date</w:t>
            </w:r>
            <w:proofErr w:type="spellEnd"/>
          </w:p>
          <w:p w14:paraId="17403829" w14:textId="66DCBFF3" w:rsidR="00B70467" w:rsidRPr="000670D4" w:rsidRDefault="00B70467" w:rsidP="00C60D89">
            <w:pPr>
              <w:rPr>
                <w:rFonts w:cs="Arial"/>
                <w:sz w:val="22"/>
                <w:szCs w:val="22"/>
              </w:rPr>
            </w:pPr>
            <w:proofErr w:type="spellStart"/>
            <w:r>
              <w:rPr>
                <w:rFonts w:cs="Arial"/>
                <w:sz w:val="22"/>
                <w:szCs w:val="22"/>
              </w:rPr>
              <w:t>Bursary_Amount</w:t>
            </w:r>
            <w:proofErr w:type="spellEnd"/>
          </w:p>
        </w:tc>
      </w:tr>
      <w:tr w:rsidR="00B70467" w:rsidRPr="000670D4" w14:paraId="71057235" w14:textId="77777777" w:rsidTr="003F2B4A">
        <w:trPr>
          <w:cantSplit/>
          <w:trHeight w:val="459"/>
        </w:trPr>
        <w:tc>
          <w:tcPr>
            <w:tcW w:w="2092" w:type="dxa"/>
          </w:tcPr>
          <w:p w14:paraId="32FD9933" w14:textId="77777777" w:rsidR="00B70467" w:rsidRPr="000670D4" w:rsidRDefault="00B70467" w:rsidP="007B59C9">
            <w:pPr>
              <w:rPr>
                <w:rFonts w:cs="Arial"/>
                <w:sz w:val="22"/>
                <w:szCs w:val="22"/>
              </w:rPr>
            </w:pPr>
            <w:r>
              <w:rPr>
                <w:rFonts w:cs="Arial"/>
                <w:sz w:val="22"/>
                <w:szCs w:val="22"/>
              </w:rPr>
              <w:t>Employee</w:t>
            </w:r>
          </w:p>
        </w:tc>
        <w:tc>
          <w:tcPr>
            <w:tcW w:w="3232" w:type="dxa"/>
          </w:tcPr>
          <w:p w14:paraId="45EAF731" w14:textId="77777777" w:rsidR="00B70467" w:rsidRDefault="00B70467" w:rsidP="007B59C9">
            <w:pPr>
              <w:rPr>
                <w:rFonts w:cs="Arial"/>
                <w:sz w:val="22"/>
                <w:szCs w:val="22"/>
              </w:rPr>
            </w:pPr>
            <w:proofErr w:type="spellStart"/>
            <w:r>
              <w:rPr>
                <w:rFonts w:cs="Arial"/>
                <w:sz w:val="22"/>
                <w:szCs w:val="22"/>
              </w:rPr>
              <w:t>UserID</w:t>
            </w:r>
            <w:proofErr w:type="spellEnd"/>
          </w:p>
          <w:p w14:paraId="6219FF72" w14:textId="77777777" w:rsidR="00B70467" w:rsidRDefault="00B70467" w:rsidP="007B59C9">
            <w:pPr>
              <w:rPr>
                <w:rFonts w:cs="Arial"/>
                <w:sz w:val="22"/>
                <w:szCs w:val="22"/>
              </w:rPr>
            </w:pPr>
            <w:proofErr w:type="spellStart"/>
            <w:r>
              <w:rPr>
                <w:rFonts w:cs="Arial"/>
                <w:sz w:val="22"/>
                <w:szCs w:val="22"/>
              </w:rPr>
              <w:t>Emp_ID</w:t>
            </w:r>
            <w:proofErr w:type="spellEnd"/>
          </w:p>
          <w:p w14:paraId="1A69A0CB" w14:textId="77777777" w:rsidR="00B70467" w:rsidRDefault="00B70467" w:rsidP="007B59C9">
            <w:pPr>
              <w:rPr>
                <w:rFonts w:cs="Arial"/>
                <w:sz w:val="22"/>
                <w:szCs w:val="22"/>
              </w:rPr>
            </w:pPr>
            <w:proofErr w:type="spellStart"/>
            <w:r>
              <w:rPr>
                <w:rFonts w:cs="Arial"/>
                <w:sz w:val="22"/>
                <w:szCs w:val="22"/>
              </w:rPr>
              <w:t>Emp_FName</w:t>
            </w:r>
            <w:proofErr w:type="spellEnd"/>
          </w:p>
          <w:p w14:paraId="614A4032" w14:textId="77777777" w:rsidR="00B70467" w:rsidRDefault="00B70467" w:rsidP="007B59C9">
            <w:pPr>
              <w:rPr>
                <w:rFonts w:cs="Arial"/>
                <w:sz w:val="22"/>
                <w:szCs w:val="22"/>
              </w:rPr>
            </w:pPr>
            <w:proofErr w:type="spellStart"/>
            <w:r>
              <w:rPr>
                <w:rFonts w:cs="Arial"/>
                <w:sz w:val="22"/>
                <w:szCs w:val="22"/>
              </w:rPr>
              <w:t>Emp_LName</w:t>
            </w:r>
            <w:proofErr w:type="spellEnd"/>
          </w:p>
          <w:p w14:paraId="788D9DB2" w14:textId="77777777" w:rsidR="00B70467" w:rsidRDefault="00B70467" w:rsidP="007B59C9">
            <w:pPr>
              <w:rPr>
                <w:rFonts w:cs="Arial"/>
                <w:sz w:val="22"/>
                <w:szCs w:val="22"/>
              </w:rPr>
            </w:pPr>
            <w:proofErr w:type="spellStart"/>
            <w:r>
              <w:rPr>
                <w:rFonts w:cs="Arial"/>
                <w:sz w:val="22"/>
                <w:szCs w:val="22"/>
              </w:rPr>
              <w:t>Emp_Telephone_Number</w:t>
            </w:r>
            <w:proofErr w:type="spellEnd"/>
          </w:p>
          <w:p w14:paraId="6BE7A634" w14:textId="77777777" w:rsidR="00B70467" w:rsidRDefault="00B70467" w:rsidP="007B59C9">
            <w:pPr>
              <w:rPr>
                <w:rFonts w:cs="Arial"/>
                <w:sz w:val="22"/>
                <w:szCs w:val="22"/>
              </w:rPr>
            </w:pPr>
            <w:proofErr w:type="spellStart"/>
            <w:r>
              <w:rPr>
                <w:rFonts w:cs="Arial"/>
                <w:sz w:val="22"/>
                <w:szCs w:val="22"/>
              </w:rPr>
              <w:t>Emp_Email</w:t>
            </w:r>
            <w:proofErr w:type="spellEnd"/>
          </w:p>
          <w:p w14:paraId="30E01280" w14:textId="77777777" w:rsidR="00B70467" w:rsidRDefault="00B70467" w:rsidP="007B59C9">
            <w:pPr>
              <w:rPr>
                <w:rFonts w:cs="Arial"/>
                <w:sz w:val="22"/>
                <w:szCs w:val="22"/>
              </w:rPr>
            </w:pPr>
            <w:proofErr w:type="spellStart"/>
            <w:r>
              <w:rPr>
                <w:rFonts w:cs="Arial"/>
                <w:sz w:val="22"/>
                <w:szCs w:val="22"/>
              </w:rPr>
              <w:t>Emp_Office_Number</w:t>
            </w:r>
            <w:proofErr w:type="spellEnd"/>
          </w:p>
          <w:p w14:paraId="1F328AD9" w14:textId="77777777" w:rsidR="00B70467" w:rsidRPr="000670D4" w:rsidRDefault="00B70467" w:rsidP="007B59C9">
            <w:pPr>
              <w:rPr>
                <w:rFonts w:cs="Arial"/>
                <w:sz w:val="22"/>
                <w:szCs w:val="22"/>
              </w:rPr>
            </w:pPr>
            <w:proofErr w:type="spellStart"/>
            <w:r>
              <w:rPr>
                <w:rFonts w:cs="Arial"/>
                <w:sz w:val="22"/>
                <w:szCs w:val="22"/>
              </w:rPr>
              <w:t>Emp_Type</w:t>
            </w:r>
            <w:proofErr w:type="spellEnd"/>
          </w:p>
        </w:tc>
      </w:tr>
      <w:tr w:rsidR="00B70467" w:rsidRPr="000670D4" w14:paraId="171E7AAB" w14:textId="77777777" w:rsidTr="003F2B4A">
        <w:trPr>
          <w:cantSplit/>
          <w:trHeight w:val="459"/>
        </w:trPr>
        <w:tc>
          <w:tcPr>
            <w:tcW w:w="2092" w:type="dxa"/>
          </w:tcPr>
          <w:p w14:paraId="78FB511D" w14:textId="77777777" w:rsidR="00B70467" w:rsidRPr="000670D4" w:rsidRDefault="00B70467" w:rsidP="007B59C9">
            <w:pPr>
              <w:rPr>
                <w:rFonts w:cs="Arial"/>
                <w:sz w:val="22"/>
                <w:szCs w:val="22"/>
              </w:rPr>
            </w:pPr>
            <w:r>
              <w:rPr>
                <w:rFonts w:cs="Arial"/>
                <w:sz w:val="22"/>
                <w:szCs w:val="22"/>
              </w:rPr>
              <w:t>Bursary Employee</w:t>
            </w:r>
          </w:p>
        </w:tc>
        <w:tc>
          <w:tcPr>
            <w:tcW w:w="3232" w:type="dxa"/>
          </w:tcPr>
          <w:p w14:paraId="5C63BB19" w14:textId="77777777" w:rsidR="00B70467" w:rsidRDefault="00B70467" w:rsidP="007B59C9">
            <w:pPr>
              <w:rPr>
                <w:rFonts w:cs="Arial"/>
                <w:sz w:val="22"/>
                <w:szCs w:val="22"/>
              </w:rPr>
            </w:pPr>
            <w:proofErr w:type="spellStart"/>
            <w:r>
              <w:rPr>
                <w:rFonts w:cs="Arial"/>
                <w:sz w:val="22"/>
                <w:szCs w:val="22"/>
              </w:rPr>
              <w:t>Emp_ID</w:t>
            </w:r>
            <w:proofErr w:type="spellEnd"/>
          </w:p>
          <w:p w14:paraId="790D87C5" w14:textId="77777777" w:rsidR="00B70467" w:rsidRPr="000670D4" w:rsidRDefault="00B70467" w:rsidP="007B59C9">
            <w:pPr>
              <w:rPr>
                <w:rFonts w:cs="Arial"/>
                <w:sz w:val="22"/>
                <w:szCs w:val="22"/>
              </w:rPr>
            </w:pPr>
            <w:proofErr w:type="spellStart"/>
            <w:r>
              <w:rPr>
                <w:rFonts w:cs="Arial"/>
                <w:sz w:val="22"/>
                <w:szCs w:val="22"/>
              </w:rPr>
              <w:t>Bursary_Name</w:t>
            </w:r>
            <w:proofErr w:type="spellEnd"/>
          </w:p>
        </w:tc>
      </w:tr>
      <w:tr w:rsidR="00B70467" w:rsidRPr="000670D4" w14:paraId="1C4F94AE" w14:textId="77777777" w:rsidTr="003F2B4A">
        <w:trPr>
          <w:cantSplit/>
          <w:trHeight w:val="459"/>
        </w:trPr>
        <w:tc>
          <w:tcPr>
            <w:tcW w:w="2092" w:type="dxa"/>
          </w:tcPr>
          <w:p w14:paraId="0754AD65" w14:textId="77777777" w:rsidR="00B70467" w:rsidRPr="000670D4" w:rsidRDefault="00B70467" w:rsidP="007B59C9">
            <w:pPr>
              <w:rPr>
                <w:rFonts w:cs="Arial"/>
                <w:sz w:val="22"/>
                <w:szCs w:val="22"/>
              </w:rPr>
            </w:pPr>
            <w:r>
              <w:rPr>
                <w:rFonts w:cs="Arial"/>
                <w:sz w:val="22"/>
                <w:szCs w:val="22"/>
              </w:rPr>
              <w:t>Institution Employee</w:t>
            </w:r>
          </w:p>
        </w:tc>
        <w:tc>
          <w:tcPr>
            <w:tcW w:w="3232" w:type="dxa"/>
          </w:tcPr>
          <w:p w14:paraId="568CA2CE" w14:textId="77777777" w:rsidR="00B70467" w:rsidRDefault="00B70467" w:rsidP="007B59C9">
            <w:pPr>
              <w:rPr>
                <w:rFonts w:cs="Arial"/>
                <w:sz w:val="22"/>
                <w:szCs w:val="22"/>
              </w:rPr>
            </w:pPr>
            <w:proofErr w:type="spellStart"/>
            <w:r>
              <w:rPr>
                <w:rFonts w:cs="Arial"/>
                <w:sz w:val="22"/>
                <w:szCs w:val="22"/>
              </w:rPr>
              <w:t>Emp_ID</w:t>
            </w:r>
            <w:proofErr w:type="spellEnd"/>
          </w:p>
          <w:p w14:paraId="6C4E8BA1" w14:textId="77777777" w:rsidR="00B70467" w:rsidRPr="000670D4" w:rsidRDefault="00B70467" w:rsidP="007B59C9">
            <w:pPr>
              <w:rPr>
                <w:rFonts w:cs="Arial"/>
                <w:sz w:val="22"/>
                <w:szCs w:val="22"/>
              </w:rPr>
            </w:pPr>
            <w:proofErr w:type="spellStart"/>
            <w:r>
              <w:rPr>
                <w:rFonts w:cs="Arial"/>
                <w:sz w:val="22"/>
                <w:szCs w:val="22"/>
              </w:rPr>
              <w:t>Institution_Name</w:t>
            </w:r>
            <w:proofErr w:type="spellEnd"/>
          </w:p>
        </w:tc>
      </w:tr>
      <w:tr w:rsidR="00B70467" w:rsidRPr="000670D4" w14:paraId="563F9A61" w14:textId="77777777" w:rsidTr="003F2B4A">
        <w:trPr>
          <w:cantSplit/>
          <w:trHeight w:val="459"/>
        </w:trPr>
        <w:tc>
          <w:tcPr>
            <w:tcW w:w="2092" w:type="dxa"/>
          </w:tcPr>
          <w:p w14:paraId="34078DFC" w14:textId="77777777" w:rsidR="00B70467" w:rsidRPr="000670D4" w:rsidRDefault="00B70467" w:rsidP="007B59C9">
            <w:pPr>
              <w:rPr>
                <w:rFonts w:cs="Arial"/>
                <w:sz w:val="22"/>
                <w:szCs w:val="22"/>
              </w:rPr>
            </w:pPr>
            <w:r>
              <w:rPr>
                <w:rFonts w:cs="Arial"/>
                <w:sz w:val="22"/>
                <w:szCs w:val="22"/>
              </w:rPr>
              <w:t>Application</w:t>
            </w:r>
          </w:p>
        </w:tc>
        <w:tc>
          <w:tcPr>
            <w:tcW w:w="3232" w:type="dxa"/>
          </w:tcPr>
          <w:p w14:paraId="20DECDEC" w14:textId="77777777" w:rsidR="00B70467" w:rsidRDefault="00B70467" w:rsidP="007B59C9">
            <w:pPr>
              <w:rPr>
                <w:rFonts w:cs="Arial"/>
                <w:sz w:val="22"/>
                <w:szCs w:val="22"/>
              </w:rPr>
            </w:pPr>
            <w:proofErr w:type="spellStart"/>
            <w:r>
              <w:rPr>
                <w:rFonts w:cs="Arial"/>
                <w:sz w:val="22"/>
                <w:szCs w:val="22"/>
              </w:rPr>
              <w:t>Application_ID</w:t>
            </w:r>
            <w:proofErr w:type="spellEnd"/>
          </w:p>
          <w:p w14:paraId="1E8E9441" w14:textId="77777777" w:rsidR="00B70467" w:rsidRDefault="00B70467" w:rsidP="007B59C9">
            <w:pPr>
              <w:rPr>
                <w:rFonts w:cs="Arial"/>
                <w:sz w:val="22"/>
                <w:szCs w:val="22"/>
              </w:rPr>
            </w:pPr>
            <w:proofErr w:type="spellStart"/>
            <w:r>
              <w:rPr>
                <w:rFonts w:cs="Arial"/>
                <w:sz w:val="22"/>
                <w:szCs w:val="22"/>
              </w:rPr>
              <w:t>Funding_Year</w:t>
            </w:r>
            <w:proofErr w:type="spellEnd"/>
          </w:p>
          <w:p w14:paraId="5EDA39F5" w14:textId="77777777" w:rsidR="00B70467" w:rsidRDefault="00B70467" w:rsidP="007B59C9">
            <w:pPr>
              <w:rPr>
                <w:rFonts w:cs="Arial"/>
                <w:sz w:val="22"/>
                <w:szCs w:val="22"/>
              </w:rPr>
            </w:pPr>
            <w:proofErr w:type="spellStart"/>
            <w:r>
              <w:rPr>
                <w:rFonts w:cs="Arial"/>
                <w:sz w:val="22"/>
                <w:szCs w:val="22"/>
              </w:rPr>
              <w:t>Application_Status</w:t>
            </w:r>
            <w:proofErr w:type="spellEnd"/>
          </w:p>
          <w:p w14:paraId="74EE5C9E" w14:textId="77777777" w:rsidR="00B70467" w:rsidRDefault="00B70467" w:rsidP="007B59C9">
            <w:pPr>
              <w:rPr>
                <w:rFonts w:cs="Arial"/>
                <w:sz w:val="22"/>
                <w:szCs w:val="22"/>
              </w:rPr>
            </w:pPr>
            <w:proofErr w:type="spellStart"/>
            <w:r>
              <w:rPr>
                <w:rFonts w:cs="Arial"/>
                <w:sz w:val="22"/>
                <w:szCs w:val="22"/>
              </w:rPr>
              <w:t>Student_ID</w:t>
            </w:r>
            <w:proofErr w:type="spellEnd"/>
          </w:p>
          <w:p w14:paraId="776419D3" w14:textId="77777777" w:rsidR="00B70467" w:rsidRPr="000670D4" w:rsidRDefault="00B70467" w:rsidP="007B59C9">
            <w:pPr>
              <w:rPr>
                <w:rFonts w:cs="Arial"/>
                <w:sz w:val="22"/>
                <w:szCs w:val="22"/>
              </w:rPr>
            </w:pPr>
            <w:proofErr w:type="spellStart"/>
            <w:r>
              <w:rPr>
                <w:rFonts w:cs="Arial"/>
                <w:sz w:val="22"/>
                <w:szCs w:val="22"/>
              </w:rPr>
              <w:t>Bursary_Name</w:t>
            </w:r>
            <w:proofErr w:type="spellEnd"/>
          </w:p>
        </w:tc>
      </w:tr>
      <w:tr w:rsidR="00B70467" w:rsidRPr="000670D4" w14:paraId="67AD22D0" w14:textId="77777777" w:rsidTr="003F2B4A">
        <w:trPr>
          <w:cantSplit/>
          <w:trHeight w:val="459"/>
        </w:trPr>
        <w:tc>
          <w:tcPr>
            <w:tcW w:w="2092" w:type="dxa"/>
          </w:tcPr>
          <w:p w14:paraId="61125646" w14:textId="01E0FA1C" w:rsidR="00B70467" w:rsidRPr="000670D4" w:rsidRDefault="00B70467" w:rsidP="007B59C9">
            <w:pPr>
              <w:rPr>
                <w:rFonts w:cs="Arial"/>
                <w:sz w:val="22"/>
                <w:szCs w:val="22"/>
              </w:rPr>
            </w:pPr>
            <w:r>
              <w:rPr>
                <w:rFonts w:cs="Arial"/>
                <w:sz w:val="22"/>
                <w:szCs w:val="22"/>
              </w:rPr>
              <w:lastRenderedPageBreak/>
              <w:t xml:space="preserve">Student </w:t>
            </w:r>
            <w:proofErr w:type="spellStart"/>
            <w:r>
              <w:rPr>
                <w:rFonts w:cs="Arial"/>
                <w:sz w:val="22"/>
                <w:szCs w:val="22"/>
              </w:rPr>
              <w:t>Records</w:t>
            </w:r>
            <w:r w:rsidR="00EA13DE">
              <w:rPr>
                <w:rFonts w:cs="Arial"/>
                <w:sz w:val="22"/>
                <w:szCs w:val="22"/>
              </w:rPr>
              <w:t>&amp;Accounts</w:t>
            </w:r>
            <w:proofErr w:type="spellEnd"/>
          </w:p>
        </w:tc>
        <w:tc>
          <w:tcPr>
            <w:tcW w:w="3232" w:type="dxa"/>
          </w:tcPr>
          <w:p w14:paraId="1784AFDF" w14:textId="77777777" w:rsidR="00B70467" w:rsidRDefault="00B70467" w:rsidP="007B59C9">
            <w:pPr>
              <w:rPr>
                <w:rFonts w:cs="Arial"/>
                <w:sz w:val="22"/>
                <w:szCs w:val="22"/>
              </w:rPr>
            </w:pPr>
            <w:proofErr w:type="spellStart"/>
            <w:r>
              <w:rPr>
                <w:rFonts w:cs="Arial"/>
                <w:sz w:val="22"/>
                <w:szCs w:val="22"/>
              </w:rPr>
              <w:t>Student_Number</w:t>
            </w:r>
            <w:proofErr w:type="spellEnd"/>
          </w:p>
          <w:p w14:paraId="585BBBD4" w14:textId="77777777" w:rsidR="00B70467" w:rsidRDefault="00B70467" w:rsidP="007B59C9">
            <w:pPr>
              <w:rPr>
                <w:rFonts w:cs="Arial"/>
                <w:sz w:val="22"/>
                <w:szCs w:val="22"/>
              </w:rPr>
            </w:pPr>
            <w:proofErr w:type="spellStart"/>
            <w:r>
              <w:rPr>
                <w:rFonts w:cs="Arial"/>
                <w:sz w:val="22"/>
                <w:szCs w:val="22"/>
              </w:rPr>
              <w:t>Institution_Name</w:t>
            </w:r>
            <w:proofErr w:type="spellEnd"/>
          </w:p>
          <w:p w14:paraId="5241883C" w14:textId="77777777" w:rsidR="00B70467" w:rsidRDefault="00B70467" w:rsidP="007B59C9">
            <w:pPr>
              <w:rPr>
                <w:rFonts w:cs="Arial"/>
                <w:sz w:val="22"/>
                <w:szCs w:val="22"/>
              </w:rPr>
            </w:pPr>
            <w:proofErr w:type="spellStart"/>
            <w:r>
              <w:rPr>
                <w:rFonts w:cs="Arial"/>
                <w:sz w:val="22"/>
                <w:szCs w:val="22"/>
              </w:rPr>
              <w:t>Academic_Year</w:t>
            </w:r>
            <w:proofErr w:type="spellEnd"/>
          </w:p>
          <w:p w14:paraId="371445EE" w14:textId="77777777" w:rsidR="00B70467" w:rsidRDefault="00B70467" w:rsidP="007B59C9">
            <w:pPr>
              <w:rPr>
                <w:rFonts w:cs="Arial"/>
                <w:sz w:val="22"/>
                <w:szCs w:val="22"/>
              </w:rPr>
            </w:pPr>
            <w:proofErr w:type="spellStart"/>
            <w:r>
              <w:rPr>
                <w:rFonts w:cs="Arial"/>
                <w:sz w:val="22"/>
                <w:szCs w:val="22"/>
              </w:rPr>
              <w:t>Balance_Amount</w:t>
            </w:r>
            <w:proofErr w:type="spellEnd"/>
          </w:p>
          <w:p w14:paraId="1FCB9707" w14:textId="77777777" w:rsidR="00B70467" w:rsidRDefault="00B70467" w:rsidP="007B59C9">
            <w:pPr>
              <w:rPr>
                <w:rFonts w:cs="Arial"/>
                <w:sz w:val="22"/>
                <w:szCs w:val="22"/>
              </w:rPr>
            </w:pPr>
            <w:proofErr w:type="spellStart"/>
            <w:r>
              <w:rPr>
                <w:rFonts w:cs="Arial"/>
                <w:sz w:val="22"/>
                <w:szCs w:val="22"/>
              </w:rPr>
              <w:t>Average_Marks</w:t>
            </w:r>
            <w:proofErr w:type="spellEnd"/>
          </w:p>
          <w:p w14:paraId="606D99AB" w14:textId="77777777" w:rsidR="00B70467" w:rsidRPr="000670D4" w:rsidRDefault="00B70467" w:rsidP="007B59C9">
            <w:pPr>
              <w:rPr>
                <w:rFonts w:cs="Arial"/>
                <w:sz w:val="22"/>
                <w:szCs w:val="22"/>
              </w:rPr>
            </w:pPr>
            <w:proofErr w:type="spellStart"/>
            <w:r>
              <w:rPr>
                <w:rFonts w:cs="Arial"/>
                <w:sz w:val="22"/>
                <w:szCs w:val="22"/>
              </w:rPr>
              <w:t>Funding_Status</w:t>
            </w:r>
            <w:proofErr w:type="spellEnd"/>
          </w:p>
        </w:tc>
      </w:tr>
    </w:tbl>
    <w:p w14:paraId="6ABDAC7E" w14:textId="77777777" w:rsidR="001B2735" w:rsidRPr="001B2735" w:rsidRDefault="001B2735" w:rsidP="001B2735"/>
    <w:p w14:paraId="0EEDE50B" w14:textId="77777777" w:rsidR="001B2735" w:rsidRPr="001B2735" w:rsidRDefault="001B2735" w:rsidP="001B2735"/>
    <w:p w14:paraId="57789064" w14:textId="77777777" w:rsidR="006105C9" w:rsidRPr="002E1D48" w:rsidRDefault="006105C9" w:rsidP="006105C9">
      <w:pPr>
        <w:ind w:left="590"/>
        <w:jc w:val="both"/>
        <w:rPr>
          <w:rFonts w:cs="Arial"/>
          <w:sz w:val="22"/>
          <w:szCs w:val="22"/>
        </w:rPr>
      </w:pPr>
      <w:bookmarkStart w:id="40" w:name="_Toc67755743"/>
    </w:p>
    <w:bookmarkEnd w:id="40"/>
    <w:p w14:paraId="39527942" w14:textId="77777777" w:rsidR="005107DD" w:rsidRDefault="005107DD">
      <w:pPr>
        <w:rPr>
          <w:rFonts w:cs="Arial"/>
          <w:b/>
          <w:bCs/>
          <w:iCs/>
          <w:sz w:val="24"/>
        </w:rPr>
      </w:pPr>
      <w:r>
        <w:br w:type="page"/>
      </w:r>
    </w:p>
    <w:p w14:paraId="7D92617F" w14:textId="73B34FFA" w:rsidR="00B70467" w:rsidRDefault="005107DD" w:rsidP="00D84E2F">
      <w:pPr>
        <w:pStyle w:val="Heading2"/>
      </w:pPr>
      <w:bookmarkStart w:id="41" w:name="_Toc99700810"/>
      <w:r>
        <w:lastRenderedPageBreak/>
        <w:t xml:space="preserve">Domain </w:t>
      </w:r>
      <w:commentRangeStart w:id="42"/>
      <w:commentRangeStart w:id="43"/>
      <w:r>
        <w:t>Class Diagram</w:t>
      </w:r>
      <w:commentRangeEnd w:id="42"/>
      <w:r w:rsidRPr="005107DD">
        <w:commentReference w:id="42"/>
      </w:r>
      <w:commentRangeEnd w:id="43"/>
      <w:r w:rsidR="00DD076E">
        <w:rPr>
          <w:rStyle w:val="CommentReference"/>
          <w:rFonts w:cs="Times New Roman"/>
          <w:b w:val="0"/>
          <w:bCs w:val="0"/>
          <w:iCs w:val="0"/>
        </w:rPr>
        <w:commentReference w:id="43"/>
      </w:r>
      <w:bookmarkEnd w:id="41"/>
    </w:p>
    <w:p w14:paraId="411019FD" w14:textId="5E6FC190" w:rsidR="00B70467" w:rsidRPr="00B70467" w:rsidRDefault="00017853" w:rsidP="00B70467">
      <w:r>
        <w:rPr>
          <w:noProof/>
          <w:lang w:val="en-ZA" w:eastAsia="en-ZA"/>
        </w:rPr>
        <w:drawing>
          <wp:inline distT="0" distB="0" distL="0" distR="0" wp14:anchorId="00619FB0" wp14:editId="69A204CF">
            <wp:extent cx="6646545" cy="53555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Diagrams.jpg"/>
                    <pic:cNvPicPr/>
                  </pic:nvPicPr>
                  <pic:blipFill>
                    <a:blip r:embed="rId14">
                      <a:extLst>
                        <a:ext uri="{28A0092B-C50C-407E-A947-70E740481C1C}">
                          <a14:useLocalDpi xmlns:a14="http://schemas.microsoft.com/office/drawing/2010/main" val="0"/>
                        </a:ext>
                      </a:extLst>
                    </a:blip>
                    <a:stretch>
                      <a:fillRect/>
                    </a:stretch>
                  </pic:blipFill>
                  <pic:spPr>
                    <a:xfrm>
                      <a:off x="0" y="0"/>
                      <a:ext cx="6646545" cy="5355590"/>
                    </a:xfrm>
                    <a:prstGeom prst="rect">
                      <a:avLst/>
                    </a:prstGeom>
                  </pic:spPr>
                </pic:pic>
              </a:graphicData>
            </a:graphic>
          </wp:inline>
        </w:drawing>
      </w:r>
    </w:p>
    <w:p w14:paraId="47482B69" w14:textId="0FC2C462" w:rsidR="00C34AAE" w:rsidRDefault="00C34AAE" w:rsidP="00017853">
      <w:pPr>
        <w:pStyle w:val="Heading2"/>
        <w:numPr>
          <w:ilvl w:val="0"/>
          <w:numId w:val="0"/>
        </w:numPr>
        <w:ind w:left="576" w:hanging="576"/>
      </w:pPr>
      <w:r>
        <w:br w:type="page"/>
      </w:r>
    </w:p>
    <w:p w14:paraId="5ACC4E3E" w14:textId="518FBB0F" w:rsidR="00B86B67" w:rsidRDefault="00B86B67" w:rsidP="00B86B67">
      <w:pPr>
        <w:pStyle w:val="Heading1"/>
        <w:pBdr>
          <w:bottom w:val="single" w:sz="2" w:space="1" w:color="auto"/>
        </w:pBdr>
      </w:pPr>
      <w:bookmarkStart w:id="44" w:name="_Toc99700811"/>
      <w:commentRangeStart w:id="45"/>
      <w:r>
        <w:lastRenderedPageBreak/>
        <w:t>Pr</w:t>
      </w:r>
      <w:r w:rsidR="00397762">
        <w:t>eliminary Schedule</w:t>
      </w:r>
      <w:commentRangeEnd w:id="45"/>
      <w:r w:rsidR="00397762">
        <w:rPr>
          <w:rStyle w:val="CommentReference"/>
          <w:rFonts w:cs="Times New Roman"/>
          <w:b w:val="0"/>
          <w:bCs w:val="0"/>
          <w:kern w:val="0"/>
        </w:rPr>
        <w:commentReference w:id="45"/>
      </w:r>
      <w:r w:rsidR="00D47671">
        <w:t xml:space="preserve"> of Responsibilities</w:t>
      </w:r>
      <w:bookmarkEnd w:id="44"/>
    </w:p>
    <w:p w14:paraId="0F001E1D" w14:textId="2B525FEC" w:rsidR="00B86B67" w:rsidRDefault="00B86B67" w:rsidP="00397762">
      <w:pPr>
        <w:pStyle w:val="Heading2"/>
        <w:numPr>
          <w:ilvl w:val="0"/>
          <w:numId w:val="0"/>
        </w:numPr>
      </w:pPr>
    </w:p>
    <w:tbl>
      <w:tblPr>
        <w:tblW w:w="10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8"/>
        <w:gridCol w:w="1985"/>
        <w:gridCol w:w="4394"/>
      </w:tblGrid>
      <w:tr w:rsidR="00942368" w:rsidRPr="00942368" w14:paraId="373261D9" w14:textId="77777777" w:rsidTr="00D84E2F">
        <w:trPr>
          <w:trHeight w:val="315"/>
        </w:trPr>
        <w:tc>
          <w:tcPr>
            <w:tcW w:w="3998" w:type="dxa"/>
            <w:vMerge w:val="restart"/>
            <w:shd w:val="clear" w:color="auto" w:fill="4BACC6" w:themeFill="accent5"/>
          </w:tcPr>
          <w:p w14:paraId="7633609C" w14:textId="308AC302" w:rsidR="00942368" w:rsidRPr="00942368" w:rsidRDefault="00D47671" w:rsidP="007B59C9">
            <w:pPr>
              <w:rPr>
                <w:rFonts w:cs="Arial"/>
                <w:b/>
                <w:color w:val="FFFFFF" w:themeColor="background1"/>
                <w:sz w:val="22"/>
                <w:szCs w:val="22"/>
              </w:rPr>
            </w:pPr>
            <w:r>
              <w:rPr>
                <w:rFonts w:cs="Arial"/>
                <w:b/>
                <w:color w:val="FFFFFF" w:themeColor="background1"/>
                <w:sz w:val="22"/>
                <w:szCs w:val="22"/>
              </w:rPr>
              <w:t>Use Case ID &amp; Name</w:t>
            </w:r>
          </w:p>
        </w:tc>
        <w:tc>
          <w:tcPr>
            <w:tcW w:w="6379" w:type="dxa"/>
            <w:gridSpan w:val="2"/>
            <w:tcBorders>
              <w:bottom w:val="single" w:sz="4" w:space="0" w:color="auto"/>
            </w:tcBorders>
            <w:shd w:val="clear" w:color="auto" w:fill="4BACC6" w:themeFill="accent5"/>
          </w:tcPr>
          <w:p w14:paraId="2C0E2F1E" w14:textId="77777777" w:rsidR="00942368" w:rsidRPr="00942368" w:rsidRDefault="00942368" w:rsidP="00942368">
            <w:pPr>
              <w:jc w:val="center"/>
              <w:rPr>
                <w:rFonts w:cs="Arial"/>
                <w:b/>
                <w:color w:val="FFFFFF" w:themeColor="background1"/>
                <w:sz w:val="22"/>
                <w:szCs w:val="22"/>
              </w:rPr>
            </w:pPr>
            <w:r w:rsidRPr="00942368">
              <w:rPr>
                <w:rFonts w:cs="Arial"/>
                <w:b/>
                <w:color w:val="FFFFFF" w:themeColor="background1"/>
                <w:sz w:val="22"/>
                <w:szCs w:val="22"/>
              </w:rPr>
              <w:t>Team Member Responsible</w:t>
            </w:r>
          </w:p>
        </w:tc>
      </w:tr>
      <w:tr w:rsidR="00D84E2F" w14:paraId="0434B5FA" w14:textId="0AC126EA" w:rsidTr="00D84E2F">
        <w:trPr>
          <w:trHeight w:val="200"/>
        </w:trPr>
        <w:tc>
          <w:tcPr>
            <w:tcW w:w="3998" w:type="dxa"/>
            <w:vMerge/>
          </w:tcPr>
          <w:p w14:paraId="74FDA75A" w14:textId="77777777" w:rsidR="00D84E2F" w:rsidRDefault="00D84E2F" w:rsidP="007B59C9">
            <w:pPr>
              <w:pStyle w:val="BodyText2"/>
              <w:tabs>
                <w:tab w:val="left" w:pos="540"/>
              </w:tabs>
              <w:rPr>
                <w:sz w:val="22"/>
                <w:szCs w:val="22"/>
              </w:rPr>
            </w:pPr>
          </w:p>
        </w:tc>
        <w:tc>
          <w:tcPr>
            <w:tcW w:w="1985" w:type="dxa"/>
            <w:shd w:val="clear" w:color="auto" w:fill="4BACC6" w:themeFill="accent5"/>
          </w:tcPr>
          <w:p w14:paraId="420A0F79" w14:textId="77777777" w:rsidR="00D84E2F" w:rsidRPr="00942368" w:rsidRDefault="00D84E2F" w:rsidP="00942368">
            <w:pPr>
              <w:rPr>
                <w:rFonts w:cs="Arial"/>
                <w:b/>
                <w:color w:val="FFFFFF" w:themeColor="background1"/>
                <w:sz w:val="22"/>
                <w:szCs w:val="22"/>
              </w:rPr>
            </w:pPr>
            <w:r w:rsidRPr="00942368">
              <w:rPr>
                <w:rFonts w:cs="Arial"/>
                <w:b/>
                <w:color w:val="FFFFFF" w:themeColor="background1"/>
                <w:sz w:val="22"/>
                <w:szCs w:val="22"/>
              </w:rPr>
              <w:t>Student Number</w:t>
            </w:r>
          </w:p>
        </w:tc>
        <w:tc>
          <w:tcPr>
            <w:tcW w:w="4394" w:type="dxa"/>
            <w:shd w:val="clear" w:color="auto" w:fill="4BACC6" w:themeFill="accent5"/>
          </w:tcPr>
          <w:p w14:paraId="1F7C4FC8" w14:textId="1DB9CA9F" w:rsidR="00D84E2F" w:rsidRPr="00942368" w:rsidRDefault="00D84E2F" w:rsidP="00942368">
            <w:pPr>
              <w:rPr>
                <w:rFonts w:cs="Arial"/>
                <w:b/>
                <w:color w:val="FFFFFF" w:themeColor="background1"/>
                <w:sz w:val="22"/>
                <w:szCs w:val="22"/>
              </w:rPr>
            </w:pPr>
            <w:r w:rsidRPr="00942368">
              <w:rPr>
                <w:rFonts w:cs="Arial"/>
                <w:b/>
                <w:color w:val="FFFFFF" w:themeColor="background1"/>
                <w:sz w:val="22"/>
                <w:szCs w:val="22"/>
              </w:rPr>
              <w:t>Name</w:t>
            </w:r>
          </w:p>
        </w:tc>
      </w:tr>
      <w:tr w:rsidR="00D84E2F" w14:paraId="35659B69" w14:textId="77777777" w:rsidTr="00D84E2F">
        <w:trPr>
          <w:trHeight w:val="200"/>
        </w:trPr>
        <w:tc>
          <w:tcPr>
            <w:tcW w:w="3998" w:type="dxa"/>
          </w:tcPr>
          <w:p w14:paraId="62055300" w14:textId="2064F606" w:rsidR="0060250A" w:rsidRDefault="0060250A" w:rsidP="0060250A">
            <w:pPr>
              <w:pStyle w:val="NormalWeb"/>
              <w:spacing w:before="0" w:beforeAutospacing="0" w:after="120" w:afterAutospacing="0"/>
              <w:rPr>
                <w:rFonts w:ascii="Arial" w:hAnsi="Arial" w:cs="Arial"/>
                <w:sz w:val="20"/>
                <w:szCs w:val="20"/>
                <w:lang w:val="en-US"/>
              </w:rPr>
            </w:pPr>
            <w:r>
              <w:rPr>
                <w:rFonts w:ascii="Arial" w:hAnsi="Arial" w:cs="Arial"/>
                <w:sz w:val="20"/>
                <w:szCs w:val="20"/>
                <w:lang w:val="en-US"/>
              </w:rPr>
              <w:t>A0100:</w:t>
            </w:r>
            <w:r w:rsidR="009C1E67">
              <w:rPr>
                <w:rFonts w:ascii="Arial" w:hAnsi="Arial" w:cs="Arial"/>
                <w:sz w:val="20"/>
                <w:szCs w:val="20"/>
                <w:lang w:val="en-US"/>
              </w:rPr>
              <w:t xml:space="preserve"> </w:t>
            </w:r>
            <w:r>
              <w:rPr>
                <w:rFonts w:ascii="Arial" w:hAnsi="Arial" w:cs="Arial"/>
                <w:sz w:val="20"/>
                <w:szCs w:val="20"/>
                <w:lang w:val="en-US"/>
              </w:rPr>
              <w:t>Register Student</w:t>
            </w:r>
          </w:p>
          <w:p w14:paraId="014E07E3" w14:textId="77777777" w:rsidR="0060250A" w:rsidRDefault="0060250A" w:rsidP="0060250A">
            <w:pPr>
              <w:pStyle w:val="NormalWeb"/>
              <w:spacing w:before="0" w:beforeAutospacing="0" w:after="120" w:afterAutospacing="0"/>
              <w:rPr>
                <w:rFonts w:ascii="Arial" w:hAnsi="Arial" w:cs="Arial"/>
                <w:sz w:val="20"/>
                <w:szCs w:val="20"/>
                <w:lang w:val="en-US"/>
              </w:rPr>
            </w:pPr>
            <w:r>
              <w:rPr>
                <w:rFonts w:ascii="Arial" w:hAnsi="Arial" w:cs="Arial"/>
                <w:sz w:val="20"/>
                <w:szCs w:val="20"/>
                <w:lang w:val="en-US"/>
              </w:rPr>
              <w:t xml:space="preserve"> A0200: Maintain Student details</w:t>
            </w:r>
          </w:p>
          <w:p w14:paraId="29913D9F" w14:textId="77777777" w:rsidR="0060250A" w:rsidRDefault="0060250A" w:rsidP="0060250A">
            <w:pPr>
              <w:pStyle w:val="NormalWeb"/>
              <w:spacing w:before="0" w:beforeAutospacing="0" w:after="120" w:afterAutospacing="0"/>
              <w:rPr>
                <w:rFonts w:ascii="Arial" w:hAnsi="Arial" w:cs="Arial"/>
                <w:sz w:val="20"/>
                <w:szCs w:val="20"/>
                <w:lang w:val="en-US"/>
              </w:rPr>
            </w:pPr>
            <w:r>
              <w:rPr>
                <w:rFonts w:ascii="Arial" w:hAnsi="Arial" w:cs="Arial"/>
                <w:sz w:val="20"/>
                <w:szCs w:val="20"/>
                <w:lang w:val="en-US"/>
              </w:rPr>
              <w:t>A0300: Apply for funds</w:t>
            </w:r>
          </w:p>
          <w:p w14:paraId="43F5D268" w14:textId="77777777" w:rsidR="0060250A" w:rsidRDefault="0060250A" w:rsidP="0060250A">
            <w:pPr>
              <w:pStyle w:val="NormalWeb"/>
              <w:spacing w:before="0" w:beforeAutospacing="0" w:after="120" w:afterAutospacing="0"/>
              <w:rPr>
                <w:rFonts w:ascii="Arial" w:hAnsi="Arial" w:cs="Arial"/>
                <w:sz w:val="20"/>
                <w:szCs w:val="20"/>
                <w:lang w:val="en-US"/>
              </w:rPr>
            </w:pPr>
            <w:r>
              <w:rPr>
                <w:rFonts w:ascii="Arial" w:hAnsi="Arial" w:cs="Arial"/>
                <w:sz w:val="20"/>
                <w:szCs w:val="20"/>
                <w:lang w:val="en-US"/>
              </w:rPr>
              <w:t>A0400: Track funding</w:t>
            </w:r>
          </w:p>
          <w:p w14:paraId="4895B65C" w14:textId="77777777" w:rsidR="0060250A" w:rsidRDefault="0060250A" w:rsidP="0060250A">
            <w:pPr>
              <w:pStyle w:val="NormalWeb"/>
              <w:spacing w:before="0" w:beforeAutospacing="0" w:after="120" w:afterAutospacing="0"/>
              <w:rPr>
                <w:rFonts w:ascii="Arial" w:hAnsi="Arial" w:cs="Arial"/>
                <w:sz w:val="20"/>
                <w:szCs w:val="20"/>
                <w:lang w:val="en-US"/>
              </w:rPr>
            </w:pPr>
            <w:r>
              <w:rPr>
                <w:rFonts w:ascii="Arial" w:hAnsi="Arial" w:cs="Arial"/>
                <w:sz w:val="20"/>
                <w:szCs w:val="20"/>
                <w:lang w:val="en-US"/>
              </w:rPr>
              <w:t>A0500: View financial statement</w:t>
            </w:r>
          </w:p>
          <w:p w14:paraId="3527B50A" w14:textId="70B2C0E8" w:rsidR="00D84E2F" w:rsidRPr="0060250A" w:rsidRDefault="0060250A" w:rsidP="0060250A">
            <w:pPr>
              <w:pStyle w:val="NormalWeb"/>
              <w:spacing w:before="0" w:beforeAutospacing="0" w:after="120" w:afterAutospacing="0"/>
              <w:rPr>
                <w:rFonts w:ascii="Arial" w:hAnsi="Arial" w:cs="Arial"/>
                <w:sz w:val="20"/>
                <w:szCs w:val="20"/>
                <w:lang w:val="en-US"/>
              </w:rPr>
            </w:pPr>
            <w:r>
              <w:rPr>
                <w:rFonts w:ascii="Arial" w:hAnsi="Arial" w:cs="Arial"/>
                <w:sz w:val="20"/>
                <w:szCs w:val="20"/>
                <w:lang w:val="en-US"/>
              </w:rPr>
              <w:t>A0600: View fund request</w:t>
            </w:r>
          </w:p>
        </w:tc>
        <w:tc>
          <w:tcPr>
            <w:tcW w:w="1985" w:type="dxa"/>
            <w:shd w:val="clear" w:color="auto" w:fill="FFFFFF" w:themeFill="background1"/>
          </w:tcPr>
          <w:p w14:paraId="340DFC88" w14:textId="77777777" w:rsidR="00D84E2F" w:rsidRDefault="009C1E67" w:rsidP="007B59C9">
            <w:pPr>
              <w:pStyle w:val="BodyText2"/>
              <w:tabs>
                <w:tab w:val="left" w:pos="540"/>
              </w:tabs>
              <w:rPr>
                <w:sz w:val="22"/>
                <w:szCs w:val="22"/>
              </w:rPr>
            </w:pPr>
            <w:r>
              <w:rPr>
                <w:sz w:val="22"/>
                <w:szCs w:val="22"/>
              </w:rPr>
              <w:t>219121923</w:t>
            </w:r>
          </w:p>
          <w:p w14:paraId="4F591BBF" w14:textId="0D4F8AD2" w:rsidR="00233479" w:rsidRPr="009C1E67" w:rsidRDefault="00233479" w:rsidP="007B59C9">
            <w:pPr>
              <w:pStyle w:val="BodyText2"/>
              <w:tabs>
                <w:tab w:val="left" w:pos="540"/>
              </w:tabs>
              <w:rPr>
                <w:sz w:val="22"/>
                <w:szCs w:val="22"/>
              </w:rPr>
            </w:pPr>
            <w:r>
              <w:rPr>
                <w:sz w:val="22"/>
                <w:szCs w:val="22"/>
              </w:rPr>
              <w:t>221517979</w:t>
            </w:r>
          </w:p>
        </w:tc>
        <w:tc>
          <w:tcPr>
            <w:tcW w:w="4394" w:type="dxa"/>
            <w:shd w:val="clear" w:color="auto" w:fill="FFFFFF" w:themeFill="background1"/>
          </w:tcPr>
          <w:p w14:paraId="7141C128" w14:textId="77777777" w:rsidR="00D84E2F" w:rsidRDefault="00233479" w:rsidP="007B59C9">
            <w:pPr>
              <w:pStyle w:val="BodyText2"/>
              <w:tabs>
                <w:tab w:val="left" w:pos="540"/>
              </w:tabs>
              <w:rPr>
                <w:sz w:val="22"/>
                <w:szCs w:val="22"/>
              </w:rPr>
            </w:pPr>
            <w:r>
              <w:rPr>
                <w:sz w:val="22"/>
                <w:szCs w:val="22"/>
              </w:rPr>
              <w:t>Bekikaya Mda</w:t>
            </w:r>
          </w:p>
          <w:p w14:paraId="288A436F" w14:textId="2FE23F19" w:rsidR="00233479" w:rsidRPr="009C1E67" w:rsidRDefault="00233479" w:rsidP="007B59C9">
            <w:pPr>
              <w:pStyle w:val="BodyText2"/>
              <w:tabs>
                <w:tab w:val="left" w:pos="540"/>
              </w:tabs>
              <w:rPr>
                <w:sz w:val="22"/>
                <w:szCs w:val="22"/>
              </w:rPr>
            </w:pPr>
            <w:proofErr w:type="spellStart"/>
            <w:r>
              <w:rPr>
                <w:sz w:val="22"/>
                <w:szCs w:val="22"/>
              </w:rPr>
              <w:t>Simthembile</w:t>
            </w:r>
            <w:proofErr w:type="spellEnd"/>
            <w:r>
              <w:rPr>
                <w:sz w:val="22"/>
                <w:szCs w:val="22"/>
              </w:rPr>
              <w:t xml:space="preserve"> Shezi</w:t>
            </w:r>
          </w:p>
        </w:tc>
      </w:tr>
      <w:tr w:rsidR="00D84E2F" w14:paraId="32355C9F" w14:textId="77777777" w:rsidTr="00D84E2F">
        <w:trPr>
          <w:trHeight w:val="200"/>
        </w:trPr>
        <w:tc>
          <w:tcPr>
            <w:tcW w:w="3998" w:type="dxa"/>
          </w:tcPr>
          <w:p w14:paraId="09192C30" w14:textId="77777777" w:rsidR="0060250A" w:rsidRDefault="0060250A" w:rsidP="0060250A">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B0100: Register Institution</w:t>
            </w:r>
          </w:p>
          <w:p w14:paraId="25C0EE41" w14:textId="77777777" w:rsidR="0060250A" w:rsidRDefault="0060250A" w:rsidP="0060250A">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B0200: Maintain Institution details</w:t>
            </w:r>
          </w:p>
          <w:p w14:paraId="7580EBA8" w14:textId="77777777" w:rsidR="0060250A" w:rsidRDefault="0060250A" w:rsidP="0060250A">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B0300: Provide student results</w:t>
            </w:r>
          </w:p>
          <w:p w14:paraId="6DDD8723" w14:textId="77777777" w:rsidR="0060250A" w:rsidRDefault="0060250A" w:rsidP="0060250A">
            <w:pPr>
              <w:pStyle w:val="NormalWeb"/>
              <w:spacing w:before="0" w:beforeAutospacing="0" w:after="0" w:afterAutospacing="0"/>
              <w:rPr>
                <w:rFonts w:ascii="Calibri" w:hAnsi="Calibri" w:cs="Calibri"/>
                <w:sz w:val="22"/>
                <w:szCs w:val="22"/>
                <w:lang w:val="en-US"/>
              </w:rPr>
            </w:pPr>
            <w:r>
              <w:rPr>
                <w:rFonts w:ascii="Arial" w:hAnsi="Arial" w:cs="Arial"/>
                <w:sz w:val="20"/>
                <w:szCs w:val="20"/>
                <w:lang w:val="en-US"/>
              </w:rPr>
              <w:t xml:space="preserve">B0400: </w:t>
            </w:r>
            <w:r>
              <w:rPr>
                <w:rFonts w:ascii="Calibri" w:hAnsi="Calibri" w:cs="Calibri"/>
                <w:lang w:val="en-US"/>
              </w:rPr>
              <w:t>Request student fund</w:t>
            </w:r>
          </w:p>
          <w:p w14:paraId="66963456" w14:textId="77777777" w:rsidR="0060250A" w:rsidRDefault="0060250A" w:rsidP="0060250A">
            <w:pPr>
              <w:pStyle w:val="NormalWeb"/>
              <w:spacing w:before="0" w:beforeAutospacing="0" w:after="0" w:afterAutospacing="0"/>
              <w:rPr>
                <w:rFonts w:ascii="Calibri" w:hAnsi="Calibri" w:cs="Calibri"/>
                <w:sz w:val="22"/>
                <w:szCs w:val="22"/>
                <w:lang w:val="en-US"/>
              </w:rPr>
            </w:pPr>
            <w:r>
              <w:rPr>
                <w:rFonts w:ascii="Arial" w:hAnsi="Arial" w:cs="Arial"/>
                <w:sz w:val="20"/>
                <w:szCs w:val="20"/>
                <w:lang w:val="en-US"/>
              </w:rPr>
              <w:t xml:space="preserve">B0500: </w:t>
            </w:r>
            <w:r>
              <w:rPr>
                <w:rFonts w:ascii="Calibri" w:hAnsi="Calibri" w:cs="Calibri"/>
                <w:lang w:val="en-US"/>
              </w:rPr>
              <w:t>Upload financial statement</w:t>
            </w:r>
          </w:p>
          <w:p w14:paraId="2B62B35E" w14:textId="77777777" w:rsidR="0060250A" w:rsidRDefault="0060250A" w:rsidP="0060250A">
            <w:pPr>
              <w:pStyle w:val="NormalWeb"/>
              <w:spacing w:before="0" w:beforeAutospacing="0" w:after="0" w:afterAutospacing="0"/>
              <w:rPr>
                <w:rFonts w:ascii="Calibri" w:hAnsi="Calibri" w:cs="Calibri"/>
                <w:sz w:val="22"/>
                <w:szCs w:val="22"/>
                <w:lang w:val="en-US"/>
              </w:rPr>
            </w:pPr>
            <w:r>
              <w:rPr>
                <w:rFonts w:ascii="Arial" w:hAnsi="Arial" w:cs="Arial"/>
                <w:sz w:val="20"/>
                <w:szCs w:val="20"/>
                <w:lang w:val="en-US"/>
              </w:rPr>
              <w:t xml:space="preserve">B0600: </w:t>
            </w:r>
            <w:r>
              <w:rPr>
                <w:rFonts w:ascii="Calibri" w:hAnsi="Calibri" w:cs="Calibri"/>
                <w:lang w:val="en-US"/>
              </w:rPr>
              <w:t>Employee</w:t>
            </w:r>
          </w:p>
          <w:p w14:paraId="4D11E485" w14:textId="5DFE7EE2" w:rsidR="00D84E2F" w:rsidRPr="009C1E67" w:rsidRDefault="0060250A" w:rsidP="009C1E67">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 xml:space="preserve">B0700: View list of students funded </w:t>
            </w:r>
          </w:p>
        </w:tc>
        <w:tc>
          <w:tcPr>
            <w:tcW w:w="1985" w:type="dxa"/>
            <w:shd w:val="clear" w:color="auto" w:fill="FFFFFF" w:themeFill="background1"/>
          </w:tcPr>
          <w:p w14:paraId="051958E5" w14:textId="77777777" w:rsidR="00233479" w:rsidRDefault="00233479" w:rsidP="00233479">
            <w:pPr>
              <w:pStyle w:val="BodyText2"/>
              <w:tabs>
                <w:tab w:val="left" w:pos="540"/>
              </w:tabs>
              <w:rPr>
                <w:sz w:val="22"/>
                <w:szCs w:val="22"/>
              </w:rPr>
            </w:pPr>
            <w:r>
              <w:rPr>
                <w:sz w:val="22"/>
                <w:szCs w:val="22"/>
              </w:rPr>
              <w:t>219121923</w:t>
            </w:r>
          </w:p>
          <w:p w14:paraId="427897CF" w14:textId="77777777" w:rsidR="00D84E2F" w:rsidRPr="009C1E67" w:rsidRDefault="00D84E2F" w:rsidP="007B59C9">
            <w:pPr>
              <w:pStyle w:val="BodyText2"/>
              <w:tabs>
                <w:tab w:val="left" w:pos="540"/>
              </w:tabs>
              <w:rPr>
                <w:sz w:val="22"/>
                <w:szCs w:val="22"/>
              </w:rPr>
            </w:pPr>
          </w:p>
        </w:tc>
        <w:tc>
          <w:tcPr>
            <w:tcW w:w="4394" w:type="dxa"/>
            <w:shd w:val="clear" w:color="auto" w:fill="FFFFFF" w:themeFill="background1"/>
          </w:tcPr>
          <w:p w14:paraId="347D497F" w14:textId="77777777" w:rsidR="00233479" w:rsidRDefault="00233479" w:rsidP="00233479">
            <w:pPr>
              <w:pStyle w:val="BodyText2"/>
              <w:tabs>
                <w:tab w:val="left" w:pos="540"/>
              </w:tabs>
              <w:rPr>
                <w:sz w:val="22"/>
                <w:szCs w:val="22"/>
              </w:rPr>
            </w:pPr>
            <w:r>
              <w:rPr>
                <w:sz w:val="22"/>
                <w:szCs w:val="22"/>
              </w:rPr>
              <w:t>Bekikaya Mda</w:t>
            </w:r>
          </w:p>
          <w:p w14:paraId="2764C3B5" w14:textId="77777777" w:rsidR="00D84E2F" w:rsidRPr="009C1E67" w:rsidRDefault="00D84E2F" w:rsidP="007B59C9">
            <w:pPr>
              <w:pStyle w:val="BodyText2"/>
              <w:tabs>
                <w:tab w:val="left" w:pos="540"/>
              </w:tabs>
              <w:rPr>
                <w:sz w:val="22"/>
                <w:szCs w:val="22"/>
              </w:rPr>
            </w:pPr>
          </w:p>
        </w:tc>
      </w:tr>
      <w:tr w:rsidR="00D84E2F" w14:paraId="47EB1C27" w14:textId="77777777" w:rsidTr="00D84E2F">
        <w:trPr>
          <w:trHeight w:val="200"/>
        </w:trPr>
        <w:tc>
          <w:tcPr>
            <w:tcW w:w="3998" w:type="dxa"/>
          </w:tcPr>
          <w:p w14:paraId="3CF37F6A" w14:textId="77777777" w:rsidR="0060250A" w:rsidRDefault="0060250A" w:rsidP="0060250A">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C0100: Register Funder</w:t>
            </w:r>
          </w:p>
          <w:p w14:paraId="646BDF6B" w14:textId="77777777" w:rsidR="0060250A" w:rsidRDefault="0060250A" w:rsidP="0060250A">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C0200: Maintain Funder details</w:t>
            </w:r>
          </w:p>
          <w:p w14:paraId="19670AE1" w14:textId="77777777" w:rsidR="0060250A" w:rsidRDefault="0060250A" w:rsidP="0060250A">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C0300: Update fund request</w:t>
            </w:r>
          </w:p>
          <w:p w14:paraId="211908A5" w14:textId="77777777" w:rsidR="0060250A" w:rsidRDefault="0060250A" w:rsidP="0060250A">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C0400: Upload student list</w:t>
            </w:r>
          </w:p>
          <w:p w14:paraId="586D708A" w14:textId="77777777" w:rsidR="0060250A" w:rsidRDefault="0060250A" w:rsidP="0060250A">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C0500: Update funding status</w:t>
            </w:r>
          </w:p>
          <w:p w14:paraId="79834CB9" w14:textId="77777777" w:rsidR="0060250A" w:rsidRDefault="0060250A" w:rsidP="0060250A">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C0600: Employee</w:t>
            </w:r>
          </w:p>
          <w:p w14:paraId="3D23594E" w14:textId="77777777" w:rsidR="0060250A" w:rsidRDefault="0060250A" w:rsidP="0060250A">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C0700: Maintain funds</w:t>
            </w:r>
          </w:p>
          <w:p w14:paraId="1025E82B" w14:textId="77777777" w:rsidR="0060250A" w:rsidRDefault="0060250A" w:rsidP="0060250A">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C0800: View applications</w:t>
            </w:r>
          </w:p>
          <w:p w14:paraId="0CC8233A" w14:textId="0DC15876" w:rsidR="00D84E2F" w:rsidRPr="009C1E67" w:rsidRDefault="0060250A" w:rsidP="009C1E67">
            <w:pPr>
              <w:pStyle w:val="NormalWeb"/>
              <w:spacing w:before="0" w:beforeAutospacing="0" w:after="0" w:afterAutospacing="0"/>
              <w:rPr>
                <w:rFonts w:ascii="Arial" w:hAnsi="Arial" w:cs="Arial"/>
                <w:sz w:val="20"/>
                <w:szCs w:val="20"/>
                <w:lang w:val="en-US"/>
              </w:rPr>
            </w:pPr>
            <w:r>
              <w:rPr>
                <w:rFonts w:ascii="Arial" w:hAnsi="Arial" w:cs="Arial"/>
                <w:sz w:val="20"/>
                <w:szCs w:val="20"/>
                <w:lang w:val="en-US"/>
              </w:rPr>
              <w:t>C0900: View list of potential bursars</w:t>
            </w:r>
          </w:p>
        </w:tc>
        <w:tc>
          <w:tcPr>
            <w:tcW w:w="1985" w:type="dxa"/>
            <w:shd w:val="clear" w:color="auto" w:fill="FFFFFF" w:themeFill="background1"/>
          </w:tcPr>
          <w:p w14:paraId="74FC183F" w14:textId="45CDCA55" w:rsidR="00D84E2F" w:rsidRPr="009C1E67" w:rsidRDefault="00233479" w:rsidP="007B59C9">
            <w:pPr>
              <w:pStyle w:val="BodyText2"/>
              <w:tabs>
                <w:tab w:val="left" w:pos="540"/>
              </w:tabs>
              <w:rPr>
                <w:sz w:val="22"/>
                <w:szCs w:val="22"/>
              </w:rPr>
            </w:pPr>
            <w:r>
              <w:rPr>
                <w:sz w:val="22"/>
                <w:szCs w:val="22"/>
              </w:rPr>
              <w:t>221517979</w:t>
            </w:r>
          </w:p>
        </w:tc>
        <w:tc>
          <w:tcPr>
            <w:tcW w:w="4394" w:type="dxa"/>
            <w:shd w:val="clear" w:color="auto" w:fill="FFFFFF" w:themeFill="background1"/>
          </w:tcPr>
          <w:p w14:paraId="063B213A" w14:textId="4B0D2E3D" w:rsidR="00D84E2F" w:rsidRPr="009C1E67" w:rsidRDefault="00233479" w:rsidP="007B59C9">
            <w:pPr>
              <w:pStyle w:val="BodyText2"/>
              <w:tabs>
                <w:tab w:val="left" w:pos="540"/>
              </w:tabs>
              <w:rPr>
                <w:sz w:val="22"/>
                <w:szCs w:val="22"/>
              </w:rPr>
            </w:pPr>
            <w:proofErr w:type="spellStart"/>
            <w:r>
              <w:rPr>
                <w:sz w:val="22"/>
                <w:szCs w:val="22"/>
              </w:rPr>
              <w:t>Simthembile</w:t>
            </w:r>
            <w:proofErr w:type="spellEnd"/>
            <w:r>
              <w:rPr>
                <w:sz w:val="22"/>
                <w:szCs w:val="22"/>
              </w:rPr>
              <w:t xml:space="preserve"> Shezi</w:t>
            </w:r>
          </w:p>
        </w:tc>
      </w:tr>
    </w:tbl>
    <w:p w14:paraId="128FF6A9" w14:textId="77777777" w:rsidR="00B86B67" w:rsidRDefault="00B86B67" w:rsidP="00B86B67">
      <w:pPr>
        <w:jc w:val="both"/>
        <w:rPr>
          <w:rFonts w:cs="Arial"/>
          <w:sz w:val="22"/>
          <w:szCs w:val="22"/>
        </w:rPr>
      </w:pPr>
    </w:p>
    <w:p w14:paraId="45EC562A" w14:textId="7D172FA1" w:rsidR="00B86B67" w:rsidRDefault="00B86B67">
      <w:pPr>
        <w:rPr>
          <w:rFonts w:cs="Arial"/>
          <w:b/>
          <w:bCs/>
          <w:kern w:val="32"/>
          <w:sz w:val="26"/>
          <w:szCs w:val="26"/>
        </w:rPr>
      </w:pPr>
      <w:r>
        <w:rPr>
          <w:rFonts w:cs="Arial"/>
          <w:b/>
          <w:bCs/>
          <w:kern w:val="32"/>
          <w:sz w:val="26"/>
          <w:szCs w:val="26"/>
        </w:rPr>
        <w:br w:type="page"/>
      </w:r>
    </w:p>
    <w:p w14:paraId="51F3281C" w14:textId="5DED6D76" w:rsidR="009073F3" w:rsidRDefault="009073F3" w:rsidP="009073F3">
      <w:pPr>
        <w:pStyle w:val="Heading1"/>
        <w:pBdr>
          <w:bottom w:val="single" w:sz="2" w:space="1" w:color="auto"/>
        </w:pBdr>
      </w:pPr>
      <w:bookmarkStart w:id="46" w:name="_Toc99700812"/>
      <w:r>
        <w:lastRenderedPageBreak/>
        <w:t>Researching the Requirements</w:t>
      </w:r>
      <w:bookmarkEnd w:id="46"/>
    </w:p>
    <w:p w14:paraId="480ED42F" w14:textId="1FD28DA9" w:rsidR="00BD11FD" w:rsidRDefault="009073F3" w:rsidP="006320C6">
      <w:pPr>
        <w:pStyle w:val="Heading2"/>
        <w:numPr>
          <w:ilvl w:val="0"/>
          <w:numId w:val="0"/>
        </w:numPr>
        <w:ind w:left="576" w:hanging="576"/>
      </w:pPr>
      <w:bookmarkStart w:id="47" w:name="_Toc99700813"/>
      <w:r>
        <w:t xml:space="preserve">10 User Interview </w:t>
      </w:r>
      <w:commentRangeStart w:id="48"/>
      <w:r>
        <w:t>Questions</w:t>
      </w:r>
      <w:commentRangeEnd w:id="48"/>
      <w:r>
        <w:rPr>
          <w:rStyle w:val="CommentReference"/>
          <w:rFonts w:cs="Times New Roman"/>
          <w:b w:val="0"/>
          <w:bCs w:val="0"/>
          <w:iCs w:val="0"/>
        </w:rPr>
        <w:commentReference w:id="48"/>
      </w:r>
      <w:bookmarkEnd w:id="47"/>
    </w:p>
    <w:p w14:paraId="6B916076" w14:textId="3D1B88E2" w:rsidR="006320C6" w:rsidRDefault="0030510F" w:rsidP="006320C6">
      <w:pPr>
        <w:pStyle w:val="ListParagraph"/>
        <w:numPr>
          <w:ilvl w:val="0"/>
          <w:numId w:val="16"/>
        </w:numPr>
      </w:pPr>
      <w:r>
        <w:t>What is your past experience dealing with financial aid offices?</w:t>
      </w:r>
    </w:p>
    <w:p w14:paraId="39208C27" w14:textId="43D3D85F" w:rsidR="0030510F" w:rsidRDefault="0030510F" w:rsidP="006320C6">
      <w:pPr>
        <w:pStyle w:val="ListParagraph"/>
        <w:numPr>
          <w:ilvl w:val="0"/>
          <w:numId w:val="16"/>
        </w:numPr>
      </w:pPr>
      <w:r>
        <w:t>How often do you visit the financial aid office per year?</w:t>
      </w:r>
    </w:p>
    <w:p w14:paraId="52FBDCA9" w14:textId="24587AA1" w:rsidR="0030510F" w:rsidRDefault="0030510F" w:rsidP="006320C6">
      <w:pPr>
        <w:pStyle w:val="ListParagraph"/>
        <w:numPr>
          <w:ilvl w:val="0"/>
          <w:numId w:val="16"/>
        </w:numPr>
      </w:pPr>
      <w:r>
        <w:t>During those visits how many times did you get the assistance you need?</w:t>
      </w:r>
    </w:p>
    <w:p w14:paraId="22831F50" w14:textId="3A0B38F5" w:rsidR="0030510F" w:rsidRDefault="0008446E" w:rsidP="006320C6">
      <w:pPr>
        <w:pStyle w:val="ListParagraph"/>
        <w:numPr>
          <w:ilvl w:val="0"/>
          <w:numId w:val="16"/>
        </w:numPr>
      </w:pPr>
      <w:r>
        <w:t>How fast does financial aid respond to emails on a regular day?</w:t>
      </w:r>
    </w:p>
    <w:p w14:paraId="7A10DA45" w14:textId="53645683" w:rsidR="004E1FDC" w:rsidRDefault="0008446E" w:rsidP="004E1FDC">
      <w:pPr>
        <w:pStyle w:val="ListParagraph"/>
        <w:numPr>
          <w:ilvl w:val="0"/>
          <w:numId w:val="16"/>
        </w:numPr>
      </w:pPr>
      <w:r>
        <w:t>How many days does it take for a query to be solved via email</w:t>
      </w:r>
      <w:r w:rsidR="004E1FDC">
        <w:t>?</w:t>
      </w:r>
    </w:p>
    <w:p w14:paraId="4B57C69E" w14:textId="53F54F9C" w:rsidR="004E1FDC" w:rsidRDefault="00343E98" w:rsidP="004E1FDC">
      <w:pPr>
        <w:pStyle w:val="ListParagraph"/>
        <w:numPr>
          <w:ilvl w:val="0"/>
          <w:numId w:val="16"/>
        </w:numPr>
      </w:pPr>
      <w:r>
        <w:t xml:space="preserve">What is the issue you </w:t>
      </w:r>
      <w:r w:rsidR="00064700">
        <w:t>usually</w:t>
      </w:r>
      <w:r>
        <w:t xml:space="preserve"> run into when looking for funding?</w:t>
      </w:r>
    </w:p>
    <w:p w14:paraId="79BB3567" w14:textId="31DB4989" w:rsidR="00343E98" w:rsidRDefault="00064700" w:rsidP="004E1FDC">
      <w:pPr>
        <w:pStyle w:val="ListParagraph"/>
        <w:numPr>
          <w:ilvl w:val="0"/>
          <w:numId w:val="16"/>
        </w:numPr>
      </w:pPr>
      <w:r>
        <w:t>Do you think bursary applications can be easier than they are now?</w:t>
      </w:r>
    </w:p>
    <w:p w14:paraId="44A0E21D" w14:textId="0211452F" w:rsidR="00064700" w:rsidRDefault="00064700" w:rsidP="004E1FDC">
      <w:pPr>
        <w:pStyle w:val="ListParagraph"/>
        <w:numPr>
          <w:ilvl w:val="0"/>
          <w:numId w:val="16"/>
        </w:numPr>
      </w:pPr>
      <w:r>
        <w:t xml:space="preserve">Have you ever had </w:t>
      </w:r>
      <w:r w:rsidR="00A8254A">
        <w:t xml:space="preserve">a hard time communicating </w:t>
      </w:r>
      <w:r w:rsidR="00145E8E">
        <w:t>financial matters with relevant personnel?</w:t>
      </w:r>
    </w:p>
    <w:p w14:paraId="1EE681FE" w14:textId="3A613978" w:rsidR="00A8254A" w:rsidRDefault="00223596" w:rsidP="004E1FDC">
      <w:pPr>
        <w:pStyle w:val="ListParagraph"/>
        <w:numPr>
          <w:ilvl w:val="0"/>
          <w:numId w:val="16"/>
        </w:numPr>
      </w:pPr>
      <w:r>
        <w:t>As the funder, what information would you like to get from prospective bursars?</w:t>
      </w:r>
    </w:p>
    <w:p w14:paraId="2EAE4EF8" w14:textId="7DDFEC12" w:rsidR="00223596" w:rsidRPr="006320C6" w:rsidRDefault="007F2296" w:rsidP="004E1FDC">
      <w:pPr>
        <w:pStyle w:val="ListParagraph"/>
        <w:numPr>
          <w:ilvl w:val="0"/>
          <w:numId w:val="16"/>
        </w:numPr>
      </w:pPr>
      <w:r>
        <w:t>As the inst</w:t>
      </w:r>
      <w:r w:rsidR="00435C99">
        <w:t>it</w:t>
      </w:r>
      <w:r>
        <w:t>ution, is there a process that you would like to simplify when dealing with student funding?</w:t>
      </w:r>
    </w:p>
    <w:sectPr w:rsidR="00223596" w:rsidRPr="006320C6" w:rsidSect="0090504B">
      <w:headerReference w:type="default" r:id="rId15"/>
      <w:footerReference w:type="default" r:id="rId16"/>
      <w:pgSz w:w="11907" w:h="16839" w:code="9"/>
      <w:pgMar w:top="720" w:right="720" w:bottom="720" w:left="720" w:header="1009" w:footer="1009"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Janine Nel" w:date="2010-02-09T16:06:00Z" w:initials="Janine">
    <w:p w14:paraId="6E554629" w14:textId="77777777" w:rsidR="00131EEF" w:rsidRDefault="00131EEF">
      <w:pPr>
        <w:pStyle w:val="CommentText"/>
      </w:pPr>
      <w:r>
        <w:rPr>
          <w:rStyle w:val="CommentReference"/>
        </w:rPr>
        <w:annotationRef/>
      </w:r>
    </w:p>
    <w:p w14:paraId="58718A67" w14:textId="27D92AC8" w:rsidR="00131EEF" w:rsidRDefault="00131EEF">
      <w:pPr>
        <w:pStyle w:val="CommentText"/>
      </w:pPr>
      <w:r w:rsidRPr="00AF2948">
        <w:t xml:space="preserve">Functional requirements capture and specify intended behavior of </w:t>
      </w:r>
      <w:r>
        <w:t>the system being developed. It</w:t>
      </w:r>
      <w:r w:rsidRPr="00AF2948">
        <w:t xml:space="preserve"> define things such as system calculations, data manipulation and processing, user interface and interaction with the application, and other specific functionality that show how user requirements are satisfied.</w:t>
      </w:r>
    </w:p>
  </w:comment>
  <w:comment w:id="8" w:author="Janine Nel" w:date="2010-02-09T18:16:00Z" w:initials="Janine">
    <w:p w14:paraId="716AE6AC" w14:textId="77777777" w:rsidR="00131EEF" w:rsidRDefault="00131EEF">
      <w:pPr>
        <w:pStyle w:val="CommentText"/>
      </w:pPr>
      <w:r>
        <w:rPr>
          <w:rStyle w:val="CommentReference"/>
        </w:rPr>
        <w:annotationRef/>
      </w:r>
    </w:p>
    <w:p w14:paraId="2D205A88" w14:textId="77777777" w:rsidR="00131EEF" w:rsidRPr="0024266D" w:rsidRDefault="00131EEF" w:rsidP="0024266D">
      <w:pPr>
        <w:pStyle w:val="CommentText"/>
        <w:rPr>
          <w:rFonts w:cs="Arial"/>
        </w:rPr>
      </w:pPr>
      <w:r w:rsidRPr="0024266D">
        <w:rPr>
          <w:rFonts w:cs="Arial"/>
          <w:i/>
        </w:rPr>
        <w:t>Functional requirements</w:t>
      </w:r>
      <w:r w:rsidRPr="0024266D">
        <w:rPr>
          <w:rFonts w:cs="Arial"/>
        </w:rPr>
        <w:t xml:space="preserve"> can be modeled with a business use case diagram which will provide a high-level view of all the functional requirements.   </w:t>
      </w:r>
    </w:p>
    <w:p w14:paraId="4D3DEB99" w14:textId="77777777" w:rsidR="00131EEF" w:rsidRPr="0024266D" w:rsidRDefault="00131EEF" w:rsidP="0024266D">
      <w:pPr>
        <w:pStyle w:val="CommentText"/>
        <w:rPr>
          <w:rFonts w:cs="Arial"/>
        </w:rPr>
      </w:pPr>
    </w:p>
    <w:p w14:paraId="5B841E67" w14:textId="77777777" w:rsidR="00131EEF" w:rsidRPr="0024266D" w:rsidRDefault="00131EEF" w:rsidP="0024266D">
      <w:pPr>
        <w:pStyle w:val="CommentText"/>
        <w:rPr>
          <w:rFonts w:cs="Arial"/>
          <w:color w:val="000000" w:themeColor="text1"/>
        </w:rPr>
      </w:pPr>
      <w:r w:rsidRPr="0024266D">
        <w:rPr>
          <w:rFonts w:cs="Arial"/>
        </w:rPr>
        <w:t>A business use case model i</w:t>
      </w:r>
      <w:r w:rsidRPr="0024266D">
        <w:rPr>
          <w:rFonts w:cs="Arial"/>
          <w:color w:val="000000" w:themeColor="text1"/>
        </w:rPr>
        <w:t>llustrates in a very simple way the main functions of the system and the users that will interact with it</w:t>
      </w:r>
    </w:p>
    <w:p w14:paraId="768F3CBE" w14:textId="77777777" w:rsidR="00131EEF" w:rsidRDefault="00131EEF" w:rsidP="0024266D">
      <w:pPr>
        <w:pStyle w:val="CommentText"/>
        <w:rPr>
          <w:rFonts w:cs="Arial"/>
          <w:color w:val="000000" w:themeColor="text1"/>
        </w:rPr>
      </w:pPr>
    </w:p>
    <w:p w14:paraId="701A315E" w14:textId="77777777" w:rsidR="00131EEF" w:rsidRDefault="00131EEF" w:rsidP="0024266D">
      <w:pPr>
        <w:pStyle w:val="CommentText"/>
        <w:rPr>
          <w:rFonts w:cs="Arial"/>
          <w:color w:val="000000" w:themeColor="text1"/>
        </w:rPr>
      </w:pPr>
      <w:r w:rsidRPr="0024266D">
        <w:rPr>
          <w:rFonts w:cs="Arial"/>
          <w:color w:val="000000" w:themeColor="text1"/>
        </w:rPr>
        <w:t>For this model, you do not have to show the &lt;&lt;extends&gt;&gt; and &lt;&lt;includes&gt;&gt; relationships yet – you can if you want to but we will not comment on them for the requirements doc, this is done during analysis</w:t>
      </w:r>
    </w:p>
    <w:p w14:paraId="37E4D62A" w14:textId="77777777" w:rsidR="00131EEF" w:rsidRDefault="00131EEF" w:rsidP="0024266D">
      <w:pPr>
        <w:pStyle w:val="CommentText"/>
        <w:rPr>
          <w:rFonts w:cs="Arial"/>
          <w:color w:val="000000" w:themeColor="text1"/>
        </w:rPr>
      </w:pPr>
    </w:p>
    <w:p w14:paraId="60F8DC34" w14:textId="77777777" w:rsidR="00131EEF" w:rsidRPr="0024266D" w:rsidRDefault="00131EEF" w:rsidP="0024266D">
      <w:pPr>
        <w:pStyle w:val="CommentText"/>
        <w:rPr>
          <w:rFonts w:cs="Arial"/>
          <w:b/>
        </w:rPr>
      </w:pPr>
      <w:r w:rsidRPr="0024266D">
        <w:rPr>
          <w:rFonts w:cs="Arial"/>
          <w:b/>
          <w:color w:val="000000" w:themeColor="text1"/>
          <w:szCs w:val="22"/>
        </w:rPr>
        <w:t>VERY NB:  Please include use case number</w:t>
      </w:r>
      <w:r>
        <w:rPr>
          <w:rFonts w:cs="Arial"/>
          <w:b/>
          <w:color w:val="000000" w:themeColor="text1"/>
          <w:szCs w:val="22"/>
        </w:rPr>
        <w:t>s</w:t>
      </w:r>
      <w:r w:rsidRPr="0024266D">
        <w:rPr>
          <w:rFonts w:cs="Arial"/>
          <w:b/>
          <w:color w:val="000000" w:themeColor="text1"/>
          <w:szCs w:val="22"/>
        </w:rPr>
        <w:t xml:space="preserve"> on the use case diagram as well</w:t>
      </w:r>
    </w:p>
  </w:comment>
  <w:comment w:id="10" w:author="Janine Nel" w:date="2010-02-09T18:03:00Z" w:initials="Janine">
    <w:p w14:paraId="462493A7" w14:textId="77777777" w:rsidR="00131EEF" w:rsidRDefault="00131EEF">
      <w:pPr>
        <w:pStyle w:val="CommentText"/>
      </w:pPr>
      <w:r>
        <w:rPr>
          <w:rStyle w:val="CommentReference"/>
        </w:rPr>
        <w:annotationRef/>
      </w:r>
    </w:p>
    <w:p w14:paraId="04414291" w14:textId="77777777" w:rsidR="00131EEF" w:rsidRPr="00E2285F" w:rsidRDefault="00131EEF" w:rsidP="00741385">
      <w:pPr>
        <w:tabs>
          <w:tab w:val="left" w:pos="540"/>
          <w:tab w:val="left" w:pos="900"/>
        </w:tabs>
        <w:spacing w:line="280" w:lineRule="atLeast"/>
        <w:ind w:left="19"/>
        <w:rPr>
          <w:b/>
        </w:rPr>
      </w:pPr>
      <w:r w:rsidRPr="00E2285F">
        <w:t xml:space="preserve">The use case glossary is used to document use cases and actors identified from the Business Use Case Model and from other sources.  It should include all use cases shown in the Business Use Case model. Each requirement must be documented as part of a use case.  This must </w:t>
      </w:r>
      <w:r w:rsidRPr="00741385">
        <w:rPr>
          <w:u w:val="single"/>
        </w:rPr>
        <w:t>include</w:t>
      </w:r>
      <w:r w:rsidRPr="00E2285F">
        <w:t xml:space="preserve"> </w:t>
      </w:r>
      <w:r w:rsidRPr="00741385">
        <w:rPr>
          <w:u w:val="single"/>
        </w:rPr>
        <w:t>all output / report requirements</w:t>
      </w:r>
      <w:r w:rsidRPr="00E2285F">
        <w:t xml:space="preserve"> as well.</w:t>
      </w:r>
    </w:p>
    <w:p w14:paraId="56A3606F" w14:textId="77777777" w:rsidR="00131EEF" w:rsidRDefault="00131EEF" w:rsidP="00741385">
      <w:pPr>
        <w:tabs>
          <w:tab w:val="left" w:pos="540"/>
          <w:tab w:val="left" w:pos="900"/>
        </w:tabs>
        <w:spacing w:line="280" w:lineRule="atLeast"/>
        <w:ind w:left="19"/>
        <w:rPr>
          <w:b/>
          <w:bCs/>
        </w:rPr>
      </w:pPr>
    </w:p>
    <w:p w14:paraId="54B75F29" w14:textId="77777777" w:rsidR="00131EEF" w:rsidRDefault="00131EEF" w:rsidP="00741385">
      <w:pPr>
        <w:spacing w:line="280" w:lineRule="atLeast"/>
        <w:ind w:left="19"/>
      </w:pPr>
      <w:r w:rsidRPr="00E2285F">
        <w:t>The use cases must be numbered using the standard numbering system as follows:</w:t>
      </w:r>
    </w:p>
    <w:p w14:paraId="19CA83C2" w14:textId="77777777" w:rsidR="00131EEF" w:rsidRPr="00E2285F" w:rsidRDefault="00131EEF" w:rsidP="00741385">
      <w:pPr>
        <w:spacing w:line="280" w:lineRule="atLeast"/>
        <w:ind w:left="19"/>
        <w:rPr>
          <w:b/>
        </w:rPr>
      </w:pPr>
    </w:p>
    <w:p w14:paraId="092D777B" w14:textId="77777777" w:rsidR="00131EEF" w:rsidRPr="00741385" w:rsidRDefault="00131EEF" w:rsidP="00741385">
      <w:pPr>
        <w:spacing w:line="280" w:lineRule="atLeast"/>
        <w:jc w:val="both"/>
        <w:rPr>
          <w:b/>
        </w:rPr>
      </w:pPr>
      <w:r w:rsidRPr="00E2285F">
        <w:t>N9999 where the first 4 digits represent a sequential number, starting at 0100 and increasing in increments of 100, and N represents the package</w:t>
      </w:r>
      <w:r>
        <w:t>;</w:t>
      </w:r>
      <w:r w:rsidRPr="00E2285F">
        <w:t xml:space="preserve"> where the 1</w:t>
      </w:r>
      <w:r w:rsidRPr="00741385">
        <w:rPr>
          <w:vertAlign w:val="superscript"/>
        </w:rPr>
        <w:t>st</w:t>
      </w:r>
      <w:r w:rsidRPr="00E2285F">
        <w:t xml:space="preserve"> package is A, the 2</w:t>
      </w:r>
      <w:r w:rsidRPr="00741385">
        <w:rPr>
          <w:vertAlign w:val="superscript"/>
        </w:rPr>
        <w:t>nd</w:t>
      </w:r>
      <w:r w:rsidRPr="00E2285F">
        <w:t xml:space="preserve"> package B etc. </w:t>
      </w:r>
    </w:p>
    <w:p w14:paraId="304D6088" w14:textId="77777777" w:rsidR="00131EEF" w:rsidRDefault="00131EEF" w:rsidP="00741385">
      <w:pPr>
        <w:spacing w:line="280" w:lineRule="atLeast"/>
        <w:jc w:val="both"/>
      </w:pPr>
    </w:p>
    <w:p w14:paraId="237D19C0" w14:textId="77777777" w:rsidR="00131EEF" w:rsidRPr="00741385" w:rsidRDefault="00131EEF" w:rsidP="00741385">
      <w:pPr>
        <w:spacing w:line="280" w:lineRule="atLeast"/>
        <w:jc w:val="both"/>
        <w:rPr>
          <w:b/>
        </w:rPr>
      </w:pPr>
      <w:r w:rsidRPr="00E2285F">
        <w:t>For example, if the first package is the Client package, then the use cases would be numbered as follows:</w:t>
      </w:r>
    </w:p>
    <w:p w14:paraId="11519426" w14:textId="77777777" w:rsidR="00131EEF" w:rsidRPr="00E2285F" w:rsidRDefault="00131EEF" w:rsidP="00C619DC">
      <w:pPr>
        <w:pStyle w:val="BodyText2"/>
        <w:numPr>
          <w:ilvl w:val="0"/>
          <w:numId w:val="5"/>
        </w:numPr>
        <w:spacing w:after="0" w:line="280" w:lineRule="atLeast"/>
        <w:jc w:val="both"/>
        <w:rPr>
          <w:b/>
        </w:rPr>
      </w:pPr>
      <w:r w:rsidRPr="00E2285F">
        <w:t>A0100 Client Maintenance</w:t>
      </w:r>
    </w:p>
    <w:p w14:paraId="01AD2E88" w14:textId="77777777" w:rsidR="00131EEF" w:rsidRPr="00E2285F" w:rsidRDefault="00131EEF" w:rsidP="00C619DC">
      <w:pPr>
        <w:pStyle w:val="BodyText2"/>
        <w:numPr>
          <w:ilvl w:val="0"/>
          <w:numId w:val="5"/>
        </w:numPr>
        <w:spacing w:after="0" w:line="280" w:lineRule="atLeast"/>
        <w:jc w:val="both"/>
        <w:rPr>
          <w:b/>
        </w:rPr>
      </w:pPr>
      <w:r w:rsidRPr="00E2285F">
        <w:t>A0200 Account Maintenance</w:t>
      </w:r>
    </w:p>
    <w:p w14:paraId="6BDEB7C6" w14:textId="77777777" w:rsidR="00131EEF" w:rsidRPr="00E2285F" w:rsidRDefault="00131EEF" w:rsidP="00C619DC">
      <w:pPr>
        <w:pStyle w:val="BodyText2"/>
        <w:numPr>
          <w:ilvl w:val="0"/>
          <w:numId w:val="5"/>
        </w:numPr>
        <w:spacing w:after="0" w:line="280" w:lineRule="atLeast"/>
        <w:jc w:val="both"/>
        <w:rPr>
          <w:b/>
        </w:rPr>
      </w:pPr>
      <w:r w:rsidRPr="00E2285F">
        <w:t>A0300 …….</w:t>
      </w:r>
    </w:p>
    <w:p w14:paraId="5A3D12C1" w14:textId="77777777" w:rsidR="00131EEF" w:rsidRDefault="00131EEF" w:rsidP="00741385">
      <w:pPr>
        <w:pStyle w:val="ListParagraph"/>
        <w:spacing w:line="280" w:lineRule="atLeast"/>
        <w:ind w:left="0"/>
        <w:jc w:val="both"/>
      </w:pPr>
    </w:p>
    <w:p w14:paraId="24DD4CA6" w14:textId="77777777" w:rsidR="00131EEF" w:rsidRDefault="00131EEF" w:rsidP="00172B61">
      <w:pPr>
        <w:pStyle w:val="BodyText2"/>
        <w:spacing w:after="0" w:line="280" w:lineRule="atLeast"/>
        <w:jc w:val="both"/>
      </w:pPr>
    </w:p>
    <w:p w14:paraId="58D2492E" w14:textId="77777777" w:rsidR="00131EEF" w:rsidRPr="00172B61" w:rsidRDefault="00131EEF" w:rsidP="00172B61">
      <w:pPr>
        <w:pStyle w:val="BodyText2"/>
        <w:spacing w:after="0" w:line="280" w:lineRule="atLeast"/>
        <w:jc w:val="both"/>
        <w:rPr>
          <w:b/>
          <w:i/>
        </w:rPr>
      </w:pPr>
      <w:r>
        <w:rPr>
          <w:i/>
        </w:rPr>
        <w:t>*Delete tables/rows not required</w:t>
      </w:r>
    </w:p>
    <w:p w14:paraId="164E517D" w14:textId="77777777" w:rsidR="00131EEF" w:rsidRDefault="00131EEF">
      <w:pPr>
        <w:pStyle w:val="CommentText"/>
      </w:pPr>
    </w:p>
  </w:comment>
  <w:comment w:id="13" w:author="Janine Nel" w:date="2010-02-09T19:59:00Z" w:initials="Janine">
    <w:p w14:paraId="5598F1D7" w14:textId="77777777" w:rsidR="00131EEF" w:rsidRDefault="00131EEF">
      <w:pPr>
        <w:pStyle w:val="CommentText"/>
      </w:pPr>
      <w:r>
        <w:rPr>
          <w:rStyle w:val="CommentReference"/>
        </w:rPr>
        <w:annotationRef/>
      </w:r>
    </w:p>
    <w:p w14:paraId="67829F3E" w14:textId="77777777" w:rsidR="00131EEF" w:rsidRDefault="00131EEF">
      <w:pPr>
        <w:pStyle w:val="CommentText"/>
      </w:pPr>
      <w:r>
        <w:t>Repeat tables below for every use case</w:t>
      </w:r>
    </w:p>
  </w:comment>
  <w:comment w:id="14" w:author="Janine Nel" w:date="2010-02-09T20:33:00Z" w:initials="Janine">
    <w:p w14:paraId="1923FB12" w14:textId="77777777" w:rsidR="00131EEF" w:rsidRDefault="00131EEF">
      <w:pPr>
        <w:pStyle w:val="CommentText"/>
      </w:pPr>
      <w:r>
        <w:rPr>
          <w:rStyle w:val="CommentReference"/>
        </w:rPr>
        <w:annotationRef/>
      </w:r>
    </w:p>
    <w:p w14:paraId="1463AA73" w14:textId="77777777" w:rsidR="00131EEF" w:rsidRDefault="00131EEF">
      <w:pPr>
        <w:pStyle w:val="CommentText"/>
      </w:pPr>
      <w:r>
        <w:t>Must correspond with Business Use Case model</w:t>
      </w:r>
    </w:p>
  </w:comment>
  <w:comment w:id="15" w:author="Janine Nel" w:date="2010-02-09T20:02:00Z" w:initials="Janine">
    <w:p w14:paraId="4E8EA723" w14:textId="77777777" w:rsidR="00131EEF" w:rsidRDefault="00131EEF">
      <w:pPr>
        <w:pStyle w:val="CommentText"/>
      </w:pPr>
      <w:r>
        <w:rPr>
          <w:rStyle w:val="CommentReference"/>
        </w:rPr>
        <w:annotationRef/>
      </w:r>
    </w:p>
    <w:p w14:paraId="51AECDBE" w14:textId="77777777" w:rsidR="00131EEF" w:rsidRDefault="00131EEF">
      <w:pPr>
        <w:pStyle w:val="CommentText"/>
      </w:pPr>
      <w:r>
        <w:t>Identify the users/systems that initiate the use case</w:t>
      </w:r>
    </w:p>
  </w:comment>
  <w:comment w:id="16" w:author="Janine Nel" w:date="2010-02-09T20:03:00Z" w:initials="Janine">
    <w:p w14:paraId="3A17DEAC" w14:textId="77777777" w:rsidR="00131EEF" w:rsidRDefault="00131EEF">
      <w:pPr>
        <w:pStyle w:val="CommentText"/>
      </w:pPr>
      <w:r>
        <w:rPr>
          <w:rStyle w:val="CommentReference"/>
        </w:rPr>
        <w:annotationRef/>
      </w:r>
    </w:p>
    <w:p w14:paraId="40C62E7F" w14:textId="77777777" w:rsidR="00131EEF" w:rsidRDefault="00131EEF">
      <w:pPr>
        <w:pStyle w:val="CommentText"/>
      </w:pPr>
      <w:r>
        <w:t>List the users/systems that receive messages/report from the use case</w:t>
      </w:r>
    </w:p>
  </w:comment>
  <w:comment w:id="17" w:author="Janine Nel" w:date="2010-02-09T20:28:00Z" w:initials="Janine">
    <w:p w14:paraId="0DF298F4" w14:textId="77777777" w:rsidR="00131EEF" w:rsidRDefault="00131EEF">
      <w:pPr>
        <w:pStyle w:val="CommentText"/>
      </w:pPr>
      <w:r>
        <w:rPr>
          <w:rStyle w:val="CommentReference"/>
        </w:rPr>
        <w:annotationRef/>
      </w:r>
    </w:p>
    <w:p w14:paraId="2EE281D0" w14:textId="77777777" w:rsidR="00131EEF" w:rsidRPr="00002D9C" w:rsidRDefault="00131EEF">
      <w:pPr>
        <w:pStyle w:val="CommentText"/>
        <w:rPr>
          <w:rFonts w:cs="Arial"/>
        </w:rPr>
      </w:pPr>
      <w:r w:rsidRPr="00002D9C">
        <w:rPr>
          <w:rFonts w:cs="Arial"/>
          <w:szCs w:val="18"/>
          <w:lang w:val="en-ZA" w:eastAsia="en-ZA"/>
        </w:rPr>
        <w:t>Used to describe the overall intent of the use case.</w:t>
      </w:r>
    </w:p>
  </w:comment>
  <w:comment w:id="18" w:author="Janine Nel" w:date="2010-02-09T20:36:00Z" w:initials="Janine">
    <w:p w14:paraId="429AD2BE" w14:textId="77777777" w:rsidR="00131EEF" w:rsidRDefault="00131EEF">
      <w:pPr>
        <w:pStyle w:val="CommentText"/>
      </w:pPr>
      <w:r>
        <w:rPr>
          <w:rStyle w:val="CommentReference"/>
        </w:rPr>
        <w:annotationRef/>
      </w:r>
    </w:p>
    <w:p w14:paraId="4893961E" w14:textId="77777777" w:rsidR="00131EEF" w:rsidRDefault="00131EEF" w:rsidP="00B81786">
      <w:pPr>
        <w:pStyle w:val="CommentText"/>
        <w:rPr>
          <w:color w:val="000000" w:themeColor="text1"/>
        </w:rPr>
      </w:pPr>
      <w:r w:rsidRPr="00B81786">
        <w:rPr>
          <w:color w:val="000000" w:themeColor="text1"/>
        </w:rPr>
        <w:t xml:space="preserve">List anything that must be complete prior to the initiation of the use case. </w:t>
      </w:r>
    </w:p>
    <w:p w14:paraId="60F2E798" w14:textId="77777777" w:rsidR="00131EEF" w:rsidRDefault="00131EEF" w:rsidP="00B81786">
      <w:pPr>
        <w:pStyle w:val="CommentText"/>
        <w:rPr>
          <w:color w:val="000000" w:themeColor="text1"/>
        </w:rPr>
      </w:pPr>
    </w:p>
    <w:p w14:paraId="61ABA53B" w14:textId="77777777" w:rsidR="00131EEF" w:rsidRDefault="00131EEF" w:rsidP="00B81786">
      <w:pPr>
        <w:pStyle w:val="CommentText"/>
      </w:pPr>
      <w:r w:rsidRPr="00B81786">
        <w:rPr>
          <w:color w:val="000000" w:themeColor="text1"/>
        </w:rPr>
        <w:t xml:space="preserve">For example, the user may be required to be logged </w:t>
      </w:r>
      <w:r>
        <w:rPr>
          <w:color w:val="000000" w:themeColor="text1"/>
        </w:rPr>
        <w:t>on</w:t>
      </w:r>
    </w:p>
  </w:comment>
  <w:comment w:id="20" w:author="Janine Nel" w:date="2010-02-09T20:37:00Z" w:initials="Janine">
    <w:p w14:paraId="10EEC1AC" w14:textId="77777777" w:rsidR="00131EEF" w:rsidRDefault="00131EEF">
      <w:pPr>
        <w:pStyle w:val="CommentText"/>
      </w:pPr>
      <w:r>
        <w:rPr>
          <w:rStyle w:val="CommentReference"/>
        </w:rPr>
        <w:annotationRef/>
      </w:r>
    </w:p>
    <w:p w14:paraId="328892EA" w14:textId="77777777" w:rsidR="00131EEF" w:rsidRPr="00B81786" w:rsidRDefault="00131EEF">
      <w:pPr>
        <w:pStyle w:val="CommentText"/>
        <w:rPr>
          <w:color w:val="000000" w:themeColor="text1"/>
        </w:rPr>
      </w:pPr>
      <w:r w:rsidRPr="00B81786">
        <w:rPr>
          <w:color w:val="000000" w:themeColor="text1"/>
        </w:rPr>
        <w:t xml:space="preserve">List the </w:t>
      </w:r>
      <w:r>
        <w:rPr>
          <w:color w:val="000000" w:themeColor="text1"/>
        </w:rPr>
        <w:t>event / condition</w:t>
      </w:r>
      <w:r w:rsidRPr="00B81786">
        <w:rPr>
          <w:color w:val="000000" w:themeColor="text1"/>
        </w:rPr>
        <w:t xml:space="preserve"> that trigger the use case</w:t>
      </w:r>
    </w:p>
  </w:comment>
  <w:comment w:id="21" w:author="Janine Nel" w:date="2010-02-09T20:39:00Z" w:initials="Janine">
    <w:p w14:paraId="3C78F406" w14:textId="77777777" w:rsidR="00131EEF" w:rsidRDefault="00131EEF">
      <w:pPr>
        <w:pStyle w:val="CommentText"/>
      </w:pPr>
      <w:r>
        <w:rPr>
          <w:rStyle w:val="CommentReference"/>
        </w:rPr>
        <w:annotationRef/>
      </w:r>
    </w:p>
    <w:p w14:paraId="07365BEE" w14:textId="77777777" w:rsidR="00131EEF" w:rsidRDefault="00131EEF">
      <w:pPr>
        <w:pStyle w:val="CommentText"/>
        <w:rPr>
          <w:color w:val="000000" w:themeColor="text1"/>
        </w:rPr>
      </w:pPr>
      <w:r w:rsidRPr="00B81786">
        <w:rPr>
          <w:color w:val="000000" w:themeColor="text1"/>
        </w:rPr>
        <w:t xml:space="preserve">List the end results expected by the user. </w:t>
      </w:r>
    </w:p>
    <w:p w14:paraId="4B717374" w14:textId="77777777" w:rsidR="00131EEF" w:rsidRDefault="00131EEF">
      <w:pPr>
        <w:pStyle w:val="CommentText"/>
        <w:rPr>
          <w:color w:val="000000" w:themeColor="text1"/>
        </w:rPr>
      </w:pPr>
    </w:p>
    <w:p w14:paraId="5A67199B" w14:textId="77777777" w:rsidR="00131EEF" w:rsidRPr="00B81786" w:rsidRDefault="00131EEF">
      <w:pPr>
        <w:pStyle w:val="CommentText"/>
        <w:rPr>
          <w:color w:val="000000" w:themeColor="text1"/>
        </w:rPr>
      </w:pPr>
      <w:r w:rsidRPr="00B81786">
        <w:rPr>
          <w:color w:val="000000" w:themeColor="text1"/>
        </w:rPr>
        <w:t xml:space="preserve">For example, </w:t>
      </w:r>
      <w:r>
        <w:rPr>
          <w:color w:val="000000" w:themeColor="text1"/>
        </w:rPr>
        <w:t>An order is created</w:t>
      </w:r>
    </w:p>
  </w:comment>
  <w:comment w:id="22" w:author="Janine Nel" w:date="2010-02-09T20:44:00Z" w:initials="Janine">
    <w:p w14:paraId="404E41CD" w14:textId="77777777" w:rsidR="00131EEF" w:rsidRDefault="00131EEF">
      <w:pPr>
        <w:pStyle w:val="CommentText"/>
      </w:pPr>
      <w:r>
        <w:rPr>
          <w:rStyle w:val="CommentReference"/>
        </w:rPr>
        <w:annotationRef/>
      </w:r>
    </w:p>
    <w:p w14:paraId="153F1DEE" w14:textId="77777777" w:rsidR="00131EEF" w:rsidRDefault="00131EEF">
      <w:pPr>
        <w:pStyle w:val="CommentText"/>
        <w:rPr>
          <w:color w:val="000000" w:themeColor="text1"/>
        </w:rPr>
      </w:pPr>
      <w:r w:rsidRPr="00A30BBF">
        <w:rPr>
          <w:color w:val="000000" w:themeColor="text1"/>
        </w:rPr>
        <w:t>The main flow of events covers what "normally" happens when the use case is performed.</w:t>
      </w:r>
    </w:p>
    <w:p w14:paraId="316BFFBD" w14:textId="77777777" w:rsidR="00131EEF" w:rsidRDefault="00131EEF">
      <w:pPr>
        <w:pStyle w:val="CommentText"/>
        <w:rPr>
          <w:color w:val="000000" w:themeColor="text1"/>
        </w:rPr>
      </w:pPr>
    </w:p>
    <w:p w14:paraId="173ECC0E" w14:textId="6D30E602" w:rsidR="00131EEF" w:rsidRDefault="00131EEF" w:rsidP="00E04A11">
      <w:pPr>
        <w:autoSpaceDE w:val="0"/>
        <w:autoSpaceDN w:val="0"/>
        <w:adjustRightInd w:val="0"/>
        <w:rPr>
          <w:rFonts w:cs="Arial"/>
          <w:noProof/>
          <w:sz w:val="18"/>
          <w:szCs w:val="18"/>
          <w:lang w:val="en-ZA" w:eastAsia="en-ZA"/>
        </w:rPr>
      </w:pPr>
      <w:r w:rsidRPr="00E04A11">
        <w:rPr>
          <w:rFonts w:cs="Arial"/>
          <w:sz w:val="18"/>
          <w:szCs w:val="18"/>
          <w:lang w:val="en-ZA" w:eastAsia="en-ZA"/>
        </w:rPr>
        <w:t>The basic flow is often represented as a</w:t>
      </w:r>
      <w:r>
        <w:rPr>
          <w:rFonts w:cs="Arial"/>
          <w:sz w:val="18"/>
          <w:szCs w:val="18"/>
          <w:lang w:val="en-ZA" w:eastAsia="en-ZA"/>
        </w:rPr>
        <w:t xml:space="preserve"> </w:t>
      </w:r>
      <w:r w:rsidRPr="00E04A11">
        <w:rPr>
          <w:rFonts w:cs="Arial"/>
          <w:sz w:val="18"/>
          <w:szCs w:val="18"/>
          <w:lang w:val="en-ZA" w:eastAsia="en-ZA"/>
        </w:rPr>
        <w:t>numbered list that describes the interaction between an</w:t>
      </w:r>
      <w:r>
        <w:rPr>
          <w:rFonts w:cs="Arial"/>
          <w:sz w:val="18"/>
          <w:szCs w:val="18"/>
          <w:lang w:val="en-ZA" w:eastAsia="en-ZA"/>
        </w:rPr>
        <w:t xml:space="preserve"> </w:t>
      </w:r>
      <w:r w:rsidRPr="00E04A11">
        <w:rPr>
          <w:rFonts w:cs="Arial"/>
          <w:sz w:val="18"/>
          <w:szCs w:val="18"/>
          <w:lang w:val="en-ZA" w:eastAsia="en-ZA"/>
        </w:rPr>
        <w:t>actor and the system. Decision points in the basic flow</w:t>
      </w:r>
      <w:r>
        <w:rPr>
          <w:rFonts w:cs="Arial"/>
          <w:sz w:val="18"/>
          <w:szCs w:val="18"/>
          <w:lang w:val="en-ZA" w:eastAsia="en-ZA"/>
        </w:rPr>
        <w:t xml:space="preserve"> </w:t>
      </w:r>
      <w:r w:rsidRPr="00E04A11">
        <w:rPr>
          <w:rFonts w:cs="Arial"/>
          <w:sz w:val="18"/>
          <w:szCs w:val="18"/>
          <w:lang w:val="en-ZA" w:eastAsia="en-ZA"/>
        </w:rPr>
        <w:t>branch off to alternate flows.</w:t>
      </w:r>
    </w:p>
    <w:p w14:paraId="07F4D5C3" w14:textId="2F759089" w:rsidR="00131EEF" w:rsidRDefault="00131EEF" w:rsidP="00E04A11">
      <w:pPr>
        <w:autoSpaceDE w:val="0"/>
        <w:autoSpaceDN w:val="0"/>
        <w:adjustRightInd w:val="0"/>
        <w:rPr>
          <w:rFonts w:cs="Arial"/>
          <w:noProof/>
          <w:sz w:val="18"/>
          <w:szCs w:val="18"/>
          <w:lang w:val="en-ZA" w:eastAsia="en-ZA"/>
        </w:rPr>
      </w:pPr>
    </w:p>
    <w:p w14:paraId="18FDFEB6" w14:textId="6E927DDF" w:rsidR="00131EEF" w:rsidRDefault="00131EEF" w:rsidP="00E04A11">
      <w:pPr>
        <w:autoSpaceDE w:val="0"/>
        <w:autoSpaceDN w:val="0"/>
        <w:adjustRightInd w:val="0"/>
        <w:rPr>
          <w:rFonts w:cs="Arial"/>
          <w:sz w:val="18"/>
          <w:szCs w:val="18"/>
          <w:lang w:val="en-ZA" w:eastAsia="en-ZA"/>
        </w:rPr>
      </w:pPr>
      <w:r>
        <w:rPr>
          <w:rFonts w:cs="Arial"/>
          <w:noProof/>
          <w:sz w:val="18"/>
          <w:szCs w:val="18"/>
          <w:lang w:val="en-ZA" w:eastAsia="en-ZA"/>
        </w:rPr>
        <w:t>The alternate flows will be described in more detail in the Elaboration document.</w:t>
      </w:r>
    </w:p>
    <w:p w14:paraId="752FF167" w14:textId="6661C65B" w:rsidR="00131EEF" w:rsidRPr="00A30BBF" w:rsidRDefault="00131EEF" w:rsidP="00212175">
      <w:pPr>
        <w:autoSpaceDE w:val="0"/>
        <w:autoSpaceDN w:val="0"/>
        <w:adjustRightInd w:val="0"/>
        <w:rPr>
          <w:color w:val="000000" w:themeColor="text1"/>
        </w:rPr>
      </w:pPr>
    </w:p>
  </w:comment>
  <w:comment w:id="27" w:author="Janine Nel" w:date="2010-02-09T19:35:00Z" w:initials="Janine">
    <w:p w14:paraId="4113D749" w14:textId="77777777" w:rsidR="00131EEF" w:rsidRDefault="00131EEF" w:rsidP="00B70467">
      <w:pPr>
        <w:pStyle w:val="CommentText"/>
      </w:pPr>
      <w:r>
        <w:rPr>
          <w:rStyle w:val="CommentReference"/>
        </w:rPr>
        <w:annotationRef/>
      </w:r>
    </w:p>
    <w:p w14:paraId="3136DE17" w14:textId="77777777" w:rsidR="00131EEF" w:rsidRPr="00E2285F" w:rsidRDefault="00131EEF" w:rsidP="00B70467">
      <w:pPr>
        <w:pStyle w:val="BodyText2"/>
        <w:ind w:left="34"/>
        <w:rPr>
          <w:b/>
        </w:rPr>
      </w:pPr>
      <w:r w:rsidRPr="00E2285F">
        <w:t xml:space="preserve">Interface requirements define how the product interfaces with the users.  We must define the ‘look and feel’ of the GUI. </w:t>
      </w:r>
      <w:r w:rsidRPr="00E2285F">
        <w:rPr>
          <w:lang w:val="en-ZA"/>
        </w:rPr>
        <w:t>Specific</w:t>
      </w:r>
      <w:r w:rsidRPr="00E2285F">
        <w:t xml:space="preserve"> usability and user experience goals need to be identifi</w:t>
      </w:r>
      <w:r>
        <w:t>ed and clearly documented</w:t>
      </w:r>
      <w:r w:rsidRPr="00E2285F">
        <w:t xml:space="preserve">. </w:t>
      </w:r>
    </w:p>
    <w:p w14:paraId="20F2F8A4" w14:textId="77777777" w:rsidR="00131EEF" w:rsidRPr="00E2285F" w:rsidRDefault="00131EEF" w:rsidP="00B70467">
      <w:pPr>
        <w:pStyle w:val="BodyText2"/>
        <w:ind w:left="34"/>
        <w:rPr>
          <w:b/>
        </w:rPr>
      </w:pPr>
    </w:p>
    <w:p w14:paraId="24396EB7" w14:textId="77777777" w:rsidR="00131EEF" w:rsidRPr="00E2285F" w:rsidRDefault="00131EEF" w:rsidP="00B70467">
      <w:pPr>
        <w:pStyle w:val="BodyText2"/>
        <w:ind w:left="34"/>
        <w:rPr>
          <w:b/>
        </w:rPr>
      </w:pPr>
      <w:r w:rsidRPr="00E2285F">
        <w:t>Examples of usability goals are:</w:t>
      </w:r>
    </w:p>
    <w:p w14:paraId="4A5932BA" w14:textId="77777777" w:rsidR="00131EEF" w:rsidRPr="00E2285F" w:rsidRDefault="00131EEF" w:rsidP="00B70467">
      <w:pPr>
        <w:pStyle w:val="BodyText2"/>
        <w:numPr>
          <w:ilvl w:val="0"/>
          <w:numId w:val="8"/>
        </w:numPr>
        <w:tabs>
          <w:tab w:val="left" w:pos="540"/>
        </w:tabs>
        <w:spacing w:after="0" w:line="280" w:lineRule="atLeast"/>
        <w:jc w:val="both"/>
        <w:rPr>
          <w:b/>
        </w:rPr>
      </w:pPr>
      <w:r w:rsidRPr="00E2285F">
        <w:t>Effective to use</w:t>
      </w:r>
      <w:r w:rsidRPr="00E2285F">
        <w:rPr>
          <w:lang w:val="en-ZA"/>
        </w:rPr>
        <w:t xml:space="preserve"> (effectiveness),</w:t>
      </w:r>
    </w:p>
    <w:p w14:paraId="5AFBF803" w14:textId="77777777" w:rsidR="00131EEF" w:rsidRPr="00E2285F" w:rsidRDefault="00131EEF" w:rsidP="00B70467">
      <w:pPr>
        <w:pStyle w:val="BodyText2"/>
        <w:numPr>
          <w:ilvl w:val="0"/>
          <w:numId w:val="8"/>
        </w:numPr>
        <w:tabs>
          <w:tab w:val="left" w:pos="540"/>
        </w:tabs>
        <w:spacing w:after="0" w:line="280" w:lineRule="atLeast"/>
        <w:jc w:val="both"/>
        <w:rPr>
          <w:b/>
        </w:rPr>
      </w:pPr>
      <w:r w:rsidRPr="00E2285F">
        <w:t>Efficient to use</w:t>
      </w:r>
      <w:r w:rsidRPr="00E2285F">
        <w:rPr>
          <w:lang w:val="en-ZA"/>
        </w:rPr>
        <w:t xml:space="preserve"> (efficiency),</w:t>
      </w:r>
    </w:p>
    <w:p w14:paraId="0F668141" w14:textId="77777777" w:rsidR="00131EEF" w:rsidRPr="00E2285F" w:rsidRDefault="00131EEF" w:rsidP="00B70467">
      <w:pPr>
        <w:pStyle w:val="BodyText2"/>
        <w:numPr>
          <w:ilvl w:val="0"/>
          <w:numId w:val="8"/>
        </w:numPr>
        <w:tabs>
          <w:tab w:val="left" w:pos="540"/>
        </w:tabs>
        <w:spacing w:after="0" w:line="280" w:lineRule="atLeast"/>
        <w:jc w:val="both"/>
        <w:rPr>
          <w:b/>
        </w:rPr>
      </w:pPr>
      <w:r w:rsidRPr="00E2285F">
        <w:t>Safe to use</w:t>
      </w:r>
      <w:r w:rsidRPr="00E2285F">
        <w:rPr>
          <w:lang w:val="en-ZA"/>
        </w:rPr>
        <w:t xml:space="preserve"> (safety),</w:t>
      </w:r>
    </w:p>
    <w:p w14:paraId="6A795F3F" w14:textId="77777777" w:rsidR="00131EEF" w:rsidRPr="00E2285F" w:rsidRDefault="00131EEF" w:rsidP="00B70467">
      <w:pPr>
        <w:pStyle w:val="BodyText2"/>
        <w:numPr>
          <w:ilvl w:val="0"/>
          <w:numId w:val="8"/>
        </w:numPr>
        <w:tabs>
          <w:tab w:val="left" w:pos="540"/>
        </w:tabs>
        <w:spacing w:after="0" w:line="280" w:lineRule="atLeast"/>
        <w:jc w:val="both"/>
        <w:rPr>
          <w:b/>
        </w:rPr>
      </w:pPr>
      <w:r w:rsidRPr="00E2285F">
        <w:t>Have good utility</w:t>
      </w:r>
      <w:r w:rsidRPr="00E2285F">
        <w:rPr>
          <w:lang w:val="en-ZA"/>
        </w:rPr>
        <w:t xml:space="preserve"> (utility),</w:t>
      </w:r>
    </w:p>
    <w:p w14:paraId="4D47DC69" w14:textId="77777777" w:rsidR="00131EEF" w:rsidRPr="00E2285F" w:rsidRDefault="00131EEF" w:rsidP="00B70467">
      <w:pPr>
        <w:pStyle w:val="BodyText2"/>
        <w:numPr>
          <w:ilvl w:val="0"/>
          <w:numId w:val="8"/>
        </w:numPr>
        <w:tabs>
          <w:tab w:val="left" w:pos="540"/>
        </w:tabs>
        <w:spacing w:after="0" w:line="280" w:lineRule="atLeast"/>
        <w:jc w:val="both"/>
        <w:rPr>
          <w:b/>
        </w:rPr>
      </w:pPr>
      <w:r w:rsidRPr="00E2285F">
        <w:t>Easy to learn</w:t>
      </w:r>
      <w:r w:rsidRPr="00E2285F">
        <w:rPr>
          <w:lang w:val="en-ZA"/>
        </w:rPr>
        <w:t xml:space="preserve"> (learn ability), and</w:t>
      </w:r>
    </w:p>
    <w:p w14:paraId="58DF90E5" w14:textId="77777777" w:rsidR="00131EEF" w:rsidRPr="00E2285F" w:rsidRDefault="00131EEF" w:rsidP="00B70467">
      <w:pPr>
        <w:pStyle w:val="BodyText2"/>
        <w:numPr>
          <w:ilvl w:val="0"/>
          <w:numId w:val="8"/>
        </w:numPr>
        <w:tabs>
          <w:tab w:val="left" w:pos="540"/>
        </w:tabs>
        <w:spacing w:after="0" w:line="280" w:lineRule="atLeast"/>
        <w:jc w:val="both"/>
        <w:rPr>
          <w:b/>
        </w:rPr>
      </w:pPr>
      <w:r w:rsidRPr="00E2285F">
        <w:t>Easy to remember how to</w:t>
      </w:r>
      <w:r w:rsidRPr="00E2285F">
        <w:rPr>
          <w:lang w:val="en-ZA"/>
        </w:rPr>
        <w:t xml:space="preserve"> </w:t>
      </w:r>
      <w:r w:rsidRPr="00E2285F">
        <w:t>use</w:t>
      </w:r>
      <w:r w:rsidRPr="00E2285F">
        <w:rPr>
          <w:lang w:val="en-ZA"/>
        </w:rPr>
        <w:t xml:space="preserve"> (memorability).</w:t>
      </w:r>
    </w:p>
    <w:p w14:paraId="13C6787C" w14:textId="77777777" w:rsidR="00131EEF" w:rsidRPr="00E2285F" w:rsidRDefault="00131EEF" w:rsidP="00B70467">
      <w:pPr>
        <w:pStyle w:val="BodyText2"/>
        <w:ind w:left="34"/>
        <w:rPr>
          <w:b/>
        </w:rPr>
      </w:pPr>
    </w:p>
    <w:p w14:paraId="4008F7FA" w14:textId="77777777" w:rsidR="00131EEF" w:rsidRPr="00E2285F" w:rsidRDefault="00131EEF" w:rsidP="00B70467">
      <w:pPr>
        <w:pStyle w:val="BodyText2"/>
        <w:ind w:left="34"/>
        <w:rPr>
          <w:b/>
        </w:rPr>
      </w:pPr>
      <w:r w:rsidRPr="00E2285F">
        <w:t xml:space="preserve">Examples of user experience goals are: </w:t>
      </w:r>
    </w:p>
    <w:p w14:paraId="331DFDE0" w14:textId="77777777" w:rsidR="00131EEF" w:rsidRPr="00E2285F" w:rsidRDefault="00131EEF" w:rsidP="00B70467">
      <w:pPr>
        <w:pStyle w:val="BodyText2"/>
        <w:spacing w:after="0" w:line="280" w:lineRule="atLeast"/>
        <w:ind w:left="34"/>
        <w:jc w:val="both"/>
        <w:rPr>
          <w:b/>
          <w:lang w:val="en-ZA"/>
        </w:rPr>
      </w:pPr>
      <w:r w:rsidRPr="00E2285F">
        <w:t xml:space="preserve">Satisfying, enjoyable, fun, entertaining, helpful, motivating, aesthetically pleasing, </w:t>
      </w:r>
      <w:r w:rsidRPr="00E2285F">
        <w:rPr>
          <w:lang w:val="en-ZA"/>
        </w:rPr>
        <w:t>etc</w:t>
      </w:r>
    </w:p>
    <w:p w14:paraId="20A13BDD" w14:textId="77777777" w:rsidR="00131EEF" w:rsidRPr="00E2285F" w:rsidRDefault="00131EEF" w:rsidP="00B70467">
      <w:pPr>
        <w:pStyle w:val="BodyText2"/>
        <w:ind w:left="34"/>
        <w:rPr>
          <w:b/>
        </w:rPr>
      </w:pPr>
    </w:p>
    <w:p w14:paraId="64825DAE" w14:textId="77777777" w:rsidR="00131EEF" w:rsidRPr="00E2285F" w:rsidRDefault="00131EEF" w:rsidP="00B70467">
      <w:pPr>
        <w:pStyle w:val="BodyText2"/>
        <w:ind w:left="34"/>
        <w:rPr>
          <w:b/>
        </w:rPr>
      </w:pPr>
      <w:r w:rsidRPr="00E2285F">
        <w:t>The User requirements must also be identified. These can include:</w:t>
      </w:r>
    </w:p>
    <w:p w14:paraId="7850D897" w14:textId="77777777" w:rsidR="00131EEF" w:rsidRPr="00E2285F" w:rsidRDefault="00131EEF" w:rsidP="00B70467">
      <w:pPr>
        <w:pStyle w:val="BodyText2"/>
        <w:numPr>
          <w:ilvl w:val="0"/>
          <w:numId w:val="9"/>
        </w:numPr>
        <w:tabs>
          <w:tab w:val="left" w:pos="540"/>
        </w:tabs>
        <w:spacing w:after="0" w:line="280" w:lineRule="atLeast"/>
        <w:jc w:val="both"/>
        <w:rPr>
          <w:b/>
        </w:rPr>
      </w:pPr>
      <w:r w:rsidRPr="00E2285F">
        <w:t>Characteristics: ability, background, attitude to computers,</w:t>
      </w:r>
    </w:p>
    <w:p w14:paraId="509206C6" w14:textId="77777777" w:rsidR="00131EEF" w:rsidRPr="00E2285F" w:rsidRDefault="00131EEF" w:rsidP="00B70467">
      <w:pPr>
        <w:pStyle w:val="BodyText2"/>
        <w:numPr>
          <w:ilvl w:val="0"/>
          <w:numId w:val="9"/>
        </w:numPr>
        <w:tabs>
          <w:tab w:val="left" w:pos="540"/>
        </w:tabs>
        <w:spacing w:after="0" w:line="280" w:lineRule="atLeast"/>
        <w:jc w:val="both"/>
        <w:rPr>
          <w:b/>
        </w:rPr>
      </w:pPr>
      <w:r w:rsidRPr="00E2285F">
        <w:t>System use: novice, expert, casual, frequent,</w:t>
      </w:r>
    </w:p>
    <w:p w14:paraId="0D1AC5C1" w14:textId="77777777" w:rsidR="00131EEF" w:rsidRPr="00E2285F" w:rsidRDefault="00131EEF" w:rsidP="00B70467">
      <w:pPr>
        <w:pStyle w:val="BodyText2"/>
        <w:numPr>
          <w:ilvl w:val="0"/>
          <w:numId w:val="9"/>
        </w:numPr>
        <w:tabs>
          <w:tab w:val="left" w:pos="540"/>
        </w:tabs>
        <w:spacing w:after="0" w:line="280" w:lineRule="atLeast"/>
        <w:jc w:val="both"/>
        <w:rPr>
          <w:b/>
        </w:rPr>
      </w:pPr>
      <w:r w:rsidRPr="00E2285F">
        <w:t>Novice: step-by-step (prompted), constrained, clear information,</w:t>
      </w:r>
    </w:p>
    <w:p w14:paraId="57213F33" w14:textId="77777777" w:rsidR="00131EEF" w:rsidRPr="00E2285F" w:rsidRDefault="00131EEF" w:rsidP="00B70467">
      <w:pPr>
        <w:pStyle w:val="BodyText2"/>
        <w:numPr>
          <w:ilvl w:val="0"/>
          <w:numId w:val="9"/>
        </w:numPr>
        <w:tabs>
          <w:tab w:val="left" w:pos="540"/>
        </w:tabs>
        <w:spacing w:after="0" w:line="280" w:lineRule="atLeast"/>
        <w:jc w:val="both"/>
        <w:rPr>
          <w:b/>
        </w:rPr>
      </w:pPr>
      <w:r w:rsidRPr="00E2285F">
        <w:t>Expert: flexibility, access/power,</w:t>
      </w:r>
    </w:p>
    <w:p w14:paraId="3182694F" w14:textId="77777777" w:rsidR="00131EEF" w:rsidRPr="00402165" w:rsidRDefault="00131EEF" w:rsidP="00B70467">
      <w:pPr>
        <w:pStyle w:val="BodyText2"/>
        <w:numPr>
          <w:ilvl w:val="0"/>
          <w:numId w:val="9"/>
        </w:numPr>
        <w:tabs>
          <w:tab w:val="left" w:pos="540"/>
        </w:tabs>
        <w:spacing w:after="0" w:line="280" w:lineRule="atLeast"/>
        <w:jc w:val="both"/>
        <w:rPr>
          <w:b/>
        </w:rPr>
      </w:pPr>
      <w:r w:rsidRPr="00E2285F">
        <w:t>Frequent: short cuts, and</w:t>
      </w:r>
    </w:p>
    <w:p w14:paraId="730ED71C" w14:textId="77777777" w:rsidR="00131EEF" w:rsidRPr="00402165" w:rsidRDefault="00131EEF" w:rsidP="00B70467">
      <w:pPr>
        <w:pStyle w:val="BodyText2"/>
        <w:numPr>
          <w:ilvl w:val="0"/>
          <w:numId w:val="9"/>
        </w:numPr>
        <w:tabs>
          <w:tab w:val="left" w:pos="540"/>
        </w:tabs>
        <w:spacing w:after="0" w:line="280" w:lineRule="atLeast"/>
        <w:jc w:val="both"/>
        <w:rPr>
          <w:b/>
        </w:rPr>
      </w:pPr>
      <w:r w:rsidRPr="00E2285F">
        <w:t>Casual/infrequent: clear instructions, e.g. menu paths</w:t>
      </w:r>
    </w:p>
  </w:comment>
  <w:comment w:id="29" w:author="Janine Nel" w:date="2010-02-09T19:35:00Z" w:initials="Janine">
    <w:p w14:paraId="1B5F3E17" w14:textId="77777777" w:rsidR="00131EEF" w:rsidRDefault="00131EEF" w:rsidP="00B70467">
      <w:pPr>
        <w:pStyle w:val="CommentText"/>
      </w:pPr>
      <w:r>
        <w:rPr>
          <w:rStyle w:val="CommentReference"/>
        </w:rPr>
        <w:annotationRef/>
      </w:r>
    </w:p>
    <w:p w14:paraId="2FDDC801" w14:textId="77777777" w:rsidR="00131EEF" w:rsidRDefault="00131EEF" w:rsidP="00B70467">
      <w:pPr>
        <w:pStyle w:val="CommentText"/>
      </w:pPr>
      <w:r w:rsidRPr="00E2285F">
        <w:t>Performance requirements specify the speed/response time at which various tasks have to be accomplished. Can also include other constraints with regard to system’s reliability, availability, throughput etc.</w:t>
      </w:r>
    </w:p>
  </w:comment>
  <w:comment w:id="32" w:author="Janine Nel" w:date="2010-02-09T19:42:00Z" w:initials="Janine">
    <w:p w14:paraId="6A4EAB6C" w14:textId="77777777" w:rsidR="00131EEF" w:rsidRDefault="00131EEF" w:rsidP="00B70467">
      <w:pPr>
        <w:pStyle w:val="CommentText"/>
      </w:pPr>
      <w:r>
        <w:rPr>
          <w:rStyle w:val="CommentReference"/>
        </w:rPr>
        <w:annotationRef/>
      </w:r>
    </w:p>
    <w:p w14:paraId="67133F00" w14:textId="77777777" w:rsidR="00131EEF" w:rsidRDefault="00131EEF" w:rsidP="00B70467">
      <w:pPr>
        <w:pStyle w:val="CommentText"/>
      </w:pPr>
      <w:r w:rsidRPr="00E2285F">
        <w:t>Describe users’ access privileges to the information under the system’s control. Users can be given restricted access to data and/or restricted rights to execute certain operations on data.</w:t>
      </w:r>
      <w:r>
        <w:t xml:space="preserve"> W</w:t>
      </w:r>
      <w:r w:rsidRPr="00B76273">
        <w:rPr>
          <w:color w:val="000000" w:themeColor="text1"/>
        </w:rPr>
        <w:t>ho should be allowed to see and update what type of data.</w:t>
      </w:r>
    </w:p>
  </w:comment>
  <w:comment w:id="34" w:author="Janine Nel" w:date="2010-02-09T19:36:00Z" w:initials="Janine">
    <w:p w14:paraId="6864CB00" w14:textId="77777777" w:rsidR="00131EEF" w:rsidRDefault="00131EEF" w:rsidP="00B70467">
      <w:pPr>
        <w:pStyle w:val="CommentText"/>
      </w:pPr>
      <w:r>
        <w:rPr>
          <w:rStyle w:val="CommentReference"/>
        </w:rPr>
        <w:annotationRef/>
      </w:r>
      <w:r w:rsidRPr="00E2285F">
        <w:t>Operational requirements determine the hardware/software environment, in which the system will operate.</w:t>
      </w:r>
    </w:p>
  </w:comment>
  <w:comment w:id="36" w:author="Janine Nel" w:date="2010-02-09T19:30:00Z" w:initials="Janine">
    <w:p w14:paraId="466A29BC" w14:textId="77777777" w:rsidR="00131EEF" w:rsidRDefault="00131EEF">
      <w:pPr>
        <w:pStyle w:val="CommentText"/>
      </w:pPr>
      <w:r>
        <w:rPr>
          <w:rStyle w:val="CommentReference"/>
        </w:rPr>
        <w:annotationRef/>
      </w:r>
    </w:p>
    <w:p w14:paraId="71CFEEBB" w14:textId="77777777" w:rsidR="00131EEF" w:rsidRPr="0031121D" w:rsidRDefault="00131EEF" w:rsidP="002B438E">
      <w:pPr>
        <w:spacing w:line="280" w:lineRule="atLeast"/>
        <w:ind w:left="19" w:hanging="19"/>
        <w:rPr>
          <w:b/>
        </w:rPr>
      </w:pPr>
      <w:r w:rsidRPr="0031121D">
        <w:t>Data requirements can be modeled with a Data Model. This is a list of relevant business entities about which we need to capture and store data. It must be:</w:t>
      </w:r>
    </w:p>
    <w:p w14:paraId="5106692E" w14:textId="77777777" w:rsidR="00131EEF" w:rsidRPr="002B438E" w:rsidRDefault="00131EEF" w:rsidP="00C619DC">
      <w:pPr>
        <w:pStyle w:val="ListParagraph"/>
        <w:numPr>
          <w:ilvl w:val="0"/>
          <w:numId w:val="7"/>
        </w:numPr>
        <w:tabs>
          <w:tab w:val="num" w:pos="1517"/>
        </w:tabs>
        <w:spacing w:line="280" w:lineRule="atLeast"/>
        <w:jc w:val="both"/>
        <w:rPr>
          <w:b/>
        </w:rPr>
      </w:pPr>
      <w:r w:rsidRPr="0031121D">
        <w:t>Independent of technology,</w:t>
      </w:r>
    </w:p>
    <w:p w14:paraId="7DFDDD41" w14:textId="77777777" w:rsidR="00131EEF" w:rsidRPr="002B438E" w:rsidRDefault="00131EEF" w:rsidP="00C619DC">
      <w:pPr>
        <w:pStyle w:val="ListParagraph"/>
        <w:numPr>
          <w:ilvl w:val="0"/>
          <w:numId w:val="7"/>
        </w:numPr>
        <w:tabs>
          <w:tab w:val="num" w:pos="1517"/>
        </w:tabs>
        <w:spacing w:line="280" w:lineRule="atLeast"/>
        <w:jc w:val="both"/>
        <w:rPr>
          <w:b/>
        </w:rPr>
      </w:pPr>
      <w:r w:rsidRPr="0031121D">
        <w:t>A logical system model i.e. not the technical solution or file layout (class diagram NOT required at this stage), and</w:t>
      </w:r>
    </w:p>
    <w:p w14:paraId="0B4390EB" w14:textId="41153147" w:rsidR="00131EEF" w:rsidRDefault="00131EEF" w:rsidP="002B438E">
      <w:pPr>
        <w:pStyle w:val="CommentText"/>
      </w:pPr>
    </w:p>
  </w:comment>
  <w:comment w:id="38" w:author="Janine Nel" w:date="2010-02-09T19:38:00Z" w:initials="Janine">
    <w:p w14:paraId="18FA26DE" w14:textId="77777777" w:rsidR="00131EEF" w:rsidRDefault="00131EEF" w:rsidP="00B70467">
      <w:pPr>
        <w:pStyle w:val="CommentText"/>
      </w:pPr>
      <w:r>
        <w:rPr>
          <w:rStyle w:val="CommentReference"/>
        </w:rPr>
        <w:annotationRef/>
      </w:r>
    </w:p>
    <w:p w14:paraId="4FB1E30C" w14:textId="77777777" w:rsidR="00131EEF" w:rsidRDefault="00131EEF" w:rsidP="00B70467">
      <w:pPr>
        <w:pStyle w:val="CommentText"/>
      </w:pPr>
      <w:r>
        <w:t>Entity / Class Name i.e. Student, Employee, Book</w:t>
      </w:r>
    </w:p>
  </w:comment>
  <w:comment w:id="39" w:author="Nel, Janine (Ms) (Summerstrand Campus South)" w:date="2018-02-20T09:24:00Z" w:initials="NJ((CS">
    <w:p w14:paraId="76603061" w14:textId="77777777" w:rsidR="00131EEF" w:rsidRDefault="00131EEF" w:rsidP="00B70467">
      <w:pPr>
        <w:pStyle w:val="CommentText"/>
        <w:rPr>
          <w:rFonts w:cs="Arial"/>
          <w:sz w:val="22"/>
          <w:szCs w:val="22"/>
        </w:rPr>
      </w:pPr>
      <w:r>
        <w:rPr>
          <w:rStyle w:val="CommentReference"/>
        </w:rPr>
        <w:annotationRef/>
      </w:r>
      <w:r>
        <w:rPr>
          <w:rFonts w:cs="Arial"/>
          <w:sz w:val="22"/>
          <w:szCs w:val="22"/>
        </w:rPr>
        <w:t>This needs to be fairly c</w:t>
      </w:r>
      <w:r w:rsidRPr="00FC4D12">
        <w:rPr>
          <w:rFonts w:cs="Arial"/>
          <w:sz w:val="22"/>
          <w:szCs w:val="22"/>
        </w:rPr>
        <w:t xml:space="preserve">omplete. </w:t>
      </w:r>
    </w:p>
    <w:p w14:paraId="632CDE17" w14:textId="77777777" w:rsidR="00131EEF" w:rsidRDefault="00131EEF" w:rsidP="00B70467">
      <w:pPr>
        <w:pStyle w:val="CommentText"/>
        <w:rPr>
          <w:rFonts w:cs="Arial"/>
          <w:sz w:val="22"/>
          <w:szCs w:val="22"/>
        </w:rPr>
      </w:pPr>
      <w:r>
        <w:rPr>
          <w:rFonts w:cs="Arial"/>
          <w:sz w:val="22"/>
          <w:szCs w:val="22"/>
        </w:rPr>
        <w:t>S</w:t>
      </w:r>
      <w:r w:rsidRPr="00FC4D12">
        <w:rPr>
          <w:rFonts w:cs="Arial"/>
          <w:sz w:val="22"/>
          <w:szCs w:val="22"/>
        </w:rPr>
        <w:t>pecify the exact data attributes to be stored for each entity</w:t>
      </w:r>
    </w:p>
    <w:p w14:paraId="4B510513" w14:textId="77777777" w:rsidR="00131EEF" w:rsidRDefault="00131EEF" w:rsidP="00B70467">
      <w:pPr>
        <w:pStyle w:val="CommentText"/>
      </w:pPr>
      <w:r w:rsidRPr="00FC4D12">
        <w:rPr>
          <w:rFonts w:cs="Arial"/>
          <w:sz w:val="22"/>
          <w:szCs w:val="22"/>
        </w:rPr>
        <w:t>You do NOT need to specify the type and format of the data attributes at this stage</w:t>
      </w:r>
    </w:p>
  </w:comment>
  <w:comment w:id="42" w:author="Janine Nel" w:date="2012-04-17T06:42:00Z" w:initials="Janine">
    <w:p w14:paraId="70D8022C" w14:textId="77777777" w:rsidR="00131EEF" w:rsidRDefault="00131EEF" w:rsidP="005107DD">
      <w:pPr>
        <w:pStyle w:val="CommentText"/>
      </w:pPr>
      <w:r>
        <w:rPr>
          <w:rStyle w:val="CommentReference"/>
        </w:rPr>
        <w:annotationRef/>
      </w:r>
    </w:p>
    <w:p w14:paraId="29D83857" w14:textId="7F482FC9" w:rsidR="00131EEF" w:rsidRDefault="00131EEF" w:rsidP="005107DD">
      <w:pPr>
        <w:jc w:val="both"/>
        <w:rPr>
          <w:rFonts w:cs="Arial"/>
        </w:rPr>
      </w:pPr>
      <w:r>
        <w:rPr>
          <w:rFonts w:cs="Arial"/>
        </w:rPr>
        <w:t>Draw a domain class diagram using UML notation based on the data you have identified in 5.1</w:t>
      </w:r>
    </w:p>
    <w:p w14:paraId="66F619E0" w14:textId="77777777" w:rsidR="00131EEF" w:rsidRPr="00A64F09" w:rsidRDefault="00131EEF" w:rsidP="005107DD">
      <w:pPr>
        <w:jc w:val="both"/>
        <w:rPr>
          <w:rFonts w:cs="Arial"/>
          <w:b/>
        </w:rPr>
      </w:pPr>
    </w:p>
    <w:p w14:paraId="0A4B9007" w14:textId="035F2197" w:rsidR="00131EEF" w:rsidRDefault="00131EEF" w:rsidP="005107DD">
      <w:pPr>
        <w:jc w:val="both"/>
        <w:rPr>
          <w:rFonts w:cs="Arial"/>
        </w:rPr>
      </w:pPr>
      <w:r w:rsidRPr="00A64F09">
        <w:rPr>
          <w:rFonts w:cs="Arial"/>
        </w:rPr>
        <w:t>Multiplicity must be sh</w:t>
      </w:r>
      <w:r>
        <w:rPr>
          <w:rFonts w:cs="Arial"/>
        </w:rPr>
        <w:t>own</w:t>
      </w:r>
    </w:p>
    <w:p w14:paraId="7398621D" w14:textId="018A9DD9" w:rsidR="00131EEF" w:rsidRDefault="00131EEF" w:rsidP="005107DD">
      <w:pPr>
        <w:jc w:val="both"/>
        <w:rPr>
          <w:rFonts w:cs="Arial"/>
        </w:rPr>
      </w:pPr>
      <w:r>
        <w:rPr>
          <w:rFonts w:cs="Arial"/>
        </w:rPr>
        <w:t>No need to show PK and FK at this stage</w:t>
      </w:r>
    </w:p>
    <w:p w14:paraId="617A114B" w14:textId="3EE9D1AF" w:rsidR="00131EEF" w:rsidRPr="001437E4" w:rsidRDefault="00131EEF" w:rsidP="005107DD">
      <w:pPr>
        <w:jc w:val="both"/>
        <w:rPr>
          <w:rFonts w:cs="Arial"/>
        </w:rPr>
      </w:pPr>
      <w:r>
        <w:rPr>
          <w:rFonts w:cs="Arial"/>
        </w:rPr>
        <w:t>Show inheritance where applicable</w:t>
      </w:r>
    </w:p>
  </w:comment>
  <w:comment w:id="43" w:author="s219121923" w:date="2022-03-31T10:36:00Z" w:initials="a">
    <w:p w14:paraId="0590E181" w14:textId="2227D00E" w:rsidR="00131EEF" w:rsidRDefault="00131EEF">
      <w:pPr>
        <w:pStyle w:val="CommentText"/>
      </w:pPr>
      <w:r>
        <w:rPr>
          <w:rStyle w:val="CommentReference"/>
        </w:rPr>
        <w:annotationRef/>
      </w:r>
    </w:p>
  </w:comment>
  <w:comment w:id="45" w:author="Nel, Janine (Ms) (Summerstrand Campus South) [2]" w:date="2020-02-23T18:24:00Z" w:initials="NJ((CS">
    <w:p w14:paraId="51F39B8C" w14:textId="344822EC" w:rsidR="00131EEF" w:rsidRDefault="00131EEF" w:rsidP="00397762">
      <w:pPr>
        <w:pStyle w:val="CommentText"/>
        <w:rPr>
          <w:sz w:val="22"/>
          <w:szCs w:val="22"/>
        </w:rPr>
      </w:pPr>
      <w:r>
        <w:rPr>
          <w:rStyle w:val="CommentReference"/>
        </w:rPr>
        <w:annotationRef/>
      </w:r>
      <w:r w:rsidRPr="00FC4D12">
        <w:rPr>
          <w:sz w:val="22"/>
          <w:szCs w:val="22"/>
        </w:rPr>
        <w:t xml:space="preserve">Here is where each team member must </w:t>
      </w:r>
      <w:r>
        <w:rPr>
          <w:sz w:val="22"/>
          <w:szCs w:val="22"/>
        </w:rPr>
        <w:t>indicate</w:t>
      </w:r>
      <w:r w:rsidRPr="00FC4D12">
        <w:rPr>
          <w:sz w:val="22"/>
          <w:szCs w:val="22"/>
        </w:rPr>
        <w:t xml:space="preserve"> </w:t>
      </w:r>
      <w:r>
        <w:rPr>
          <w:noProof/>
          <w:sz w:val="22"/>
          <w:szCs w:val="22"/>
        </w:rPr>
        <w:t>which use cases</w:t>
      </w:r>
      <w:r>
        <w:rPr>
          <w:sz w:val="22"/>
          <w:szCs w:val="22"/>
        </w:rPr>
        <w:t xml:space="preserve"> each team member will be responsible</w:t>
      </w:r>
      <w:r w:rsidRPr="00FC4D12">
        <w:rPr>
          <w:sz w:val="22"/>
          <w:szCs w:val="22"/>
        </w:rPr>
        <w:t xml:space="preserve"> for </w:t>
      </w:r>
      <w:r>
        <w:rPr>
          <w:sz w:val="22"/>
          <w:szCs w:val="22"/>
        </w:rPr>
        <w:t xml:space="preserve">during the design and implementation </w:t>
      </w:r>
      <w:r w:rsidRPr="00FC4D12">
        <w:rPr>
          <w:sz w:val="22"/>
          <w:szCs w:val="22"/>
        </w:rPr>
        <w:t xml:space="preserve">the project. </w:t>
      </w:r>
    </w:p>
    <w:p w14:paraId="18EAB34D" w14:textId="2FBAEA7C" w:rsidR="00131EEF" w:rsidRDefault="00131EEF" w:rsidP="00397762">
      <w:pPr>
        <w:pStyle w:val="CommentText"/>
      </w:pPr>
    </w:p>
  </w:comment>
  <w:comment w:id="48" w:author="Nel, Janine (Ms) (Summerstrand Campus South)" w:date="2018-02-20T09:41:00Z" w:initials="NJ((CS">
    <w:p w14:paraId="6D3E6D1D" w14:textId="77777777" w:rsidR="00131EEF" w:rsidRPr="00C56973" w:rsidRDefault="00131EEF" w:rsidP="009073F3">
      <w:pPr>
        <w:pStyle w:val="Bulletlist"/>
        <w:jc w:val="both"/>
        <w:rPr>
          <w:b/>
          <w:color w:val="000000" w:themeColor="text1"/>
        </w:rPr>
      </w:pPr>
      <w:r>
        <w:rPr>
          <w:rStyle w:val="CommentReference"/>
        </w:rPr>
        <w:annotationRef/>
      </w:r>
      <w:r>
        <w:rPr>
          <w:color w:val="000000" w:themeColor="text1"/>
        </w:rPr>
        <w:t>Compile a list of 10 questions you would asked the user of the system during an interview</w:t>
      </w:r>
    </w:p>
    <w:p w14:paraId="60DA1BDB" w14:textId="2A6B8916" w:rsidR="00131EEF" w:rsidRDefault="00131EE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718A67" w15:done="0"/>
  <w15:commentEx w15:paraId="60F8DC34" w15:done="0"/>
  <w15:commentEx w15:paraId="164E517D" w15:done="0"/>
  <w15:commentEx w15:paraId="67829F3E" w15:done="0"/>
  <w15:commentEx w15:paraId="1463AA73" w15:done="0"/>
  <w15:commentEx w15:paraId="51AECDBE" w15:done="0"/>
  <w15:commentEx w15:paraId="40C62E7F" w15:done="0"/>
  <w15:commentEx w15:paraId="2EE281D0" w15:done="0"/>
  <w15:commentEx w15:paraId="61ABA53B" w15:done="0"/>
  <w15:commentEx w15:paraId="328892EA" w15:done="0"/>
  <w15:commentEx w15:paraId="5A67199B" w15:done="0"/>
  <w15:commentEx w15:paraId="752FF167" w15:done="0"/>
  <w15:commentEx w15:paraId="730ED71C" w15:done="0"/>
  <w15:commentEx w15:paraId="2FDDC801" w15:done="0"/>
  <w15:commentEx w15:paraId="67133F00" w15:done="0"/>
  <w15:commentEx w15:paraId="6864CB00" w15:done="0"/>
  <w15:commentEx w15:paraId="0B4390EB" w15:done="0"/>
  <w15:commentEx w15:paraId="4FB1E30C" w15:done="0"/>
  <w15:commentEx w15:paraId="4B510513" w15:done="0"/>
  <w15:commentEx w15:paraId="617A114B" w15:done="0"/>
  <w15:commentEx w15:paraId="0590E181" w15:paraIdParent="617A114B" w15:done="0"/>
  <w15:commentEx w15:paraId="18EAB34D" w15:done="0"/>
  <w15:commentEx w15:paraId="60DA1B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E087A8" w16cex:dateUtc="2010-02-09T14:06:00Z"/>
  <w16cex:commentExtensible w16cex:durableId="25E087A9" w16cex:dateUtc="2010-02-09T16:16:00Z"/>
  <w16cex:commentExtensible w16cex:durableId="25E087AA" w16cex:dateUtc="2010-02-09T16:03:00Z"/>
  <w16cex:commentExtensible w16cex:durableId="25E087AB" w16cex:dateUtc="2010-02-09T17:59:00Z"/>
  <w16cex:commentExtensible w16cex:durableId="25E087AC" w16cex:dateUtc="2010-02-09T18:33:00Z"/>
  <w16cex:commentExtensible w16cex:durableId="25E087AD" w16cex:dateUtc="2010-02-09T18:02:00Z"/>
  <w16cex:commentExtensible w16cex:durableId="25E087AE" w16cex:dateUtc="2010-02-09T18:03:00Z"/>
  <w16cex:commentExtensible w16cex:durableId="25E087AF" w16cex:dateUtc="2010-02-09T18:28:00Z"/>
  <w16cex:commentExtensible w16cex:durableId="25E087B0" w16cex:dateUtc="2010-02-09T18:36:00Z"/>
  <w16cex:commentExtensible w16cex:durableId="25E087B1" w16cex:dateUtc="2010-02-09T18:37:00Z"/>
  <w16cex:commentExtensible w16cex:durableId="25E087B2" w16cex:dateUtc="2010-02-09T18:39:00Z"/>
  <w16cex:commentExtensible w16cex:durableId="25E087B3" w16cex:dateUtc="2010-02-09T18:44:00Z"/>
  <w16cex:commentExtensible w16cex:durableId="25E087B4" w16cex:dateUtc="2010-02-09T17:35:00Z"/>
  <w16cex:commentExtensible w16cex:durableId="25E087B5" w16cex:dateUtc="2010-02-09T17:35:00Z"/>
  <w16cex:commentExtensible w16cex:durableId="25E087B6" w16cex:dateUtc="2010-02-09T17:42:00Z"/>
  <w16cex:commentExtensible w16cex:durableId="25E087B7" w16cex:dateUtc="2010-02-09T17:36:00Z"/>
  <w16cex:commentExtensible w16cex:durableId="25E087B8" w16cex:dateUtc="2010-02-09T17:30:00Z"/>
  <w16cex:commentExtensible w16cex:durableId="25E087B9" w16cex:dateUtc="2010-02-09T17:38:00Z"/>
  <w16cex:commentExtensible w16cex:durableId="25E087BA" w16cex:dateUtc="2018-02-20T07:24:00Z"/>
  <w16cex:commentExtensible w16cex:durableId="25E087BB" w16cex:dateUtc="2012-04-17T04:42:00Z"/>
  <w16cex:commentExtensible w16cex:durableId="25F02D89" w16cex:dateUtc="2022-03-31T08:36:00Z"/>
  <w16cex:commentExtensible w16cex:durableId="25E087BC" w16cex:dateUtc="2020-02-23T16:24:00Z"/>
  <w16cex:commentExtensible w16cex:durableId="25E087BD" w16cex:dateUtc="2018-02-20T0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718A67" w16cid:durableId="25E087A8"/>
  <w16cid:commentId w16cid:paraId="60F8DC34" w16cid:durableId="25E087A9"/>
  <w16cid:commentId w16cid:paraId="164E517D" w16cid:durableId="25E087AA"/>
  <w16cid:commentId w16cid:paraId="67829F3E" w16cid:durableId="25E087AB"/>
  <w16cid:commentId w16cid:paraId="1463AA73" w16cid:durableId="25E087AC"/>
  <w16cid:commentId w16cid:paraId="51AECDBE" w16cid:durableId="25E087AD"/>
  <w16cid:commentId w16cid:paraId="40C62E7F" w16cid:durableId="25E087AE"/>
  <w16cid:commentId w16cid:paraId="2EE281D0" w16cid:durableId="25E087AF"/>
  <w16cid:commentId w16cid:paraId="61ABA53B" w16cid:durableId="25E087B0"/>
  <w16cid:commentId w16cid:paraId="328892EA" w16cid:durableId="25E087B1"/>
  <w16cid:commentId w16cid:paraId="5A67199B" w16cid:durableId="25E087B2"/>
  <w16cid:commentId w16cid:paraId="752FF167" w16cid:durableId="25E087B3"/>
  <w16cid:commentId w16cid:paraId="730ED71C" w16cid:durableId="25E087B4"/>
  <w16cid:commentId w16cid:paraId="2FDDC801" w16cid:durableId="25E087B5"/>
  <w16cid:commentId w16cid:paraId="67133F00" w16cid:durableId="25E087B6"/>
  <w16cid:commentId w16cid:paraId="6864CB00" w16cid:durableId="25E087B7"/>
  <w16cid:commentId w16cid:paraId="0B4390EB" w16cid:durableId="25E087B8"/>
  <w16cid:commentId w16cid:paraId="4FB1E30C" w16cid:durableId="25E087B9"/>
  <w16cid:commentId w16cid:paraId="4B510513" w16cid:durableId="25E087BA"/>
  <w16cid:commentId w16cid:paraId="617A114B" w16cid:durableId="25E087BB"/>
  <w16cid:commentId w16cid:paraId="0590E181" w16cid:durableId="25F02D89"/>
  <w16cid:commentId w16cid:paraId="18EAB34D" w16cid:durableId="25E087BC"/>
  <w16cid:commentId w16cid:paraId="60DA1BDB" w16cid:durableId="25E087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8AB83" w14:textId="77777777" w:rsidR="00660504" w:rsidRDefault="00660504">
      <w:r>
        <w:separator/>
      </w:r>
    </w:p>
  </w:endnote>
  <w:endnote w:type="continuationSeparator" w:id="0">
    <w:p w14:paraId="644CB6D6" w14:textId="77777777" w:rsidR="00660504" w:rsidRDefault="00660504">
      <w:r>
        <w:continuationSeparator/>
      </w:r>
    </w:p>
  </w:endnote>
  <w:endnote w:type="continuationNotice" w:id="1">
    <w:p w14:paraId="55DD7D89" w14:textId="77777777" w:rsidR="00660504" w:rsidRDefault="006605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73C9" w14:textId="77777777" w:rsidR="00131EEF" w:rsidRDefault="00131E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44B3CB" w14:textId="77777777" w:rsidR="00131EEF" w:rsidRDefault="00131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B5FF2" w14:textId="29373673" w:rsidR="00131EEF" w:rsidRPr="0090504B" w:rsidRDefault="00131EEF" w:rsidP="0090504B">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sidR="00CF2180">
      <w:rPr>
        <w:b/>
        <w:noProof/>
      </w:rPr>
      <w:t>17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F2180">
      <w:rPr>
        <w:b/>
        <w:noProof/>
      </w:rPr>
      <w:t>19</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621F2" w14:textId="77777777" w:rsidR="00660504" w:rsidRDefault="00660504">
      <w:r>
        <w:separator/>
      </w:r>
    </w:p>
  </w:footnote>
  <w:footnote w:type="continuationSeparator" w:id="0">
    <w:p w14:paraId="5223B76E" w14:textId="77777777" w:rsidR="00660504" w:rsidRDefault="00660504">
      <w:r>
        <w:continuationSeparator/>
      </w:r>
    </w:p>
  </w:footnote>
  <w:footnote w:type="continuationNotice" w:id="1">
    <w:p w14:paraId="3776F90A" w14:textId="77777777" w:rsidR="00660504" w:rsidRDefault="006605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00449" w14:textId="77777777" w:rsidR="00131EEF" w:rsidRPr="00A733E3" w:rsidRDefault="00131EEF" w:rsidP="00D0286D">
    <w:pPr>
      <w:pStyle w:val="Header"/>
      <w:jc w:val="center"/>
      <w:rPr>
        <w:b/>
        <w:sz w:val="16"/>
        <w:szCs w:val="32"/>
      </w:rPr>
    </w:pPr>
  </w:p>
</w:hdr>
</file>

<file path=word/intelligence2.xml><?xml version="1.0" encoding="utf-8"?>
<int2:intelligence xmlns:int2="http://schemas.microsoft.com/office/intelligence/2020/intelligence" xmlns:oel="http://schemas.microsoft.com/office/2019/extlst">
  <int2:observations>
    <int2:textHash int2:hashCode="DWRxjDPj3Nhg6K" int2:id="4QNw2mwb">
      <int2:state int2:value="Rejected" int2:type="LegacyProofing"/>
    </int2:textHash>
    <int2:textHash int2:hashCode="JQow7GyNJs4CgG" int2:id="6BheAtXG">
      <int2:state int2:value="Rejected" int2:type="LegacyProofing"/>
    </int2:textHash>
    <int2:textHash int2:hashCode="GwRf3aTk6kUCkn" int2:id="748VaO5M">
      <int2:state int2:value="Rejected" int2:type="LegacyProofing"/>
    </int2:textHash>
    <int2:textHash int2:hashCode="GSv8BqVax9M7pE" int2:id="7qhoDOfg">
      <int2:state int2:value="Rejected" int2:type="LegacyProofing"/>
    </int2:textHash>
    <int2:textHash int2:hashCode="BpIJcE00tRfg9E" int2:id="82L73NmF">
      <int2:state int2:value="Rejected" int2:type="LegacyProofing"/>
    </int2:textHash>
    <int2:textHash int2:hashCode="pWwFHJHb4QaK1o" int2:id="C284DxME">
      <int2:state int2:value="Rejected" int2:type="LegacyProofing"/>
    </int2:textHash>
    <int2:textHash int2:hashCode="H5aHilLnckRHl8" int2:id="CDi0dtFo">
      <int2:state int2:value="Rejected" int2:type="LegacyProofing"/>
    </int2:textHash>
    <int2:textHash int2:hashCode="dJhLAFoyZQctlw" int2:id="Iejx5ph7">
      <int2:state int2:value="Rejected" int2:type="LegacyProofing"/>
    </int2:textHash>
    <int2:textHash int2:hashCode="XHXmajoz89YNwo" int2:id="KwkUGdAO">
      <int2:state int2:value="Rejected" int2:type="LegacyProofing"/>
    </int2:textHash>
    <int2:textHash int2:hashCode="FhTjef4HYU1iiJ" int2:id="N5zNfCAl">
      <int2:state int2:value="Rejected" int2:type="LegacyProofing"/>
    </int2:textHash>
    <int2:textHash int2:hashCode="cm7851q27v87hT" int2:id="OOQCVL3L">
      <int2:state int2:value="Rejected" int2:type="LegacyProofing"/>
    </int2:textHash>
    <int2:textHash int2:hashCode="5ZROzFRsCXhXAM" int2:id="TlicwflP">
      <int2:state int2:value="Rejected" int2:type="LegacyProofing"/>
    </int2:textHash>
    <int2:textHash int2:hashCode="0hitNWavqeOW8Y" int2:id="VB0LVv1e">
      <int2:state int2:value="Rejected" int2:type="LegacyProofing"/>
    </int2:textHash>
    <int2:textHash int2:hashCode="ieh266XVKiT5ZI" int2:id="WRJUaV9i">
      <int2:state int2:value="Rejected" int2:type="LegacyProofing"/>
    </int2:textHash>
    <int2:textHash int2:hashCode="LuZBul91jBPYHs" int2:id="Z2ZI6LNW">
      <int2:state int2:value="Rejected" int2:type="LegacyProofing"/>
    </int2:textHash>
    <int2:textHash int2:hashCode="Vkp3zDABPBI5nB" int2:id="fsc3vroZ">
      <int2:state int2:value="Rejected" int2:type="LegacyProofing"/>
    </int2:textHash>
    <int2:textHash int2:hashCode="FsouhghLjs1Fwn" int2:id="gOyCBhFt">
      <int2:state int2:value="Rejected" int2:type="LegacyProofing"/>
    </int2:textHash>
    <int2:textHash int2:hashCode="1sK31hPnCMo5du" int2:id="mnlFj4nb">
      <int2:state int2:value="Rejected" int2:type="LegacyProofing"/>
    </int2:textHash>
    <int2:textHash int2:hashCode="Qa6ZEwik/JDg05" int2:id="xHRjsriB">
      <int2:state int2:value="Rejected" int2:type="LegacyProofing"/>
    </int2:textHash>
    <int2:textHash int2:hashCode="4bjBzk83ravlb2" int2:id="xirRl8AY">
      <int2:state int2:value="Rejected" int2:type="LegacyProofing"/>
    </int2:textHash>
    <int2:bookmark int2:bookmarkName="_Int_wBvhdMgX" int2:invalidationBookmarkName="" int2:hashCode="3gT6Din5s14kkF" int2:id="ZmZHtk0B">
      <int2:state int2:value="Rejected" int2:type="LegacyProofing"/>
    </int2:bookmark>
    <int2:bookmark int2:bookmarkName="_Int_eHFcRLGS" int2:invalidationBookmarkName="" int2:hashCode="cZfrNTGod1n2u7" int2:id="K2reHJ8P">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C4A"/>
    <w:multiLevelType w:val="hybridMultilevel"/>
    <w:tmpl w:val="A34C12A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06A95"/>
    <w:multiLevelType w:val="hybridMultilevel"/>
    <w:tmpl w:val="3540500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5F6C8C"/>
    <w:multiLevelType w:val="hybridMultilevel"/>
    <w:tmpl w:val="1610BF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D14D1C"/>
    <w:multiLevelType w:val="hybridMultilevel"/>
    <w:tmpl w:val="F0F8EE3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B827E6D"/>
    <w:multiLevelType w:val="hybridMultilevel"/>
    <w:tmpl w:val="ED2663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4644318"/>
    <w:multiLevelType w:val="hybridMultilevel"/>
    <w:tmpl w:val="84AC27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C1E2EFB"/>
    <w:multiLevelType w:val="hybridMultilevel"/>
    <w:tmpl w:val="1054EA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FD0B09"/>
    <w:multiLevelType w:val="hybridMultilevel"/>
    <w:tmpl w:val="35C06256"/>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9" w15:restartNumberingAfterBreak="0">
    <w:nsid w:val="443E3953"/>
    <w:multiLevelType w:val="hybridMultilevel"/>
    <w:tmpl w:val="D8B8B2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11" w15:restartNumberingAfterBreak="0">
    <w:nsid w:val="460D13E3"/>
    <w:multiLevelType w:val="hybridMultilevel"/>
    <w:tmpl w:val="546E879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BA6574"/>
    <w:multiLevelType w:val="hybridMultilevel"/>
    <w:tmpl w:val="DF207A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4549B"/>
    <w:multiLevelType w:val="hybridMultilevel"/>
    <w:tmpl w:val="E9CA6D2A"/>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14" w15:restartNumberingAfterBreak="0">
    <w:nsid w:val="4AA440C7"/>
    <w:multiLevelType w:val="hybridMultilevel"/>
    <w:tmpl w:val="BD54C4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B5130EF"/>
    <w:multiLevelType w:val="hybridMultilevel"/>
    <w:tmpl w:val="02443F82"/>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51433283"/>
    <w:multiLevelType w:val="hybridMultilevel"/>
    <w:tmpl w:val="20F48336"/>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17" w15:restartNumberingAfterBreak="0">
    <w:nsid w:val="55AF7417"/>
    <w:multiLevelType w:val="hybridMultilevel"/>
    <w:tmpl w:val="EB26BC4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5B43487"/>
    <w:multiLevelType w:val="multilevel"/>
    <w:tmpl w:val="46DCDDB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5A6B01C1"/>
    <w:multiLevelType w:val="hybridMultilevel"/>
    <w:tmpl w:val="E7BCDE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1D43D80"/>
    <w:multiLevelType w:val="hybridMultilevel"/>
    <w:tmpl w:val="410E37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59C6C5C"/>
    <w:multiLevelType w:val="hybridMultilevel"/>
    <w:tmpl w:val="BBD4563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66882C1A"/>
    <w:multiLevelType w:val="hybridMultilevel"/>
    <w:tmpl w:val="14ECFD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6B5B54E5"/>
    <w:multiLevelType w:val="hybridMultilevel"/>
    <w:tmpl w:val="2236F03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0500C"/>
    <w:multiLevelType w:val="hybridMultilevel"/>
    <w:tmpl w:val="4CBE93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739D2D8F"/>
    <w:multiLevelType w:val="hybridMultilevel"/>
    <w:tmpl w:val="1CE27B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739F5F32"/>
    <w:multiLevelType w:val="hybridMultilevel"/>
    <w:tmpl w:val="B50069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A93C00"/>
    <w:multiLevelType w:val="hybridMultilevel"/>
    <w:tmpl w:val="2444C0B6"/>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0" w15:restartNumberingAfterBreak="0">
    <w:nsid w:val="7D142E58"/>
    <w:multiLevelType w:val="hybridMultilevel"/>
    <w:tmpl w:val="35464A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1" w15:restartNumberingAfterBreak="0">
    <w:nsid w:val="7F5E1FB9"/>
    <w:multiLevelType w:val="hybridMultilevel"/>
    <w:tmpl w:val="5CEA16E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849053667">
    <w:abstractNumId w:val="18"/>
  </w:num>
  <w:num w:numId="2" w16cid:durableId="316885891">
    <w:abstractNumId w:val="3"/>
  </w:num>
  <w:num w:numId="3" w16cid:durableId="1094742139">
    <w:abstractNumId w:val="21"/>
  </w:num>
  <w:num w:numId="4" w16cid:durableId="616061196">
    <w:abstractNumId w:val="10"/>
  </w:num>
  <w:num w:numId="5" w16cid:durableId="656694312">
    <w:abstractNumId w:val="16"/>
  </w:num>
  <w:num w:numId="6" w16cid:durableId="2137261553">
    <w:abstractNumId w:val="30"/>
  </w:num>
  <w:num w:numId="7" w16cid:durableId="351078379">
    <w:abstractNumId w:val="19"/>
  </w:num>
  <w:num w:numId="8" w16cid:durableId="1545093247">
    <w:abstractNumId w:val="13"/>
  </w:num>
  <w:num w:numId="9" w16cid:durableId="2087915179">
    <w:abstractNumId w:val="8"/>
  </w:num>
  <w:num w:numId="10" w16cid:durableId="327370889">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7163454">
    <w:abstractNumId w:val="22"/>
  </w:num>
  <w:num w:numId="12" w16cid:durableId="238946427">
    <w:abstractNumId w:val="20"/>
  </w:num>
  <w:num w:numId="13" w16cid:durableId="705642611">
    <w:abstractNumId w:val="6"/>
  </w:num>
  <w:num w:numId="14" w16cid:durableId="1652639333">
    <w:abstractNumId w:val="27"/>
  </w:num>
  <w:num w:numId="15" w16cid:durableId="1718582021">
    <w:abstractNumId w:val="9"/>
  </w:num>
  <w:num w:numId="16" w16cid:durableId="352998222">
    <w:abstractNumId w:val="15"/>
  </w:num>
  <w:num w:numId="17" w16cid:durableId="647513978">
    <w:abstractNumId w:val="0"/>
  </w:num>
  <w:num w:numId="18" w16cid:durableId="1576012728">
    <w:abstractNumId w:val="2"/>
  </w:num>
  <w:num w:numId="19" w16cid:durableId="2095470615">
    <w:abstractNumId w:val="7"/>
  </w:num>
  <w:num w:numId="20" w16cid:durableId="392167717">
    <w:abstractNumId w:val="11"/>
  </w:num>
  <w:num w:numId="21" w16cid:durableId="1920406320">
    <w:abstractNumId w:val="12"/>
  </w:num>
  <w:num w:numId="22" w16cid:durableId="1015809507">
    <w:abstractNumId w:val="28"/>
  </w:num>
  <w:num w:numId="23" w16cid:durableId="1478568830">
    <w:abstractNumId w:val="25"/>
  </w:num>
  <w:num w:numId="24" w16cid:durableId="1677346453">
    <w:abstractNumId w:val="29"/>
  </w:num>
  <w:num w:numId="25" w16cid:durableId="1483621033">
    <w:abstractNumId w:val="24"/>
  </w:num>
  <w:num w:numId="26" w16cid:durableId="1225724018">
    <w:abstractNumId w:val="14"/>
  </w:num>
  <w:num w:numId="27" w16cid:durableId="1140341090">
    <w:abstractNumId w:val="1"/>
  </w:num>
  <w:num w:numId="28" w16cid:durableId="160315628">
    <w:abstractNumId w:val="31"/>
  </w:num>
  <w:num w:numId="29" w16cid:durableId="2004627849">
    <w:abstractNumId w:val="4"/>
  </w:num>
  <w:num w:numId="30" w16cid:durableId="1176532522">
    <w:abstractNumId w:val="17"/>
  </w:num>
  <w:num w:numId="31" w16cid:durableId="698160279">
    <w:abstractNumId w:val="23"/>
  </w:num>
  <w:num w:numId="32" w16cid:durableId="36005131">
    <w:abstractNumId w:val="5"/>
  </w:num>
  <w:num w:numId="33" w16cid:durableId="660620941">
    <w:abstractNumId w:val="2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ine Nel">
    <w15:presenceInfo w15:providerId="None" w15:userId="Janine Nel"/>
  </w15:person>
  <w15:person w15:author="Nel, Janine (Ms) (Summerstrand Campus South)">
    <w15:presenceInfo w15:providerId="AD" w15:userId="S-1-5-21-2413616896-2787633659-1573850612-152330"/>
  </w15:person>
  <w15:person w15:author="s219121923">
    <w15:presenceInfo w15:providerId="None" w15:userId="s219121923"/>
  </w15:person>
  <w15:person w15:author="Nel, Janine (Ms) (Summerstrand Campus South) [2]">
    <w15:presenceInfo w15:providerId="AD" w15:userId="S-1-5-21-318533408-2169009012-3869401354-1798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2D9C"/>
    <w:rsid w:val="0001007E"/>
    <w:rsid w:val="00013CC8"/>
    <w:rsid w:val="00016814"/>
    <w:rsid w:val="00017853"/>
    <w:rsid w:val="00024C8E"/>
    <w:rsid w:val="00026A97"/>
    <w:rsid w:val="000311A9"/>
    <w:rsid w:val="0003155D"/>
    <w:rsid w:val="00033DBD"/>
    <w:rsid w:val="000350B4"/>
    <w:rsid w:val="000379F5"/>
    <w:rsid w:val="00040B96"/>
    <w:rsid w:val="00047632"/>
    <w:rsid w:val="000478FD"/>
    <w:rsid w:val="00055369"/>
    <w:rsid w:val="00057052"/>
    <w:rsid w:val="00064700"/>
    <w:rsid w:val="000670D4"/>
    <w:rsid w:val="00072483"/>
    <w:rsid w:val="00072673"/>
    <w:rsid w:val="00075D48"/>
    <w:rsid w:val="00076A5F"/>
    <w:rsid w:val="00077350"/>
    <w:rsid w:val="000778DB"/>
    <w:rsid w:val="00077950"/>
    <w:rsid w:val="0008310D"/>
    <w:rsid w:val="00084150"/>
    <w:rsid w:val="0008446E"/>
    <w:rsid w:val="0009135D"/>
    <w:rsid w:val="0009153A"/>
    <w:rsid w:val="00093E8C"/>
    <w:rsid w:val="000A2CDE"/>
    <w:rsid w:val="000A52D0"/>
    <w:rsid w:val="000A5610"/>
    <w:rsid w:val="000B2594"/>
    <w:rsid w:val="000B2A3C"/>
    <w:rsid w:val="000B5761"/>
    <w:rsid w:val="000C2611"/>
    <w:rsid w:val="000C30CC"/>
    <w:rsid w:val="000C7BD0"/>
    <w:rsid w:val="000D40A2"/>
    <w:rsid w:val="000D5366"/>
    <w:rsid w:val="000E1238"/>
    <w:rsid w:val="000E2EEF"/>
    <w:rsid w:val="000F2236"/>
    <w:rsid w:val="000F2C00"/>
    <w:rsid w:val="000F31D4"/>
    <w:rsid w:val="00116CB6"/>
    <w:rsid w:val="00116F0A"/>
    <w:rsid w:val="00122090"/>
    <w:rsid w:val="001252A7"/>
    <w:rsid w:val="0012537F"/>
    <w:rsid w:val="0013103C"/>
    <w:rsid w:val="00131EEF"/>
    <w:rsid w:val="0013368F"/>
    <w:rsid w:val="0013642E"/>
    <w:rsid w:val="0014039B"/>
    <w:rsid w:val="00141332"/>
    <w:rsid w:val="00141B36"/>
    <w:rsid w:val="00142E35"/>
    <w:rsid w:val="00145E8E"/>
    <w:rsid w:val="0014625C"/>
    <w:rsid w:val="001569E8"/>
    <w:rsid w:val="00156C3C"/>
    <w:rsid w:val="001715A4"/>
    <w:rsid w:val="00171821"/>
    <w:rsid w:val="00172B61"/>
    <w:rsid w:val="00183882"/>
    <w:rsid w:val="001A2559"/>
    <w:rsid w:val="001B2735"/>
    <w:rsid w:val="001B3945"/>
    <w:rsid w:val="001C26EB"/>
    <w:rsid w:val="001C4818"/>
    <w:rsid w:val="001C4D72"/>
    <w:rsid w:val="001C4DF2"/>
    <w:rsid w:val="001D15C5"/>
    <w:rsid w:val="001D1D6C"/>
    <w:rsid w:val="001E5035"/>
    <w:rsid w:val="001E6665"/>
    <w:rsid w:val="001F4ABA"/>
    <w:rsid w:val="001F56BD"/>
    <w:rsid w:val="001F7C2E"/>
    <w:rsid w:val="00212175"/>
    <w:rsid w:val="00216E76"/>
    <w:rsid w:val="00217602"/>
    <w:rsid w:val="00220DAA"/>
    <w:rsid w:val="00222718"/>
    <w:rsid w:val="00223207"/>
    <w:rsid w:val="00223596"/>
    <w:rsid w:val="002236D3"/>
    <w:rsid w:val="002236D9"/>
    <w:rsid w:val="00224731"/>
    <w:rsid w:val="00224BC9"/>
    <w:rsid w:val="00227788"/>
    <w:rsid w:val="0023002C"/>
    <w:rsid w:val="00230265"/>
    <w:rsid w:val="00230FBB"/>
    <w:rsid w:val="00233479"/>
    <w:rsid w:val="00234777"/>
    <w:rsid w:val="002372DA"/>
    <w:rsid w:val="0024266D"/>
    <w:rsid w:val="00246AC2"/>
    <w:rsid w:val="00251F57"/>
    <w:rsid w:val="00254590"/>
    <w:rsid w:val="00261770"/>
    <w:rsid w:val="00263055"/>
    <w:rsid w:val="00263726"/>
    <w:rsid w:val="00265D51"/>
    <w:rsid w:val="002677EB"/>
    <w:rsid w:val="002723AE"/>
    <w:rsid w:val="00276445"/>
    <w:rsid w:val="002772CF"/>
    <w:rsid w:val="00283C1D"/>
    <w:rsid w:val="0028684F"/>
    <w:rsid w:val="002934C8"/>
    <w:rsid w:val="002B438E"/>
    <w:rsid w:val="002C4EAB"/>
    <w:rsid w:val="002C6C08"/>
    <w:rsid w:val="002D42C3"/>
    <w:rsid w:val="002D5392"/>
    <w:rsid w:val="002E13C6"/>
    <w:rsid w:val="002E1BBF"/>
    <w:rsid w:val="002E1D48"/>
    <w:rsid w:val="002E1DDB"/>
    <w:rsid w:val="002E6B63"/>
    <w:rsid w:val="0030510F"/>
    <w:rsid w:val="00306E75"/>
    <w:rsid w:val="00315346"/>
    <w:rsid w:val="00322F56"/>
    <w:rsid w:val="00343E98"/>
    <w:rsid w:val="0034504C"/>
    <w:rsid w:val="00352516"/>
    <w:rsid w:val="00356B53"/>
    <w:rsid w:val="00370DCE"/>
    <w:rsid w:val="00375E57"/>
    <w:rsid w:val="00383E33"/>
    <w:rsid w:val="00386837"/>
    <w:rsid w:val="00392A66"/>
    <w:rsid w:val="00397762"/>
    <w:rsid w:val="003A1498"/>
    <w:rsid w:val="003A1636"/>
    <w:rsid w:val="003A35D4"/>
    <w:rsid w:val="003A5A49"/>
    <w:rsid w:val="003B4F48"/>
    <w:rsid w:val="003C603A"/>
    <w:rsid w:val="003E4BDF"/>
    <w:rsid w:val="003F2B4A"/>
    <w:rsid w:val="003F3B07"/>
    <w:rsid w:val="003F4613"/>
    <w:rsid w:val="003F6175"/>
    <w:rsid w:val="00402165"/>
    <w:rsid w:val="004047A2"/>
    <w:rsid w:val="00417E2E"/>
    <w:rsid w:val="00421E1D"/>
    <w:rsid w:val="00421F19"/>
    <w:rsid w:val="00424139"/>
    <w:rsid w:val="00425C13"/>
    <w:rsid w:val="004301FD"/>
    <w:rsid w:val="004344D8"/>
    <w:rsid w:val="00435758"/>
    <w:rsid w:val="00435C99"/>
    <w:rsid w:val="004378FC"/>
    <w:rsid w:val="00452BD2"/>
    <w:rsid w:val="00453E31"/>
    <w:rsid w:val="004617FC"/>
    <w:rsid w:val="00463ECF"/>
    <w:rsid w:val="004652CB"/>
    <w:rsid w:val="004656E5"/>
    <w:rsid w:val="00470E05"/>
    <w:rsid w:val="0047643A"/>
    <w:rsid w:val="0048263F"/>
    <w:rsid w:val="00490341"/>
    <w:rsid w:val="00492B9F"/>
    <w:rsid w:val="004A050F"/>
    <w:rsid w:val="004A7483"/>
    <w:rsid w:val="004B659B"/>
    <w:rsid w:val="004C1D6D"/>
    <w:rsid w:val="004C2641"/>
    <w:rsid w:val="004C3D96"/>
    <w:rsid w:val="004C4A05"/>
    <w:rsid w:val="004C5C19"/>
    <w:rsid w:val="004E1FDC"/>
    <w:rsid w:val="004F60AF"/>
    <w:rsid w:val="004F6761"/>
    <w:rsid w:val="004F6C0F"/>
    <w:rsid w:val="00505410"/>
    <w:rsid w:val="00506682"/>
    <w:rsid w:val="0051064D"/>
    <w:rsid w:val="005107DD"/>
    <w:rsid w:val="005111D0"/>
    <w:rsid w:val="00520187"/>
    <w:rsid w:val="00520B4B"/>
    <w:rsid w:val="005272F4"/>
    <w:rsid w:val="005352FA"/>
    <w:rsid w:val="00545E39"/>
    <w:rsid w:val="005509F0"/>
    <w:rsid w:val="00554B0A"/>
    <w:rsid w:val="0055645E"/>
    <w:rsid w:val="00562C33"/>
    <w:rsid w:val="00564476"/>
    <w:rsid w:val="005646D6"/>
    <w:rsid w:val="00570799"/>
    <w:rsid w:val="00575EE7"/>
    <w:rsid w:val="00593424"/>
    <w:rsid w:val="005A12C3"/>
    <w:rsid w:val="005A1738"/>
    <w:rsid w:val="005A4DE4"/>
    <w:rsid w:val="005A59F0"/>
    <w:rsid w:val="005B3DED"/>
    <w:rsid w:val="005B4298"/>
    <w:rsid w:val="005B64B3"/>
    <w:rsid w:val="005C0093"/>
    <w:rsid w:val="005C2482"/>
    <w:rsid w:val="005C57EC"/>
    <w:rsid w:val="005D17E1"/>
    <w:rsid w:val="005D52C6"/>
    <w:rsid w:val="005E2126"/>
    <w:rsid w:val="005F20A1"/>
    <w:rsid w:val="006019C8"/>
    <w:rsid w:val="0060250A"/>
    <w:rsid w:val="00603C95"/>
    <w:rsid w:val="00607790"/>
    <w:rsid w:val="006105C9"/>
    <w:rsid w:val="00613F4F"/>
    <w:rsid w:val="00617A07"/>
    <w:rsid w:val="006240A1"/>
    <w:rsid w:val="00626C60"/>
    <w:rsid w:val="00627C30"/>
    <w:rsid w:val="006320C6"/>
    <w:rsid w:val="00632DCA"/>
    <w:rsid w:val="0063638A"/>
    <w:rsid w:val="006470E3"/>
    <w:rsid w:val="00660504"/>
    <w:rsid w:val="00660516"/>
    <w:rsid w:val="00663204"/>
    <w:rsid w:val="006642DF"/>
    <w:rsid w:val="0066717C"/>
    <w:rsid w:val="006718B9"/>
    <w:rsid w:val="00674B9E"/>
    <w:rsid w:val="0068079F"/>
    <w:rsid w:val="0068283F"/>
    <w:rsid w:val="006856D3"/>
    <w:rsid w:val="0069049A"/>
    <w:rsid w:val="006A05C7"/>
    <w:rsid w:val="006B01C8"/>
    <w:rsid w:val="006B1863"/>
    <w:rsid w:val="006B43B4"/>
    <w:rsid w:val="006B5602"/>
    <w:rsid w:val="006B6003"/>
    <w:rsid w:val="006B6D64"/>
    <w:rsid w:val="006C2544"/>
    <w:rsid w:val="006D53EE"/>
    <w:rsid w:val="006E460E"/>
    <w:rsid w:val="006E5987"/>
    <w:rsid w:val="006F03F5"/>
    <w:rsid w:val="006F630B"/>
    <w:rsid w:val="007057F8"/>
    <w:rsid w:val="00711285"/>
    <w:rsid w:val="00711B3F"/>
    <w:rsid w:val="00720FC9"/>
    <w:rsid w:val="00724151"/>
    <w:rsid w:val="007400EE"/>
    <w:rsid w:val="00741385"/>
    <w:rsid w:val="00741925"/>
    <w:rsid w:val="00744DEC"/>
    <w:rsid w:val="007462B0"/>
    <w:rsid w:val="00753386"/>
    <w:rsid w:val="00757A72"/>
    <w:rsid w:val="00761842"/>
    <w:rsid w:val="00765F37"/>
    <w:rsid w:val="007709B1"/>
    <w:rsid w:val="007845AF"/>
    <w:rsid w:val="00793A9D"/>
    <w:rsid w:val="00795556"/>
    <w:rsid w:val="007A411B"/>
    <w:rsid w:val="007A56B3"/>
    <w:rsid w:val="007A7438"/>
    <w:rsid w:val="007B0DDE"/>
    <w:rsid w:val="007B59C9"/>
    <w:rsid w:val="007B661D"/>
    <w:rsid w:val="007C6D71"/>
    <w:rsid w:val="007C7B64"/>
    <w:rsid w:val="007D4E19"/>
    <w:rsid w:val="007F119A"/>
    <w:rsid w:val="007F2296"/>
    <w:rsid w:val="007F2EC4"/>
    <w:rsid w:val="00804989"/>
    <w:rsid w:val="008132E2"/>
    <w:rsid w:val="008152E8"/>
    <w:rsid w:val="0081747B"/>
    <w:rsid w:val="008175E7"/>
    <w:rsid w:val="0081794B"/>
    <w:rsid w:val="00824E43"/>
    <w:rsid w:val="008276D9"/>
    <w:rsid w:val="00831918"/>
    <w:rsid w:val="00836937"/>
    <w:rsid w:val="00842713"/>
    <w:rsid w:val="00842B7B"/>
    <w:rsid w:val="0084514C"/>
    <w:rsid w:val="008465A8"/>
    <w:rsid w:val="008477F0"/>
    <w:rsid w:val="00852753"/>
    <w:rsid w:val="00864225"/>
    <w:rsid w:val="008646F6"/>
    <w:rsid w:val="00866DAB"/>
    <w:rsid w:val="00873E3B"/>
    <w:rsid w:val="008769EF"/>
    <w:rsid w:val="00883299"/>
    <w:rsid w:val="0088693C"/>
    <w:rsid w:val="0089088F"/>
    <w:rsid w:val="008954F5"/>
    <w:rsid w:val="008A03B3"/>
    <w:rsid w:val="008A23C9"/>
    <w:rsid w:val="008A6712"/>
    <w:rsid w:val="008A73E6"/>
    <w:rsid w:val="008A74BA"/>
    <w:rsid w:val="008B00D9"/>
    <w:rsid w:val="008B1E3E"/>
    <w:rsid w:val="008B225A"/>
    <w:rsid w:val="008B5196"/>
    <w:rsid w:val="008C5BFE"/>
    <w:rsid w:val="008C7CC2"/>
    <w:rsid w:val="008D51CA"/>
    <w:rsid w:val="008E1BD5"/>
    <w:rsid w:val="008E3843"/>
    <w:rsid w:val="008E56EF"/>
    <w:rsid w:val="008E60A4"/>
    <w:rsid w:val="008E7A27"/>
    <w:rsid w:val="008F47EA"/>
    <w:rsid w:val="00901624"/>
    <w:rsid w:val="0090504B"/>
    <w:rsid w:val="0090571D"/>
    <w:rsid w:val="0090613E"/>
    <w:rsid w:val="0090689A"/>
    <w:rsid w:val="009073F3"/>
    <w:rsid w:val="00912FD9"/>
    <w:rsid w:val="00915408"/>
    <w:rsid w:val="0091547B"/>
    <w:rsid w:val="00915FB4"/>
    <w:rsid w:val="00916D44"/>
    <w:rsid w:val="00921287"/>
    <w:rsid w:val="009228A0"/>
    <w:rsid w:val="00931548"/>
    <w:rsid w:val="009338C3"/>
    <w:rsid w:val="00935AB5"/>
    <w:rsid w:val="00940155"/>
    <w:rsid w:val="00940274"/>
    <w:rsid w:val="00940339"/>
    <w:rsid w:val="00942368"/>
    <w:rsid w:val="009424DC"/>
    <w:rsid w:val="00951835"/>
    <w:rsid w:val="00956FC4"/>
    <w:rsid w:val="00960EE0"/>
    <w:rsid w:val="00963C62"/>
    <w:rsid w:val="00971A0B"/>
    <w:rsid w:val="0097218E"/>
    <w:rsid w:val="00974344"/>
    <w:rsid w:val="009767AE"/>
    <w:rsid w:val="00982D9D"/>
    <w:rsid w:val="00986573"/>
    <w:rsid w:val="00987BA2"/>
    <w:rsid w:val="009904BA"/>
    <w:rsid w:val="009938AB"/>
    <w:rsid w:val="009974E1"/>
    <w:rsid w:val="009A0565"/>
    <w:rsid w:val="009A12D2"/>
    <w:rsid w:val="009A2B15"/>
    <w:rsid w:val="009A66F6"/>
    <w:rsid w:val="009A77D0"/>
    <w:rsid w:val="009B5F7C"/>
    <w:rsid w:val="009B79B9"/>
    <w:rsid w:val="009C1E67"/>
    <w:rsid w:val="009C3F63"/>
    <w:rsid w:val="009C7B5B"/>
    <w:rsid w:val="009D0637"/>
    <w:rsid w:val="009D1E34"/>
    <w:rsid w:val="009D2443"/>
    <w:rsid w:val="009D390F"/>
    <w:rsid w:val="009D7F8F"/>
    <w:rsid w:val="009E03D7"/>
    <w:rsid w:val="009E0B38"/>
    <w:rsid w:val="009F29B5"/>
    <w:rsid w:val="009F3A04"/>
    <w:rsid w:val="009F6094"/>
    <w:rsid w:val="009F7553"/>
    <w:rsid w:val="00A17E8B"/>
    <w:rsid w:val="00A247FA"/>
    <w:rsid w:val="00A30BBF"/>
    <w:rsid w:val="00A31CBF"/>
    <w:rsid w:val="00A326D6"/>
    <w:rsid w:val="00A3487D"/>
    <w:rsid w:val="00A34EE7"/>
    <w:rsid w:val="00A36D25"/>
    <w:rsid w:val="00A4180E"/>
    <w:rsid w:val="00A425EC"/>
    <w:rsid w:val="00A42B5E"/>
    <w:rsid w:val="00A42BCF"/>
    <w:rsid w:val="00A43301"/>
    <w:rsid w:val="00A440A0"/>
    <w:rsid w:val="00A45783"/>
    <w:rsid w:val="00A46894"/>
    <w:rsid w:val="00A47486"/>
    <w:rsid w:val="00A531C0"/>
    <w:rsid w:val="00A5561A"/>
    <w:rsid w:val="00A571B2"/>
    <w:rsid w:val="00A63D1E"/>
    <w:rsid w:val="00A665C0"/>
    <w:rsid w:val="00A704BB"/>
    <w:rsid w:val="00A733E3"/>
    <w:rsid w:val="00A80612"/>
    <w:rsid w:val="00A824E3"/>
    <w:rsid w:val="00A8254A"/>
    <w:rsid w:val="00A841E1"/>
    <w:rsid w:val="00A91986"/>
    <w:rsid w:val="00AA19FC"/>
    <w:rsid w:val="00AA75EC"/>
    <w:rsid w:val="00AA794B"/>
    <w:rsid w:val="00AB4613"/>
    <w:rsid w:val="00AB5758"/>
    <w:rsid w:val="00AB7A3F"/>
    <w:rsid w:val="00AD610D"/>
    <w:rsid w:val="00AE490C"/>
    <w:rsid w:val="00AE7972"/>
    <w:rsid w:val="00AF28A9"/>
    <w:rsid w:val="00AF43DA"/>
    <w:rsid w:val="00AF54C9"/>
    <w:rsid w:val="00B0257A"/>
    <w:rsid w:val="00B102D3"/>
    <w:rsid w:val="00B118C0"/>
    <w:rsid w:val="00B120AE"/>
    <w:rsid w:val="00B25572"/>
    <w:rsid w:val="00B3043A"/>
    <w:rsid w:val="00B40E54"/>
    <w:rsid w:val="00B417F8"/>
    <w:rsid w:val="00B41ED4"/>
    <w:rsid w:val="00B455B2"/>
    <w:rsid w:val="00B5147F"/>
    <w:rsid w:val="00B52442"/>
    <w:rsid w:val="00B6083C"/>
    <w:rsid w:val="00B67738"/>
    <w:rsid w:val="00B67E49"/>
    <w:rsid w:val="00B70467"/>
    <w:rsid w:val="00B75410"/>
    <w:rsid w:val="00B76273"/>
    <w:rsid w:val="00B77987"/>
    <w:rsid w:val="00B803CE"/>
    <w:rsid w:val="00B81786"/>
    <w:rsid w:val="00B82020"/>
    <w:rsid w:val="00B82A9D"/>
    <w:rsid w:val="00B85288"/>
    <w:rsid w:val="00B86B67"/>
    <w:rsid w:val="00B9176A"/>
    <w:rsid w:val="00B939FB"/>
    <w:rsid w:val="00B9475B"/>
    <w:rsid w:val="00B95BA2"/>
    <w:rsid w:val="00BA4079"/>
    <w:rsid w:val="00BB3230"/>
    <w:rsid w:val="00BC030C"/>
    <w:rsid w:val="00BC4059"/>
    <w:rsid w:val="00BD11FD"/>
    <w:rsid w:val="00BD59C9"/>
    <w:rsid w:val="00BF0219"/>
    <w:rsid w:val="00BF0504"/>
    <w:rsid w:val="00BF3F49"/>
    <w:rsid w:val="00BF7E92"/>
    <w:rsid w:val="00C150F4"/>
    <w:rsid w:val="00C2211B"/>
    <w:rsid w:val="00C26249"/>
    <w:rsid w:val="00C27667"/>
    <w:rsid w:val="00C30ED3"/>
    <w:rsid w:val="00C3371A"/>
    <w:rsid w:val="00C34AAE"/>
    <w:rsid w:val="00C34DBA"/>
    <w:rsid w:val="00C4352B"/>
    <w:rsid w:val="00C44C1A"/>
    <w:rsid w:val="00C4743C"/>
    <w:rsid w:val="00C47E37"/>
    <w:rsid w:val="00C50912"/>
    <w:rsid w:val="00C51A60"/>
    <w:rsid w:val="00C52390"/>
    <w:rsid w:val="00C60D89"/>
    <w:rsid w:val="00C619DC"/>
    <w:rsid w:val="00C6206B"/>
    <w:rsid w:val="00C63FAA"/>
    <w:rsid w:val="00C707E8"/>
    <w:rsid w:val="00C76BAB"/>
    <w:rsid w:val="00C805B3"/>
    <w:rsid w:val="00C84A0F"/>
    <w:rsid w:val="00C86228"/>
    <w:rsid w:val="00C9045D"/>
    <w:rsid w:val="00C93B30"/>
    <w:rsid w:val="00CA0161"/>
    <w:rsid w:val="00CA4CC1"/>
    <w:rsid w:val="00CA4F75"/>
    <w:rsid w:val="00CA57D9"/>
    <w:rsid w:val="00CB22FB"/>
    <w:rsid w:val="00CC3379"/>
    <w:rsid w:val="00CC42EF"/>
    <w:rsid w:val="00CC59B3"/>
    <w:rsid w:val="00CD06D8"/>
    <w:rsid w:val="00CF2180"/>
    <w:rsid w:val="00CF3840"/>
    <w:rsid w:val="00D000C8"/>
    <w:rsid w:val="00D0110E"/>
    <w:rsid w:val="00D0286D"/>
    <w:rsid w:val="00D0658C"/>
    <w:rsid w:val="00D0689C"/>
    <w:rsid w:val="00D115DE"/>
    <w:rsid w:val="00D1409B"/>
    <w:rsid w:val="00D21A07"/>
    <w:rsid w:val="00D24FED"/>
    <w:rsid w:val="00D267CB"/>
    <w:rsid w:val="00D35367"/>
    <w:rsid w:val="00D4174B"/>
    <w:rsid w:val="00D4649D"/>
    <w:rsid w:val="00D47671"/>
    <w:rsid w:val="00D5125D"/>
    <w:rsid w:val="00D515FE"/>
    <w:rsid w:val="00D5634A"/>
    <w:rsid w:val="00D5681F"/>
    <w:rsid w:val="00D633E0"/>
    <w:rsid w:val="00D63482"/>
    <w:rsid w:val="00D6355E"/>
    <w:rsid w:val="00D7046C"/>
    <w:rsid w:val="00D70952"/>
    <w:rsid w:val="00D84051"/>
    <w:rsid w:val="00D84E2F"/>
    <w:rsid w:val="00D84F23"/>
    <w:rsid w:val="00D86D63"/>
    <w:rsid w:val="00D90196"/>
    <w:rsid w:val="00D912A0"/>
    <w:rsid w:val="00D94B8B"/>
    <w:rsid w:val="00D96067"/>
    <w:rsid w:val="00D973DC"/>
    <w:rsid w:val="00DA3485"/>
    <w:rsid w:val="00DA622D"/>
    <w:rsid w:val="00DB3C42"/>
    <w:rsid w:val="00DC1839"/>
    <w:rsid w:val="00DD076E"/>
    <w:rsid w:val="00DD253A"/>
    <w:rsid w:val="00DD4EE4"/>
    <w:rsid w:val="00DD53E7"/>
    <w:rsid w:val="00DD55CF"/>
    <w:rsid w:val="00DE42DA"/>
    <w:rsid w:val="00DE569C"/>
    <w:rsid w:val="00DE7367"/>
    <w:rsid w:val="00DF09E8"/>
    <w:rsid w:val="00E04A11"/>
    <w:rsid w:val="00E05BA3"/>
    <w:rsid w:val="00E11926"/>
    <w:rsid w:val="00E1208A"/>
    <w:rsid w:val="00E30AC2"/>
    <w:rsid w:val="00E37DB8"/>
    <w:rsid w:val="00E42224"/>
    <w:rsid w:val="00E52A0B"/>
    <w:rsid w:val="00E56B86"/>
    <w:rsid w:val="00E57686"/>
    <w:rsid w:val="00E60AD8"/>
    <w:rsid w:val="00E60E5F"/>
    <w:rsid w:val="00E64CE4"/>
    <w:rsid w:val="00E67838"/>
    <w:rsid w:val="00E83AB9"/>
    <w:rsid w:val="00E868B7"/>
    <w:rsid w:val="00E9144B"/>
    <w:rsid w:val="00E935CB"/>
    <w:rsid w:val="00EA13DE"/>
    <w:rsid w:val="00EA1E36"/>
    <w:rsid w:val="00EB10E2"/>
    <w:rsid w:val="00EB397A"/>
    <w:rsid w:val="00EC097D"/>
    <w:rsid w:val="00EC3F9D"/>
    <w:rsid w:val="00EC4683"/>
    <w:rsid w:val="00EE26C5"/>
    <w:rsid w:val="00EE3850"/>
    <w:rsid w:val="00EE4B43"/>
    <w:rsid w:val="00EE707C"/>
    <w:rsid w:val="00EE77C5"/>
    <w:rsid w:val="00EF1374"/>
    <w:rsid w:val="00F012F3"/>
    <w:rsid w:val="00F01BDA"/>
    <w:rsid w:val="00F04235"/>
    <w:rsid w:val="00F05634"/>
    <w:rsid w:val="00F101CE"/>
    <w:rsid w:val="00F15AB1"/>
    <w:rsid w:val="00F264D3"/>
    <w:rsid w:val="00F27B3B"/>
    <w:rsid w:val="00F30914"/>
    <w:rsid w:val="00F30944"/>
    <w:rsid w:val="00F310BA"/>
    <w:rsid w:val="00F34CA0"/>
    <w:rsid w:val="00F43DED"/>
    <w:rsid w:val="00F4441A"/>
    <w:rsid w:val="00F46794"/>
    <w:rsid w:val="00F52838"/>
    <w:rsid w:val="00F545A8"/>
    <w:rsid w:val="00F6180C"/>
    <w:rsid w:val="00F61DD2"/>
    <w:rsid w:val="00F6357F"/>
    <w:rsid w:val="00F67711"/>
    <w:rsid w:val="00F677E1"/>
    <w:rsid w:val="00F738A6"/>
    <w:rsid w:val="00F84547"/>
    <w:rsid w:val="00F93E93"/>
    <w:rsid w:val="00FA02C0"/>
    <w:rsid w:val="00FA24FF"/>
    <w:rsid w:val="00FA3DE7"/>
    <w:rsid w:val="00FA73F8"/>
    <w:rsid w:val="00FB66B3"/>
    <w:rsid w:val="00FC2BDE"/>
    <w:rsid w:val="00FC58FE"/>
    <w:rsid w:val="00FD3E95"/>
    <w:rsid w:val="00FD5CBD"/>
    <w:rsid w:val="00FE007B"/>
    <w:rsid w:val="00FE47FE"/>
    <w:rsid w:val="00FE5AF4"/>
    <w:rsid w:val="00FE7A9F"/>
    <w:rsid w:val="00FF25E0"/>
    <w:rsid w:val="00FF6687"/>
    <w:rsid w:val="00FF71FB"/>
    <w:rsid w:val="01790504"/>
    <w:rsid w:val="01B36B41"/>
    <w:rsid w:val="024071D6"/>
    <w:rsid w:val="02A72E34"/>
    <w:rsid w:val="02C03C87"/>
    <w:rsid w:val="031BCC1D"/>
    <w:rsid w:val="033C3FD5"/>
    <w:rsid w:val="04850F56"/>
    <w:rsid w:val="04B6C9FB"/>
    <w:rsid w:val="05949D58"/>
    <w:rsid w:val="05C69BB7"/>
    <w:rsid w:val="063971FF"/>
    <w:rsid w:val="0657A423"/>
    <w:rsid w:val="06E92995"/>
    <w:rsid w:val="0704869E"/>
    <w:rsid w:val="086BD199"/>
    <w:rsid w:val="098B0DA1"/>
    <w:rsid w:val="0A07A1FA"/>
    <w:rsid w:val="0B0CE322"/>
    <w:rsid w:val="0B2B1546"/>
    <w:rsid w:val="0BEF41A2"/>
    <w:rsid w:val="0CA98606"/>
    <w:rsid w:val="0D408B6E"/>
    <w:rsid w:val="0D6453B3"/>
    <w:rsid w:val="0DF3841E"/>
    <w:rsid w:val="0E04E867"/>
    <w:rsid w:val="0E76E770"/>
    <w:rsid w:val="0F010859"/>
    <w:rsid w:val="0F931325"/>
    <w:rsid w:val="0FD6DB24"/>
    <w:rsid w:val="12125E62"/>
    <w:rsid w:val="12E5A2EA"/>
    <w:rsid w:val="131FE28D"/>
    <w:rsid w:val="13AE8440"/>
    <w:rsid w:val="1422260A"/>
    <w:rsid w:val="153B1208"/>
    <w:rsid w:val="15B2AEA8"/>
    <w:rsid w:val="1657834F"/>
    <w:rsid w:val="17F353B0"/>
    <w:rsid w:val="18C70614"/>
    <w:rsid w:val="195DD4D0"/>
    <w:rsid w:val="19AD5635"/>
    <w:rsid w:val="1AF30385"/>
    <w:rsid w:val="1B923773"/>
    <w:rsid w:val="1C70FFEE"/>
    <w:rsid w:val="1CBED74D"/>
    <w:rsid w:val="1CC6C4D3"/>
    <w:rsid w:val="1F3614C7"/>
    <w:rsid w:val="2072F1F6"/>
    <w:rsid w:val="2083D185"/>
    <w:rsid w:val="21B09963"/>
    <w:rsid w:val="23360657"/>
    <w:rsid w:val="23F78575"/>
    <w:rsid w:val="240985EA"/>
    <w:rsid w:val="24A1D351"/>
    <w:rsid w:val="266602E6"/>
    <w:rsid w:val="2745AF9B"/>
    <w:rsid w:val="275E864D"/>
    <w:rsid w:val="2777D81C"/>
    <w:rsid w:val="28DCF70D"/>
    <w:rsid w:val="29C379FF"/>
    <w:rsid w:val="2B975B9B"/>
    <w:rsid w:val="2BC6842C"/>
    <w:rsid w:val="2C466CBC"/>
    <w:rsid w:val="2CA2FF72"/>
    <w:rsid w:val="2E3EC023"/>
    <w:rsid w:val="2F4B660E"/>
    <w:rsid w:val="2F4C3891"/>
    <w:rsid w:val="2F7185B8"/>
    <w:rsid w:val="2FE66E86"/>
    <w:rsid w:val="3014895F"/>
    <w:rsid w:val="303885AE"/>
    <w:rsid w:val="328306D0"/>
    <w:rsid w:val="35DEA3E1"/>
    <w:rsid w:val="36BBCF28"/>
    <w:rsid w:val="36E15AF1"/>
    <w:rsid w:val="375F37FC"/>
    <w:rsid w:val="39D36D4C"/>
    <w:rsid w:val="3AAF416A"/>
    <w:rsid w:val="3B2CF31A"/>
    <w:rsid w:val="3BBB2508"/>
    <w:rsid w:val="3C36E063"/>
    <w:rsid w:val="3CC57FA7"/>
    <w:rsid w:val="3D3C079F"/>
    <w:rsid w:val="3DB47EA0"/>
    <w:rsid w:val="3DB492A0"/>
    <w:rsid w:val="3DEBD921"/>
    <w:rsid w:val="3E112B9E"/>
    <w:rsid w:val="4095B968"/>
    <w:rsid w:val="40DC137B"/>
    <w:rsid w:val="412379E3"/>
    <w:rsid w:val="41B6DE84"/>
    <w:rsid w:val="426FCCBA"/>
    <w:rsid w:val="42F75B7F"/>
    <w:rsid w:val="4338F00B"/>
    <w:rsid w:val="436A4E43"/>
    <w:rsid w:val="4395AD96"/>
    <w:rsid w:val="4406A4ED"/>
    <w:rsid w:val="442EE671"/>
    <w:rsid w:val="454CBA3D"/>
    <w:rsid w:val="462EFC41"/>
    <w:rsid w:val="464DDCBB"/>
    <w:rsid w:val="46C48E4F"/>
    <w:rsid w:val="47F338D1"/>
    <w:rsid w:val="48E5B312"/>
    <w:rsid w:val="4A45C088"/>
    <w:rsid w:val="4A9301A8"/>
    <w:rsid w:val="4BEE9F14"/>
    <w:rsid w:val="4BF4F808"/>
    <w:rsid w:val="4C2ED209"/>
    <w:rsid w:val="4D54F888"/>
    <w:rsid w:val="4DF0C214"/>
    <w:rsid w:val="4E04F37C"/>
    <w:rsid w:val="4EA4F9A2"/>
    <w:rsid w:val="4F1EB7F2"/>
    <w:rsid w:val="4F84A4EF"/>
    <w:rsid w:val="507867E2"/>
    <w:rsid w:val="50A48982"/>
    <w:rsid w:val="5102432C"/>
    <w:rsid w:val="51207550"/>
    <w:rsid w:val="51BFA2C3"/>
    <w:rsid w:val="53BEC375"/>
    <w:rsid w:val="54085C1A"/>
    <w:rsid w:val="56A8B674"/>
    <w:rsid w:val="57D3A845"/>
    <w:rsid w:val="5ACF451C"/>
    <w:rsid w:val="5CBC4F15"/>
    <w:rsid w:val="5CFE474D"/>
    <w:rsid w:val="5E581F76"/>
    <w:rsid w:val="5E766878"/>
    <w:rsid w:val="5FA2B63F"/>
    <w:rsid w:val="6009F00B"/>
    <w:rsid w:val="6089CB38"/>
    <w:rsid w:val="62366381"/>
    <w:rsid w:val="62D5600C"/>
    <w:rsid w:val="63F18BC1"/>
    <w:rsid w:val="646A71D7"/>
    <w:rsid w:val="65000AE6"/>
    <w:rsid w:val="655D3C5B"/>
    <w:rsid w:val="6599088C"/>
    <w:rsid w:val="65A439E6"/>
    <w:rsid w:val="660D00CE"/>
    <w:rsid w:val="66386021"/>
    <w:rsid w:val="66CE6035"/>
    <w:rsid w:val="67BEC6CB"/>
    <w:rsid w:val="69AF682C"/>
    <w:rsid w:val="6A84DA21"/>
    <w:rsid w:val="6AE071F1"/>
    <w:rsid w:val="6D3D5E5B"/>
    <w:rsid w:val="6DF57ED4"/>
    <w:rsid w:val="6EF7A43E"/>
    <w:rsid w:val="6F0BD5A6"/>
    <w:rsid w:val="6F9AA7E5"/>
    <w:rsid w:val="70520026"/>
    <w:rsid w:val="7075427B"/>
    <w:rsid w:val="708068C8"/>
    <w:rsid w:val="714F5FE1"/>
    <w:rsid w:val="7394C034"/>
    <w:rsid w:val="73ACE33D"/>
    <w:rsid w:val="73F63884"/>
    <w:rsid w:val="773E34A4"/>
    <w:rsid w:val="77BF1E95"/>
    <w:rsid w:val="78359997"/>
    <w:rsid w:val="78EFC01C"/>
    <w:rsid w:val="795AEEF6"/>
    <w:rsid w:val="7A2EC993"/>
    <w:rsid w:val="7AF6BF57"/>
    <w:rsid w:val="7BB7F522"/>
    <w:rsid w:val="7C928FB8"/>
    <w:rsid w:val="7D6D00B2"/>
    <w:rsid w:val="7DF63D56"/>
    <w:rsid w:val="7E3F9AF0"/>
    <w:rsid w:val="7E4C923D"/>
    <w:rsid w:val="7E892C67"/>
    <w:rsid w:val="7F4F1001"/>
    <w:rsid w:val="7F660553"/>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E2B77B"/>
  <w15:docId w15:val="{44644E52-371F-4B27-9479-EE10D26D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257A"/>
    <w:rPr>
      <w:rFonts w:ascii="Arial" w:hAnsi="Arial"/>
      <w:lang w:val="en-US" w:eastAsia="en-US"/>
    </w:rPr>
  </w:style>
  <w:style w:type="paragraph" w:styleId="Heading1">
    <w:name w:val="heading 1"/>
    <w:basedOn w:val="Normal"/>
    <w:next w:val="Normal"/>
    <w:qFormat/>
    <w:rsid w:val="00744DEC"/>
    <w:pPr>
      <w:keepNext/>
      <w:numPr>
        <w:numId w:val="1"/>
      </w:numPr>
      <w:spacing w:before="240" w:after="120"/>
      <w:outlineLvl w:val="0"/>
    </w:pPr>
    <w:rPr>
      <w:rFonts w:cs="Arial"/>
      <w:b/>
      <w:bCs/>
      <w:kern w:val="32"/>
      <w:sz w:val="26"/>
      <w:szCs w:val="26"/>
    </w:rPr>
  </w:style>
  <w:style w:type="paragraph" w:styleId="Heading2">
    <w:name w:val="heading 2"/>
    <w:basedOn w:val="Normal"/>
    <w:next w:val="Normal"/>
    <w:link w:val="Heading2Char"/>
    <w:qFormat/>
    <w:rsid w:val="00744DEC"/>
    <w:pPr>
      <w:keepNext/>
      <w:numPr>
        <w:ilvl w:val="1"/>
        <w:numId w:val="1"/>
      </w:numPr>
      <w:spacing w:before="240" w:after="240"/>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D47671"/>
    <w:pPr>
      <w:tabs>
        <w:tab w:val="right" w:leader="dot" w:pos="8630"/>
      </w:tabs>
      <w:spacing w:before="240"/>
      <w:ind w:left="1138" w:hanging="720"/>
    </w:pPr>
    <w:rPr>
      <w:bCs/>
      <w:noProof/>
    </w:rPr>
  </w:style>
  <w:style w:type="paragraph" w:styleId="TOC3">
    <w:name w:val="toc 3"/>
    <w:basedOn w:val="Normal"/>
    <w:next w:val="Normal"/>
    <w:autoRedefine/>
    <w:semiHidden/>
    <w:rsid w:val="00711285"/>
    <w:pPr>
      <w:ind w:left="1140"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paragraph" w:customStyle="1" w:styleId="Bulletlist">
    <w:name w:val="Bullet list"/>
    <w:basedOn w:val="ListParagraph"/>
    <w:link w:val="BulletlistChar"/>
    <w:qFormat/>
    <w:rsid w:val="009073F3"/>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073F3"/>
    <w:rPr>
      <w:rFonts w:asciiTheme="minorHAnsi" w:eastAsiaTheme="minorEastAsia" w:hAnsiTheme="minorHAnsi" w:cstheme="minorHAnsi"/>
      <w:color w:val="365F91" w:themeColor="accent1" w:themeShade="BF"/>
      <w:sz w:val="22"/>
      <w:szCs w:val="22"/>
    </w:rPr>
  </w:style>
  <w:style w:type="character" w:customStyle="1" w:styleId="CommentTextChar">
    <w:name w:val="Comment Text Char"/>
    <w:basedOn w:val="DefaultParagraphFont"/>
    <w:link w:val="CommentText"/>
    <w:semiHidden/>
    <w:rsid w:val="005107DD"/>
    <w:rPr>
      <w:rFonts w:ascii="Arial" w:hAnsi="Arial"/>
      <w:lang w:val="en-US" w:eastAsia="en-US"/>
    </w:rPr>
  </w:style>
  <w:style w:type="character" w:customStyle="1" w:styleId="Heading2Char">
    <w:name w:val="Heading 2 Char"/>
    <w:basedOn w:val="DefaultParagraphFont"/>
    <w:link w:val="Heading2"/>
    <w:rsid w:val="00B70467"/>
    <w:rPr>
      <w:rFonts w:ascii="Arial" w:hAnsi="Arial" w:cs="Arial"/>
      <w:b/>
      <w:bCs/>
      <w:iCs/>
      <w:sz w:val="24"/>
      <w:lang w:val="en-US" w:eastAsia="en-US"/>
    </w:rPr>
  </w:style>
  <w:style w:type="paragraph" w:styleId="NormalWeb">
    <w:name w:val="Normal (Web)"/>
    <w:basedOn w:val="Normal"/>
    <w:uiPriority w:val="99"/>
    <w:unhideWhenUsed/>
    <w:rsid w:val="0060250A"/>
    <w:pPr>
      <w:spacing w:before="100" w:beforeAutospacing="1" w:after="100" w:afterAutospacing="1"/>
    </w:pPr>
    <w:rPr>
      <w:rFonts w:ascii="Times New Roman" w:hAnsi="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4282">
      <w:bodyDiv w:val="1"/>
      <w:marLeft w:val="0"/>
      <w:marRight w:val="0"/>
      <w:marTop w:val="0"/>
      <w:marBottom w:val="0"/>
      <w:divBdr>
        <w:top w:val="none" w:sz="0" w:space="0" w:color="auto"/>
        <w:left w:val="none" w:sz="0" w:space="0" w:color="auto"/>
        <w:bottom w:val="none" w:sz="0" w:space="0" w:color="auto"/>
        <w:right w:val="none" w:sz="0" w:space="0" w:color="auto"/>
      </w:divBdr>
    </w:div>
    <w:div w:id="263614128">
      <w:bodyDiv w:val="1"/>
      <w:marLeft w:val="0"/>
      <w:marRight w:val="0"/>
      <w:marTop w:val="0"/>
      <w:marBottom w:val="0"/>
      <w:divBdr>
        <w:top w:val="none" w:sz="0" w:space="0" w:color="auto"/>
        <w:left w:val="none" w:sz="0" w:space="0" w:color="auto"/>
        <w:bottom w:val="none" w:sz="0" w:space="0" w:color="auto"/>
        <w:right w:val="none" w:sz="0" w:space="0" w:color="auto"/>
      </w:divBdr>
    </w:div>
    <w:div w:id="73571150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050226869">
      <w:bodyDiv w:val="1"/>
      <w:marLeft w:val="0"/>
      <w:marRight w:val="0"/>
      <w:marTop w:val="0"/>
      <w:marBottom w:val="0"/>
      <w:divBdr>
        <w:top w:val="none" w:sz="0" w:space="0" w:color="auto"/>
        <w:left w:val="none" w:sz="0" w:space="0" w:color="auto"/>
        <w:bottom w:val="none" w:sz="0" w:space="0" w:color="auto"/>
        <w:right w:val="none" w:sz="0" w:space="0" w:color="auto"/>
      </w:divBdr>
    </w:div>
    <w:div w:id="1106192392">
      <w:bodyDiv w:val="1"/>
      <w:marLeft w:val="0"/>
      <w:marRight w:val="0"/>
      <w:marTop w:val="0"/>
      <w:marBottom w:val="0"/>
      <w:divBdr>
        <w:top w:val="none" w:sz="0" w:space="0" w:color="auto"/>
        <w:left w:val="none" w:sz="0" w:space="0" w:color="auto"/>
        <w:bottom w:val="none" w:sz="0" w:space="0" w:color="auto"/>
        <w:right w:val="none" w:sz="0" w:space="0" w:color="auto"/>
      </w:divBdr>
    </w:div>
    <w:div w:id="1176963182">
      <w:bodyDiv w:val="1"/>
      <w:marLeft w:val="0"/>
      <w:marRight w:val="0"/>
      <w:marTop w:val="0"/>
      <w:marBottom w:val="0"/>
      <w:divBdr>
        <w:top w:val="none" w:sz="0" w:space="0" w:color="auto"/>
        <w:left w:val="none" w:sz="0" w:space="0" w:color="auto"/>
        <w:bottom w:val="none" w:sz="0" w:space="0" w:color="auto"/>
        <w:right w:val="none" w:sz="0" w:space="0" w:color="auto"/>
      </w:divBdr>
    </w:div>
    <w:div w:id="1349716140">
      <w:bodyDiv w:val="1"/>
      <w:marLeft w:val="0"/>
      <w:marRight w:val="0"/>
      <w:marTop w:val="0"/>
      <w:marBottom w:val="0"/>
      <w:divBdr>
        <w:top w:val="none" w:sz="0" w:space="0" w:color="auto"/>
        <w:left w:val="none" w:sz="0" w:space="0" w:color="auto"/>
        <w:bottom w:val="none" w:sz="0" w:space="0" w:color="auto"/>
        <w:right w:val="none" w:sz="0" w:space="0" w:color="auto"/>
      </w:divBdr>
    </w:div>
    <w:div w:id="1548371518">
      <w:bodyDiv w:val="1"/>
      <w:marLeft w:val="0"/>
      <w:marRight w:val="0"/>
      <w:marTop w:val="0"/>
      <w:marBottom w:val="0"/>
      <w:divBdr>
        <w:top w:val="none" w:sz="0" w:space="0" w:color="auto"/>
        <w:left w:val="none" w:sz="0" w:space="0" w:color="auto"/>
        <w:bottom w:val="none" w:sz="0" w:space="0" w:color="auto"/>
        <w:right w:val="none" w:sz="0" w:space="0" w:color="auto"/>
      </w:divBdr>
    </w:div>
    <w:div w:id="1564024527">
      <w:bodyDiv w:val="1"/>
      <w:marLeft w:val="0"/>
      <w:marRight w:val="0"/>
      <w:marTop w:val="0"/>
      <w:marBottom w:val="0"/>
      <w:divBdr>
        <w:top w:val="none" w:sz="0" w:space="0" w:color="auto"/>
        <w:left w:val="none" w:sz="0" w:space="0" w:color="auto"/>
        <w:bottom w:val="none" w:sz="0" w:space="0" w:color="auto"/>
        <w:right w:val="none" w:sz="0" w:space="0" w:color="auto"/>
      </w:divBdr>
    </w:div>
    <w:div w:id="1933587956">
      <w:bodyDiv w:val="1"/>
      <w:marLeft w:val="0"/>
      <w:marRight w:val="0"/>
      <w:marTop w:val="0"/>
      <w:marBottom w:val="0"/>
      <w:divBdr>
        <w:top w:val="none" w:sz="0" w:space="0" w:color="auto"/>
        <w:left w:val="none" w:sz="0" w:space="0" w:color="auto"/>
        <w:bottom w:val="none" w:sz="0" w:space="0" w:color="auto"/>
        <w:right w:val="none" w:sz="0" w:space="0" w:color="auto"/>
      </w:divBdr>
    </w:div>
    <w:div w:id="2076464991">
      <w:bodyDiv w:val="1"/>
      <w:marLeft w:val="0"/>
      <w:marRight w:val="0"/>
      <w:marTop w:val="0"/>
      <w:marBottom w:val="0"/>
      <w:divBdr>
        <w:top w:val="none" w:sz="0" w:space="0" w:color="auto"/>
        <w:left w:val="none" w:sz="0" w:space="0" w:color="auto"/>
        <w:bottom w:val="none" w:sz="0" w:space="0" w:color="auto"/>
        <w:right w:val="none" w:sz="0" w:space="0" w:color="auto"/>
      </w:divBdr>
    </w:div>
    <w:div w:id="214279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C2144D-0927-480F-B0A7-5227D5673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Template>
  <TotalTime>128</TotalTime>
  <Pages>20</Pages>
  <Words>4284</Words>
  <Characters>24423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 Ms J</dc:creator>
  <cp:keywords/>
  <cp:lastModifiedBy>Mda, Bekikaya, (Mr) (s219121923)</cp:lastModifiedBy>
  <cp:revision>78</cp:revision>
  <cp:lastPrinted>2022-04-01T11:35:00Z</cp:lastPrinted>
  <dcterms:created xsi:type="dcterms:W3CDTF">2022-04-01T18:44:00Z</dcterms:created>
  <dcterms:modified xsi:type="dcterms:W3CDTF">2023-11-15T12:47:00Z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